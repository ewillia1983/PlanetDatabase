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28540" w14:textId="77777777" w:rsidR="00A069EB" w:rsidRDefault="00A069EB" w:rsidP="00A069EB">
      <w:pPr>
        <w:rPr>
          <w:sz w:val="36"/>
          <w:szCs w:val="36"/>
        </w:rPr>
      </w:pPr>
    </w:p>
    <w:p w14:paraId="605ECEC0" w14:textId="77777777" w:rsidR="00A069EB" w:rsidRDefault="00A069EB" w:rsidP="00A069EB">
      <w:pPr>
        <w:rPr>
          <w:sz w:val="36"/>
          <w:szCs w:val="36"/>
        </w:rPr>
      </w:pPr>
    </w:p>
    <w:p w14:paraId="302E882C" w14:textId="77777777" w:rsidR="00A069EB" w:rsidRDefault="00A069EB" w:rsidP="00A069EB">
      <w:pPr>
        <w:rPr>
          <w:sz w:val="36"/>
          <w:szCs w:val="36"/>
        </w:rPr>
      </w:pPr>
    </w:p>
    <w:p w14:paraId="042AD375" w14:textId="77777777" w:rsidR="00A069EB" w:rsidRDefault="00A069EB" w:rsidP="00A069EB">
      <w:pPr>
        <w:rPr>
          <w:sz w:val="36"/>
          <w:szCs w:val="36"/>
        </w:rPr>
      </w:pPr>
    </w:p>
    <w:p w14:paraId="79FEF050" w14:textId="77777777" w:rsidR="00A069EB" w:rsidRDefault="00A069EB" w:rsidP="00A069EB">
      <w:pPr>
        <w:rPr>
          <w:sz w:val="36"/>
          <w:szCs w:val="36"/>
        </w:rPr>
      </w:pPr>
    </w:p>
    <w:p w14:paraId="445631D6" w14:textId="77777777" w:rsidR="00A069EB" w:rsidRDefault="00A069EB" w:rsidP="00A069EB">
      <w:pPr>
        <w:rPr>
          <w:sz w:val="36"/>
          <w:szCs w:val="36"/>
        </w:rPr>
      </w:pPr>
    </w:p>
    <w:p w14:paraId="39C2B37D" w14:textId="77777777" w:rsidR="00A069EB" w:rsidRDefault="00A069EB" w:rsidP="00A069EB">
      <w:pPr>
        <w:rPr>
          <w:sz w:val="36"/>
          <w:szCs w:val="36"/>
        </w:rPr>
      </w:pPr>
    </w:p>
    <w:p w14:paraId="7D6C8697" w14:textId="77777777" w:rsidR="00A069EB" w:rsidRDefault="00A069EB" w:rsidP="00A069EB">
      <w:pPr>
        <w:rPr>
          <w:sz w:val="36"/>
          <w:szCs w:val="36"/>
        </w:rPr>
      </w:pPr>
    </w:p>
    <w:p w14:paraId="47745A4C" w14:textId="77777777" w:rsidR="00A069EB" w:rsidRPr="00D66B00" w:rsidRDefault="00A069EB" w:rsidP="00A069EB">
      <w:pPr>
        <w:rPr>
          <w:sz w:val="36"/>
          <w:szCs w:val="36"/>
        </w:rPr>
      </w:pPr>
    </w:p>
    <w:p w14:paraId="32FA9E1F" w14:textId="1C57A09E" w:rsidR="00A069EB" w:rsidRDefault="0027345B" w:rsidP="0027345B">
      <w:pPr>
        <w:pStyle w:val="TitleCenter"/>
      </w:pPr>
      <w:r>
        <w:t>Planet Database</w:t>
      </w:r>
    </w:p>
    <w:p w14:paraId="5390E733" w14:textId="77777777" w:rsidR="00A069EB" w:rsidRDefault="00A069EB" w:rsidP="00A069EB">
      <w:pPr>
        <w:pStyle w:val="TitleCenter"/>
      </w:pPr>
    </w:p>
    <w:p w14:paraId="7902647E" w14:textId="77777777" w:rsidR="00A069EB" w:rsidRDefault="00A069EB" w:rsidP="00A069EB">
      <w:pPr>
        <w:pStyle w:val="TitleCenter"/>
      </w:pPr>
    </w:p>
    <w:p w14:paraId="6BD63539" w14:textId="77777777" w:rsidR="00A069EB" w:rsidRDefault="00A069EB" w:rsidP="00A069EB">
      <w:pPr>
        <w:pStyle w:val="TitleCenter"/>
      </w:pPr>
    </w:p>
    <w:p w14:paraId="13C4CADD" w14:textId="77777777" w:rsidR="00A069EB" w:rsidRDefault="00A069EB" w:rsidP="00A069EB">
      <w:pPr>
        <w:pStyle w:val="TitleCenter"/>
      </w:pPr>
    </w:p>
    <w:p w14:paraId="7FA73D33" w14:textId="77777777" w:rsidR="00A069EB" w:rsidRDefault="00A069EB" w:rsidP="00A069EB">
      <w:pPr>
        <w:pStyle w:val="TitleCenter"/>
      </w:pPr>
    </w:p>
    <w:p w14:paraId="4DE3C137" w14:textId="77777777" w:rsidR="00A069EB" w:rsidRDefault="00A069EB" w:rsidP="00A069EB">
      <w:pPr>
        <w:pStyle w:val="TitleCenter"/>
      </w:pPr>
    </w:p>
    <w:p w14:paraId="35784634" w14:textId="77777777" w:rsidR="00A069EB" w:rsidRDefault="00A069EB" w:rsidP="00A069EB">
      <w:pPr>
        <w:pStyle w:val="TitleCenter"/>
      </w:pPr>
    </w:p>
    <w:p w14:paraId="52142C41" w14:textId="77777777" w:rsidR="001B4ECA" w:rsidRDefault="001B4ECA" w:rsidP="00A069EB">
      <w:pPr>
        <w:pStyle w:val="TitleCenter"/>
        <w:jc w:val="right"/>
      </w:pPr>
    </w:p>
    <w:p w14:paraId="7799949A" w14:textId="77777777" w:rsidR="001B4ECA" w:rsidRDefault="001B4ECA" w:rsidP="00A069EB">
      <w:pPr>
        <w:pStyle w:val="TitleCenter"/>
        <w:jc w:val="right"/>
      </w:pPr>
    </w:p>
    <w:p w14:paraId="070D866B" w14:textId="77777777" w:rsidR="001B4ECA" w:rsidRDefault="001B4ECA" w:rsidP="00A069EB">
      <w:pPr>
        <w:pStyle w:val="TitleCenter"/>
        <w:jc w:val="right"/>
      </w:pPr>
    </w:p>
    <w:p w14:paraId="391B3D34" w14:textId="77777777" w:rsidR="001B4ECA" w:rsidRDefault="001B4ECA" w:rsidP="00A069EB">
      <w:pPr>
        <w:pStyle w:val="TitleCenter"/>
        <w:jc w:val="right"/>
      </w:pPr>
    </w:p>
    <w:p w14:paraId="73B4DB69" w14:textId="77777777" w:rsidR="001B4ECA" w:rsidRDefault="001B4ECA" w:rsidP="00A069EB">
      <w:pPr>
        <w:pStyle w:val="TitleCenter"/>
        <w:jc w:val="right"/>
      </w:pPr>
    </w:p>
    <w:p w14:paraId="7983A549" w14:textId="77777777" w:rsidR="001B4ECA" w:rsidRDefault="001B4ECA" w:rsidP="00A069EB">
      <w:pPr>
        <w:pStyle w:val="TitleCenter"/>
        <w:jc w:val="right"/>
      </w:pPr>
    </w:p>
    <w:p w14:paraId="311BF0D2" w14:textId="77777777" w:rsidR="001B4ECA" w:rsidRDefault="001B4ECA" w:rsidP="00A069EB">
      <w:pPr>
        <w:pStyle w:val="TitleCenter"/>
        <w:jc w:val="right"/>
      </w:pPr>
    </w:p>
    <w:p w14:paraId="4E209608" w14:textId="77777777" w:rsidR="001B4ECA" w:rsidRDefault="001B4ECA" w:rsidP="00A069EB">
      <w:pPr>
        <w:pStyle w:val="TitleCenter"/>
        <w:jc w:val="right"/>
      </w:pPr>
    </w:p>
    <w:p w14:paraId="535D0A35" w14:textId="77777777" w:rsidR="001B4ECA" w:rsidRDefault="001B4ECA" w:rsidP="00A069EB">
      <w:pPr>
        <w:pStyle w:val="TitleCenter"/>
        <w:jc w:val="right"/>
      </w:pPr>
    </w:p>
    <w:p w14:paraId="622A0FF5" w14:textId="53287D55" w:rsidR="00A069EB" w:rsidRDefault="00A069EB" w:rsidP="00A069EB">
      <w:pPr>
        <w:pStyle w:val="TitleCenter"/>
        <w:jc w:val="right"/>
      </w:pPr>
      <w:r>
        <w:t>Version 1.0</w:t>
      </w:r>
    </w:p>
    <w:p w14:paraId="02B30665" w14:textId="303B58A8" w:rsidR="00A069EB" w:rsidRDefault="009B5E3F" w:rsidP="00A069EB">
      <w:pPr>
        <w:pStyle w:val="TitleCenter"/>
        <w:jc w:val="right"/>
      </w:pPr>
      <w:r>
        <w:t>0</w:t>
      </w:r>
      <w:r w:rsidR="00A45D86">
        <w:t>4</w:t>
      </w:r>
      <w:r>
        <w:t>/</w:t>
      </w:r>
      <w:r w:rsidR="00A45D86">
        <w:t>03</w:t>
      </w:r>
      <w:r w:rsidR="00A069EB">
        <w:t>4/201</w:t>
      </w:r>
      <w:r w:rsidR="00A45D86">
        <w:t>9</w:t>
      </w:r>
    </w:p>
    <w:p w14:paraId="290902BF" w14:textId="77777777" w:rsidR="00A069EB" w:rsidRPr="00766094" w:rsidRDefault="00A069EB" w:rsidP="00A069EB"/>
    <w:p w14:paraId="59BB19C0" w14:textId="77777777" w:rsidR="00A069EB" w:rsidRPr="00766094" w:rsidRDefault="00A069EB" w:rsidP="00A069EB">
      <w:pPr>
        <w:ind w:left="432"/>
      </w:pPr>
      <w:bookmarkStart w:id="0" w:name="_Toc426095490"/>
      <w:bookmarkStart w:id="1" w:name="_Toc427468103"/>
      <w:bookmarkStart w:id="2" w:name="_Toc478358606"/>
      <w:r w:rsidRPr="00766094">
        <w:br w:type="page"/>
      </w:r>
    </w:p>
    <w:p w14:paraId="79D7CCB6" w14:textId="77777777" w:rsidR="00A069EB" w:rsidRPr="008A3513" w:rsidRDefault="00A069EB" w:rsidP="00A069EB">
      <w:pPr>
        <w:pStyle w:val="TitleSmall"/>
        <w:rPr>
          <w:rFonts w:cs="Arial"/>
          <w:szCs w:val="28"/>
        </w:rPr>
      </w:pPr>
      <w:r w:rsidRPr="008A3513">
        <w:rPr>
          <w:rFonts w:cs="Arial"/>
          <w:szCs w:val="28"/>
        </w:rPr>
        <w:lastRenderedPageBreak/>
        <w:t>Revision History</w:t>
      </w:r>
    </w:p>
    <w:p w14:paraId="66D56CE2" w14:textId="77777777" w:rsidR="00A069EB" w:rsidRPr="00766094" w:rsidRDefault="00A069EB" w:rsidP="00A069EB"/>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040"/>
        <w:gridCol w:w="2160"/>
      </w:tblGrid>
      <w:tr w:rsidR="00A069EB" w:rsidRPr="00C47548" w14:paraId="4B2B0CBA" w14:textId="77777777" w:rsidTr="00A069EB">
        <w:tc>
          <w:tcPr>
            <w:tcW w:w="1368" w:type="dxa"/>
            <w:shd w:val="clear" w:color="auto" w:fill="CCCCCC"/>
          </w:tcPr>
          <w:p w14:paraId="24BF033A" w14:textId="77777777" w:rsidR="00A069EB" w:rsidRPr="00C47548" w:rsidRDefault="00A069EB" w:rsidP="00A069EB">
            <w:pPr>
              <w:pStyle w:val="StyleBodyTextBoldLeft0"/>
            </w:pPr>
            <w:r w:rsidRPr="00C47548">
              <w:t>Date</w:t>
            </w:r>
          </w:p>
        </w:tc>
        <w:tc>
          <w:tcPr>
            <w:tcW w:w="990" w:type="dxa"/>
            <w:shd w:val="clear" w:color="auto" w:fill="CCCCCC"/>
          </w:tcPr>
          <w:p w14:paraId="4EEB9BD7" w14:textId="77777777" w:rsidR="00A069EB" w:rsidRPr="00C47548" w:rsidRDefault="00A069EB" w:rsidP="00A069EB">
            <w:pPr>
              <w:pStyle w:val="StyleBodyTextBoldLeft0"/>
            </w:pPr>
            <w:r w:rsidRPr="00C47548">
              <w:t>Version</w:t>
            </w:r>
          </w:p>
        </w:tc>
        <w:tc>
          <w:tcPr>
            <w:tcW w:w="5040" w:type="dxa"/>
            <w:shd w:val="clear" w:color="auto" w:fill="CCCCCC"/>
          </w:tcPr>
          <w:p w14:paraId="3FC663CB" w14:textId="77777777" w:rsidR="00A069EB" w:rsidRPr="00C47548" w:rsidRDefault="00A069EB" w:rsidP="00A069EB">
            <w:pPr>
              <w:pStyle w:val="StyleBodyTextBoldLeft0"/>
            </w:pPr>
            <w:r w:rsidRPr="00C47548">
              <w:t>Description</w:t>
            </w:r>
          </w:p>
        </w:tc>
        <w:tc>
          <w:tcPr>
            <w:tcW w:w="2160" w:type="dxa"/>
            <w:shd w:val="clear" w:color="auto" w:fill="CCCCCC"/>
          </w:tcPr>
          <w:p w14:paraId="38EF30AC" w14:textId="77777777" w:rsidR="00A069EB" w:rsidRPr="00C47548" w:rsidRDefault="00A069EB" w:rsidP="00A069EB">
            <w:pPr>
              <w:pStyle w:val="StyleBodyTextBoldLeft0"/>
            </w:pPr>
            <w:r w:rsidRPr="00C47548">
              <w:t>Author</w:t>
            </w:r>
          </w:p>
        </w:tc>
      </w:tr>
      <w:tr w:rsidR="00A069EB" w:rsidRPr="00C47548" w14:paraId="2C747A56" w14:textId="77777777" w:rsidTr="00A069EB">
        <w:tc>
          <w:tcPr>
            <w:tcW w:w="1368" w:type="dxa"/>
          </w:tcPr>
          <w:p w14:paraId="4D941808" w14:textId="62A569FE" w:rsidR="00A069EB" w:rsidRPr="00C47548" w:rsidRDefault="009B5E3F" w:rsidP="00A069EB">
            <w:pPr>
              <w:pStyle w:val="Tabletext"/>
            </w:pPr>
            <w:r>
              <w:t>0</w:t>
            </w:r>
            <w:r w:rsidR="0035459D">
              <w:t>4</w:t>
            </w:r>
            <w:r>
              <w:t>/</w:t>
            </w:r>
            <w:r w:rsidR="0035459D">
              <w:t>01</w:t>
            </w:r>
            <w:r w:rsidR="00A069EB">
              <w:t>/201</w:t>
            </w:r>
            <w:r w:rsidR="0035459D">
              <w:t>9</w:t>
            </w:r>
          </w:p>
        </w:tc>
        <w:tc>
          <w:tcPr>
            <w:tcW w:w="990" w:type="dxa"/>
          </w:tcPr>
          <w:p w14:paraId="456ACA4A" w14:textId="77777777" w:rsidR="00A069EB" w:rsidRPr="00C47548" w:rsidRDefault="00A069EB" w:rsidP="00A069EB">
            <w:pPr>
              <w:pStyle w:val="Tabletext"/>
            </w:pPr>
            <w:r>
              <w:t>1.0</w:t>
            </w:r>
          </w:p>
        </w:tc>
        <w:tc>
          <w:tcPr>
            <w:tcW w:w="5040" w:type="dxa"/>
          </w:tcPr>
          <w:p w14:paraId="2CDF5B7D" w14:textId="77777777" w:rsidR="00A069EB" w:rsidRPr="00C47548" w:rsidRDefault="00A069EB" w:rsidP="00A069EB">
            <w:pPr>
              <w:pStyle w:val="Tabletext"/>
            </w:pPr>
            <w:r>
              <w:t>Initial Version</w:t>
            </w:r>
          </w:p>
        </w:tc>
        <w:tc>
          <w:tcPr>
            <w:tcW w:w="2160" w:type="dxa"/>
          </w:tcPr>
          <w:p w14:paraId="0FC5A5C0" w14:textId="77777777" w:rsidR="00A069EB" w:rsidRPr="00C47548" w:rsidRDefault="00A069EB" w:rsidP="00A069EB">
            <w:pPr>
              <w:pStyle w:val="Tabletext"/>
            </w:pPr>
            <w:r>
              <w:t>Saji Vijayakumari Sadhasivam</w:t>
            </w:r>
          </w:p>
        </w:tc>
      </w:tr>
    </w:tbl>
    <w:p w14:paraId="0B8608F1" w14:textId="77777777" w:rsidR="00A069EB" w:rsidRPr="00766094" w:rsidRDefault="00A069EB" w:rsidP="00A069EB">
      <w:pPr>
        <w:pStyle w:val="BodyText"/>
      </w:pPr>
      <w:r>
        <w:br w:type="page"/>
      </w:r>
    </w:p>
    <w:bookmarkEnd w:id="0"/>
    <w:bookmarkEnd w:id="1"/>
    <w:bookmarkEnd w:id="2"/>
    <w:p w14:paraId="3011B4E8" w14:textId="77777777" w:rsidR="00A069EB" w:rsidRPr="00C94F74" w:rsidRDefault="00A069EB" w:rsidP="00A069EB">
      <w:pPr>
        <w:jc w:val="center"/>
        <w:rPr>
          <w:b/>
          <w:bCs/>
          <w:sz w:val="28"/>
          <w:szCs w:val="28"/>
        </w:rPr>
      </w:pPr>
      <w:r w:rsidRPr="00C94F74">
        <w:rPr>
          <w:b/>
          <w:bCs/>
          <w:sz w:val="28"/>
          <w:szCs w:val="28"/>
        </w:rPr>
        <w:lastRenderedPageBreak/>
        <w:t>Sign-Off</w:t>
      </w:r>
    </w:p>
    <w:p w14:paraId="3255FA54" w14:textId="77777777" w:rsidR="00A069EB" w:rsidRPr="00766094" w:rsidRDefault="00A069EB" w:rsidP="00A069EB"/>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8"/>
        <w:gridCol w:w="2430"/>
        <w:gridCol w:w="1047"/>
        <w:gridCol w:w="1653"/>
        <w:gridCol w:w="1800"/>
      </w:tblGrid>
      <w:tr w:rsidR="00A069EB" w:rsidRPr="00C47548" w14:paraId="459F5D36" w14:textId="77777777" w:rsidTr="00A069EB">
        <w:tc>
          <w:tcPr>
            <w:tcW w:w="3168" w:type="dxa"/>
            <w:shd w:val="clear" w:color="auto" w:fill="CCCCCC"/>
          </w:tcPr>
          <w:p w14:paraId="27713E63" w14:textId="77777777" w:rsidR="00A069EB" w:rsidRPr="00C94F74" w:rsidRDefault="00A069EB" w:rsidP="00A069EB">
            <w:pPr>
              <w:ind w:left="72"/>
              <w:rPr>
                <w:b/>
                <w:bCs/>
                <w:color w:val="000000"/>
              </w:rPr>
            </w:pPr>
            <w:r w:rsidRPr="00C94F74">
              <w:rPr>
                <w:b/>
                <w:bCs/>
                <w:color w:val="000000"/>
              </w:rPr>
              <w:t>Role</w:t>
            </w:r>
          </w:p>
        </w:tc>
        <w:tc>
          <w:tcPr>
            <w:tcW w:w="2430" w:type="dxa"/>
            <w:shd w:val="clear" w:color="auto" w:fill="CCCCCC"/>
          </w:tcPr>
          <w:p w14:paraId="3E731596" w14:textId="77777777" w:rsidR="00A069EB" w:rsidRPr="00C94F74" w:rsidRDefault="00A069EB" w:rsidP="00A069EB">
            <w:pPr>
              <w:ind w:left="72"/>
              <w:rPr>
                <w:b/>
                <w:bCs/>
                <w:color w:val="000000"/>
              </w:rPr>
            </w:pPr>
            <w:r w:rsidRPr="00C94F74">
              <w:rPr>
                <w:b/>
                <w:bCs/>
                <w:color w:val="000000"/>
              </w:rPr>
              <w:t>Print Name</w:t>
            </w:r>
          </w:p>
        </w:tc>
        <w:tc>
          <w:tcPr>
            <w:tcW w:w="1047" w:type="dxa"/>
            <w:shd w:val="clear" w:color="auto" w:fill="CCCCCC"/>
          </w:tcPr>
          <w:p w14:paraId="600FE91E" w14:textId="77777777" w:rsidR="00A069EB" w:rsidRPr="00C94F74" w:rsidRDefault="00A069EB" w:rsidP="00A069EB">
            <w:pPr>
              <w:ind w:left="72"/>
              <w:rPr>
                <w:b/>
                <w:bCs/>
                <w:color w:val="000000"/>
              </w:rPr>
            </w:pPr>
            <w:r w:rsidRPr="00C94F74">
              <w:rPr>
                <w:b/>
                <w:bCs/>
                <w:color w:val="000000"/>
              </w:rPr>
              <w:t>Date</w:t>
            </w:r>
          </w:p>
        </w:tc>
        <w:tc>
          <w:tcPr>
            <w:tcW w:w="1653" w:type="dxa"/>
            <w:shd w:val="clear" w:color="auto" w:fill="CCCCCC"/>
          </w:tcPr>
          <w:p w14:paraId="5D6F04A1" w14:textId="77777777" w:rsidR="00A069EB" w:rsidRPr="00C94F74" w:rsidRDefault="00A069EB" w:rsidP="00A069EB">
            <w:pPr>
              <w:ind w:left="72"/>
              <w:rPr>
                <w:b/>
                <w:bCs/>
                <w:color w:val="000000"/>
              </w:rPr>
            </w:pPr>
            <w:r w:rsidRPr="00C94F74">
              <w:rPr>
                <w:b/>
                <w:bCs/>
                <w:color w:val="000000"/>
              </w:rPr>
              <w:t>Version Number</w:t>
            </w:r>
          </w:p>
        </w:tc>
        <w:tc>
          <w:tcPr>
            <w:tcW w:w="1800" w:type="dxa"/>
            <w:shd w:val="clear" w:color="auto" w:fill="CCCCCC"/>
          </w:tcPr>
          <w:p w14:paraId="07118170" w14:textId="77777777" w:rsidR="00A069EB" w:rsidRPr="00C94F74" w:rsidRDefault="00A069EB" w:rsidP="00A069EB">
            <w:pPr>
              <w:ind w:left="72"/>
              <w:rPr>
                <w:b/>
                <w:bCs/>
                <w:color w:val="000000"/>
              </w:rPr>
            </w:pPr>
            <w:r w:rsidRPr="00C94F74">
              <w:rPr>
                <w:b/>
                <w:bCs/>
                <w:color w:val="000000"/>
              </w:rPr>
              <w:t>Signature</w:t>
            </w:r>
          </w:p>
        </w:tc>
      </w:tr>
      <w:tr w:rsidR="00A069EB" w:rsidRPr="00C47548" w14:paraId="320765B0" w14:textId="77777777" w:rsidTr="00A069EB">
        <w:trPr>
          <w:trHeight w:val="432"/>
        </w:trPr>
        <w:tc>
          <w:tcPr>
            <w:tcW w:w="3168" w:type="dxa"/>
          </w:tcPr>
          <w:p w14:paraId="0DC7AAF3" w14:textId="55C8A3B7" w:rsidR="00A069EB" w:rsidRPr="00270D9B" w:rsidRDefault="008370FA" w:rsidP="00A069EB">
            <w:pPr>
              <w:keepLines/>
              <w:widowControl w:val="0"/>
            </w:pPr>
            <w:r>
              <w:t>Project</w:t>
            </w:r>
            <w:r w:rsidR="00A069EB">
              <w:t xml:space="preserve"> Manager</w:t>
            </w:r>
          </w:p>
        </w:tc>
        <w:tc>
          <w:tcPr>
            <w:tcW w:w="2430" w:type="dxa"/>
          </w:tcPr>
          <w:p w14:paraId="3FF5E6F2" w14:textId="0FD91851" w:rsidR="00A069EB" w:rsidRPr="00270D9B" w:rsidRDefault="002D69A6" w:rsidP="00A069EB">
            <w:pPr>
              <w:keepLines/>
              <w:widowControl w:val="0"/>
            </w:pPr>
            <w:r>
              <w:t>Damien Hanna</w:t>
            </w:r>
          </w:p>
        </w:tc>
        <w:tc>
          <w:tcPr>
            <w:tcW w:w="1047" w:type="dxa"/>
          </w:tcPr>
          <w:p w14:paraId="57A9B45E" w14:textId="77777777" w:rsidR="00A069EB" w:rsidRPr="00C94F74" w:rsidRDefault="00A069EB" w:rsidP="00A069EB">
            <w:pPr>
              <w:keepLines/>
              <w:widowControl w:val="0"/>
            </w:pPr>
          </w:p>
        </w:tc>
        <w:tc>
          <w:tcPr>
            <w:tcW w:w="1653" w:type="dxa"/>
          </w:tcPr>
          <w:p w14:paraId="24796DEA" w14:textId="0D0E5D21" w:rsidR="00A069EB" w:rsidRPr="00C94F74" w:rsidRDefault="00A069EB" w:rsidP="00A069EB">
            <w:pPr>
              <w:keepLines/>
              <w:widowControl w:val="0"/>
            </w:pPr>
            <w:r>
              <w:t>1.0</w:t>
            </w:r>
          </w:p>
        </w:tc>
        <w:tc>
          <w:tcPr>
            <w:tcW w:w="1800" w:type="dxa"/>
          </w:tcPr>
          <w:p w14:paraId="617A75D5" w14:textId="77777777" w:rsidR="00A069EB" w:rsidRPr="00C94F74" w:rsidRDefault="00A069EB" w:rsidP="00A069EB">
            <w:pPr>
              <w:keepLines/>
              <w:widowControl w:val="0"/>
            </w:pPr>
          </w:p>
        </w:tc>
      </w:tr>
      <w:tr w:rsidR="00A069EB" w:rsidRPr="00C47548" w14:paraId="76B22634" w14:textId="77777777" w:rsidTr="00A069EB">
        <w:trPr>
          <w:trHeight w:val="432"/>
        </w:trPr>
        <w:tc>
          <w:tcPr>
            <w:tcW w:w="3168" w:type="dxa"/>
          </w:tcPr>
          <w:p w14:paraId="6167FA81" w14:textId="2EAB506D" w:rsidR="00A069EB" w:rsidRPr="002D3E66" w:rsidRDefault="00F144F2" w:rsidP="00A069EB">
            <w:pPr>
              <w:keepLines/>
              <w:widowControl w:val="0"/>
            </w:pPr>
            <w:r>
              <w:t>Senior Software Engineer</w:t>
            </w:r>
          </w:p>
        </w:tc>
        <w:tc>
          <w:tcPr>
            <w:tcW w:w="2430" w:type="dxa"/>
          </w:tcPr>
          <w:p w14:paraId="6D0212E8" w14:textId="77777777" w:rsidR="00A069EB" w:rsidRPr="003C4BFD" w:rsidRDefault="00A069EB" w:rsidP="00A069EB">
            <w:pPr>
              <w:keepLines/>
              <w:widowControl w:val="0"/>
            </w:pPr>
            <w:r>
              <w:t>Saji Vijayakumari Sadhasivam</w:t>
            </w:r>
          </w:p>
        </w:tc>
        <w:tc>
          <w:tcPr>
            <w:tcW w:w="1047" w:type="dxa"/>
          </w:tcPr>
          <w:p w14:paraId="039C4BA4" w14:textId="77777777" w:rsidR="00A069EB" w:rsidRPr="00C94F74" w:rsidRDefault="00A069EB" w:rsidP="00A069EB">
            <w:pPr>
              <w:keepLines/>
              <w:widowControl w:val="0"/>
            </w:pPr>
          </w:p>
        </w:tc>
        <w:tc>
          <w:tcPr>
            <w:tcW w:w="1653" w:type="dxa"/>
          </w:tcPr>
          <w:p w14:paraId="1E0E81B6" w14:textId="7B1761B9" w:rsidR="00A069EB" w:rsidRPr="00C94F74" w:rsidRDefault="00A069EB" w:rsidP="00A069EB">
            <w:pPr>
              <w:keepLines/>
              <w:widowControl w:val="0"/>
            </w:pPr>
            <w:r>
              <w:t>1.0</w:t>
            </w:r>
          </w:p>
        </w:tc>
        <w:tc>
          <w:tcPr>
            <w:tcW w:w="1800" w:type="dxa"/>
          </w:tcPr>
          <w:p w14:paraId="2D92E043" w14:textId="77777777" w:rsidR="00A069EB" w:rsidRPr="00C94F74" w:rsidRDefault="00A069EB" w:rsidP="00A069EB">
            <w:pPr>
              <w:keepLines/>
              <w:widowControl w:val="0"/>
            </w:pPr>
          </w:p>
        </w:tc>
      </w:tr>
    </w:tbl>
    <w:p w14:paraId="2B709E1D" w14:textId="77777777" w:rsidR="00A069EB" w:rsidRDefault="00A069EB" w:rsidP="00A069EB"/>
    <w:p w14:paraId="1A6E96E1" w14:textId="77777777" w:rsidR="00A069EB" w:rsidRPr="00766094" w:rsidRDefault="00A069EB" w:rsidP="00A069EB">
      <w:r>
        <w:br w:type="page"/>
      </w:r>
      <w:r>
        <w:lastRenderedPageBreak/>
        <w:t>T</w:t>
      </w:r>
      <w:r w:rsidRPr="00766094">
        <w:t>able of Contents</w:t>
      </w:r>
    </w:p>
    <w:p w14:paraId="6119DC4C" w14:textId="077ABA38" w:rsidR="008800D1" w:rsidRDefault="00A069EB">
      <w:pPr>
        <w:pStyle w:val="TOC1"/>
        <w:tabs>
          <w:tab w:val="left" w:pos="576"/>
          <w:tab w:val="right" w:leader="dot" w:pos="9350"/>
        </w:tabs>
        <w:rPr>
          <w:rFonts w:asciiTheme="minorHAnsi" w:eastAsiaTheme="minorEastAsia" w:hAnsiTheme="minorHAnsi" w:cstheme="minorBidi"/>
          <w:b w:val="0"/>
          <w:bCs w:val="0"/>
          <w:noProof/>
        </w:rPr>
      </w:pPr>
      <w:r>
        <w:rPr>
          <w:bCs w:val="0"/>
        </w:rPr>
        <w:fldChar w:fldCharType="begin"/>
      </w:r>
      <w:r>
        <w:rPr>
          <w:bCs w:val="0"/>
        </w:rPr>
        <w:instrText xml:space="preserve"> TOC \o "1-3" \h \z \u </w:instrText>
      </w:r>
      <w:r>
        <w:rPr>
          <w:bCs w:val="0"/>
        </w:rPr>
        <w:fldChar w:fldCharType="separate"/>
      </w:r>
      <w:hyperlink w:anchor="_Toc5197851" w:history="1">
        <w:r w:rsidR="008800D1" w:rsidRPr="0082416F">
          <w:rPr>
            <w:rStyle w:val="Hyperlink"/>
            <w:noProof/>
          </w:rPr>
          <w:t>1.</w:t>
        </w:r>
        <w:r w:rsidR="008800D1">
          <w:rPr>
            <w:rFonts w:asciiTheme="minorHAnsi" w:eastAsiaTheme="minorEastAsia" w:hAnsiTheme="minorHAnsi" w:cstheme="minorBidi"/>
            <w:b w:val="0"/>
            <w:bCs w:val="0"/>
            <w:noProof/>
          </w:rPr>
          <w:tab/>
        </w:r>
        <w:r w:rsidR="008800D1" w:rsidRPr="0082416F">
          <w:rPr>
            <w:rStyle w:val="Hyperlink"/>
            <w:noProof/>
          </w:rPr>
          <w:t>Introduction</w:t>
        </w:r>
        <w:r w:rsidR="008800D1">
          <w:rPr>
            <w:noProof/>
            <w:webHidden/>
          </w:rPr>
          <w:tab/>
        </w:r>
        <w:r w:rsidR="008800D1">
          <w:rPr>
            <w:noProof/>
            <w:webHidden/>
          </w:rPr>
          <w:fldChar w:fldCharType="begin"/>
        </w:r>
        <w:r w:rsidR="008800D1">
          <w:rPr>
            <w:noProof/>
            <w:webHidden/>
          </w:rPr>
          <w:instrText xml:space="preserve"> PAGEREF _Toc5197851 \h </w:instrText>
        </w:r>
        <w:r w:rsidR="008800D1">
          <w:rPr>
            <w:noProof/>
            <w:webHidden/>
          </w:rPr>
        </w:r>
        <w:r w:rsidR="008800D1">
          <w:rPr>
            <w:noProof/>
            <w:webHidden/>
          </w:rPr>
          <w:fldChar w:fldCharType="separate"/>
        </w:r>
        <w:r w:rsidR="0097139A">
          <w:rPr>
            <w:noProof/>
            <w:webHidden/>
          </w:rPr>
          <w:t>5</w:t>
        </w:r>
        <w:r w:rsidR="008800D1">
          <w:rPr>
            <w:noProof/>
            <w:webHidden/>
          </w:rPr>
          <w:fldChar w:fldCharType="end"/>
        </w:r>
      </w:hyperlink>
    </w:p>
    <w:p w14:paraId="38254938" w14:textId="3AC5A243" w:rsidR="008800D1" w:rsidRDefault="00894B2A">
      <w:pPr>
        <w:pStyle w:val="TOC1"/>
        <w:tabs>
          <w:tab w:val="left" w:pos="576"/>
          <w:tab w:val="right" w:leader="dot" w:pos="9350"/>
        </w:tabs>
        <w:rPr>
          <w:rFonts w:asciiTheme="minorHAnsi" w:eastAsiaTheme="minorEastAsia" w:hAnsiTheme="minorHAnsi" w:cstheme="minorBidi"/>
          <w:b w:val="0"/>
          <w:bCs w:val="0"/>
          <w:noProof/>
        </w:rPr>
      </w:pPr>
      <w:hyperlink w:anchor="_Toc5197852" w:history="1">
        <w:r w:rsidR="008800D1" w:rsidRPr="0082416F">
          <w:rPr>
            <w:rStyle w:val="Hyperlink"/>
            <w:noProof/>
          </w:rPr>
          <w:t>2.</w:t>
        </w:r>
        <w:r w:rsidR="008800D1">
          <w:rPr>
            <w:rFonts w:asciiTheme="minorHAnsi" w:eastAsiaTheme="minorEastAsia" w:hAnsiTheme="minorHAnsi" w:cstheme="minorBidi"/>
            <w:b w:val="0"/>
            <w:bCs w:val="0"/>
            <w:noProof/>
          </w:rPr>
          <w:tab/>
        </w:r>
        <w:r w:rsidR="008800D1" w:rsidRPr="0082416F">
          <w:rPr>
            <w:rStyle w:val="Hyperlink"/>
            <w:noProof/>
          </w:rPr>
          <w:t>Architecture</w:t>
        </w:r>
        <w:r w:rsidR="008800D1">
          <w:rPr>
            <w:noProof/>
            <w:webHidden/>
          </w:rPr>
          <w:tab/>
        </w:r>
        <w:r w:rsidR="008800D1">
          <w:rPr>
            <w:noProof/>
            <w:webHidden/>
          </w:rPr>
          <w:fldChar w:fldCharType="begin"/>
        </w:r>
        <w:r w:rsidR="008800D1">
          <w:rPr>
            <w:noProof/>
            <w:webHidden/>
          </w:rPr>
          <w:instrText xml:space="preserve"> PAGEREF _Toc5197852 \h </w:instrText>
        </w:r>
        <w:r w:rsidR="008800D1">
          <w:rPr>
            <w:noProof/>
            <w:webHidden/>
          </w:rPr>
        </w:r>
        <w:r w:rsidR="008800D1">
          <w:rPr>
            <w:noProof/>
            <w:webHidden/>
          </w:rPr>
          <w:fldChar w:fldCharType="separate"/>
        </w:r>
        <w:r w:rsidR="0097139A">
          <w:rPr>
            <w:noProof/>
            <w:webHidden/>
          </w:rPr>
          <w:t>5</w:t>
        </w:r>
        <w:r w:rsidR="008800D1">
          <w:rPr>
            <w:noProof/>
            <w:webHidden/>
          </w:rPr>
          <w:fldChar w:fldCharType="end"/>
        </w:r>
      </w:hyperlink>
    </w:p>
    <w:p w14:paraId="0976BB9E" w14:textId="2A927B70" w:rsidR="008800D1" w:rsidRDefault="00894B2A">
      <w:pPr>
        <w:pStyle w:val="TOC1"/>
        <w:tabs>
          <w:tab w:val="left" w:pos="576"/>
          <w:tab w:val="right" w:leader="dot" w:pos="9350"/>
        </w:tabs>
        <w:rPr>
          <w:rFonts w:asciiTheme="minorHAnsi" w:eastAsiaTheme="minorEastAsia" w:hAnsiTheme="minorHAnsi" w:cstheme="minorBidi"/>
          <w:b w:val="0"/>
          <w:bCs w:val="0"/>
          <w:noProof/>
        </w:rPr>
      </w:pPr>
      <w:hyperlink w:anchor="_Toc5197853" w:history="1">
        <w:r w:rsidR="008800D1" w:rsidRPr="0082416F">
          <w:rPr>
            <w:rStyle w:val="Hyperlink"/>
            <w:noProof/>
          </w:rPr>
          <w:t>3.</w:t>
        </w:r>
        <w:r w:rsidR="008800D1">
          <w:rPr>
            <w:rFonts w:asciiTheme="minorHAnsi" w:eastAsiaTheme="minorEastAsia" w:hAnsiTheme="minorHAnsi" w:cstheme="minorBidi"/>
            <w:b w:val="0"/>
            <w:bCs w:val="0"/>
            <w:noProof/>
          </w:rPr>
          <w:tab/>
        </w:r>
        <w:r w:rsidR="008800D1" w:rsidRPr="0082416F">
          <w:rPr>
            <w:rStyle w:val="Hyperlink"/>
            <w:noProof/>
          </w:rPr>
          <w:t>Functional Directives</w:t>
        </w:r>
        <w:r w:rsidR="008800D1">
          <w:rPr>
            <w:noProof/>
            <w:webHidden/>
          </w:rPr>
          <w:tab/>
        </w:r>
        <w:r w:rsidR="008800D1">
          <w:rPr>
            <w:noProof/>
            <w:webHidden/>
          </w:rPr>
          <w:fldChar w:fldCharType="begin"/>
        </w:r>
        <w:r w:rsidR="008800D1">
          <w:rPr>
            <w:noProof/>
            <w:webHidden/>
          </w:rPr>
          <w:instrText xml:space="preserve"> PAGEREF _Toc5197853 \h </w:instrText>
        </w:r>
        <w:r w:rsidR="008800D1">
          <w:rPr>
            <w:noProof/>
            <w:webHidden/>
          </w:rPr>
        </w:r>
        <w:r w:rsidR="008800D1">
          <w:rPr>
            <w:noProof/>
            <w:webHidden/>
          </w:rPr>
          <w:fldChar w:fldCharType="separate"/>
        </w:r>
        <w:r w:rsidR="0097139A">
          <w:rPr>
            <w:noProof/>
            <w:webHidden/>
          </w:rPr>
          <w:t>5</w:t>
        </w:r>
        <w:r w:rsidR="008800D1">
          <w:rPr>
            <w:noProof/>
            <w:webHidden/>
          </w:rPr>
          <w:fldChar w:fldCharType="end"/>
        </w:r>
      </w:hyperlink>
    </w:p>
    <w:p w14:paraId="2B0860CF" w14:textId="1E9CEE17" w:rsidR="008800D1" w:rsidRDefault="00894B2A">
      <w:pPr>
        <w:pStyle w:val="TOC1"/>
        <w:tabs>
          <w:tab w:val="left" w:pos="576"/>
          <w:tab w:val="right" w:leader="dot" w:pos="9350"/>
        </w:tabs>
        <w:rPr>
          <w:rFonts w:asciiTheme="minorHAnsi" w:eastAsiaTheme="minorEastAsia" w:hAnsiTheme="minorHAnsi" w:cstheme="minorBidi"/>
          <w:b w:val="0"/>
          <w:bCs w:val="0"/>
          <w:noProof/>
        </w:rPr>
      </w:pPr>
      <w:hyperlink w:anchor="_Toc5197854" w:history="1">
        <w:r w:rsidR="008800D1" w:rsidRPr="0082416F">
          <w:rPr>
            <w:rStyle w:val="Hyperlink"/>
            <w:noProof/>
          </w:rPr>
          <w:t>4.</w:t>
        </w:r>
        <w:r w:rsidR="008800D1">
          <w:rPr>
            <w:rFonts w:asciiTheme="minorHAnsi" w:eastAsiaTheme="minorEastAsia" w:hAnsiTheme="minorHAnsi" w:cstheme="minorBidi"/>
            <w:b w:val="0"/>
            <w:bCs w:val="0"/>
            <w:noProof/>
          </w:rPr>
          <w:tab/>
        </w:r>
        <w:r w:rsidR="008800D1" w:rsidRPr="0082416F">
          <w:rPr>
            <w:rStyle w:val="Hyperlink"/>
            <w:noProof/>
          </w:rPr>
          <w:t>Technical Directives</w:t>
        </w:r>
        <w:r w:rsidR="008800D1">
          <w:rPr>
            <w:noProof/>
            <w:webHidden/>
          </w:rPr>
          <w:tab/>
        </w:r>
        <w:r w:rsidR="008800D1">
          <w:rPr>
            <w:noProof/>
            <w:webHidden/>
          </w:rPr>
          <w:fldChar w:fldCharType="begin"/>
        </w:r>
        <w:r w:rsidR="008800D1">
          <w:rPr>
            <w:noProof/>
            <w:webHidden/>
          </w:rPr>
          <w:instrText xml:space="preserve"> PAGEREF _Toc5197854 \h </w:instrText>
        </w:r>
        <w:r w:rsidR="008800D1">
          <w:rPr>
            <w:noProof/>
            <w:webHidden/>
          </w:rPr>
        </w:r>
        <w:r w:rsidR="008800D1">
          <w:rPr>
            <w:noProof/>
            <w:webHidden/>
          </w:rPr>
          <w:fldChar w:fldCharType="separate"/>
        </w:r>
        <w:r w:rsidR="0097139A">
          <w:rPr>
            <w:noProof/>
            <w:webHidden/>
          </w:rPr>
          <w:t>6</w:t>
        </w:r>
        <w:r w:rsidR="008800D1">
          <w:rPr>
            <w:noProof/>
            <w:webHidden/>
          </w:rPr>
          <w:fldChar w:fldCharType="end"/>
        </w:r>
      </w:hyperlink>
    </w:p>
    <w:p w14:paraId="7B76B8D1" w14:textId="62C95329" w:rsidR="008800D1" w:rsidRDefault="00894B2A">
      <w:pPr>
        <w:pStyle w:val="TOC1"/>
        <w:tabs>
          <w:tab w:val="left" w:pos="576"/>
          <w:tab w:val="right" w:leader="dot" w:pos="9350"/>
        </w:tabs>
        <w:rPr>
          <w:rFonts w:asciiTheme="minorHAnsi" w:eastAsiaTheme="minorEastAsia" w:hAnsiTheme="minorHAnsi" w:cstheme="minorBidi"/>
          <w:b w:val="0"/>
          <w:bCs w:val="0"/>
          <w:noProof/>
        </w:rPr>
      </w:pPr>
      <w:hyperlink w:anchor="_Toc5197855" w:history="1">
        <w:r w:rsidR="008800D1" w:rsidRPr="0082416F">
          <w:rPr>
            <w:rStyle w:val="Hyperlink"/>
            <w:noProof/>
          </w:rPr>
          <w:t>5.</w:t>
        </w:r>
        <w:r w:rsidR="008800D1">
          <w:rPr>
            <w:rFonts w:asciiTheme="minorHAnsi" w:eastAsiaTheme="minorEastAsia" w:hAnsiTheme="minorHAnsi" w:cstheme="minorBidi"/>
            <w:b w:val="0"/>
            <w:bCs w:val="0"/>
            <w:noProof/>
          </w:rPr>
          <w:tab/>
        </w:r>
        <w:r w:rsidR="008800D1" w:rsidRPr="0082416F">
          <w:rPr>
            <w:rStyle w:val="Hyperlink"/>
            <w:noProof/>
          </w:rPr>
          <w:t>Technical Components</w:t>
        </w:r>
        <w:r w:rsidR="008800D1">
          <w:rPr>
            <w:noProof/>
            <w:webHidden/>
          </w:rPr>
          <w:tab/>
        </w:r>
        <w:r w:rsidR="008800D1">
          <w:rPr>
            <w:noProof/>
            <w:webHidden/>
          </w:rPr>
          <w:fldChar w:fldCharType="begin"/>
        </w:r>
        <w:r w:rsidR="008800D1">
          <w:rPr>
            <w:noProof/>
            <w:webHidden/>
          </w:rPr>
          <w:instrText xml:space="preserve"> PAGEREF _Toc5197855 \h </w:instrText>
        </w:r>
        <w:r w:rsidR="008800D1">
          <w:rPr>
            <w:noProof/>
            <w:webHidden/>
          </w:rPr>
        </w:r>
        <w:r w:rsidR="008800D1">
          <w:rPr>
            <w:noProof/>
            <w:webHidden/>
          </w:rPr>
          <w:fldChar w:fldCharType="separate"/>
        </w:r>
        <w:r w:rsidR="0097139A">
          <w:rPr>
            <w:noProof/>
            <w:webHidden/>
          </w:rPr>
          <w:t>6</w:t>
        </w:r>
        <w:r w:rsidR="008800D1">
          <w:rPr>
            <w:noProof/>
            <w:webHidden/>
          </w:rPr>
          <w:fldChar w:fldCharType="end"/>
        </w:r>
      </w:hyperlink>
    </w:p>
    <w:p w14:paraId="149D1F0B" w14:textId="5A59B3AB" w:rsidR="008800D1" w:rsidRDefault="00894B2A">
      <w:pPr>
        <w:pStyle w:val="TOC2"/>
        <w:tabs>
          <w:tab w:val="left" w:pos="1000"/>
          <w:tab w:val="right" w:leader="dot" w:pos="9350"/>
        </w:tabs>
        <w:rPr>
          <w:rFonts w:asciiTheme="minorHAnsi" w:eastAsiaTheme="minorEastAsia" w:hAnsiTheme="minorHAnsi" w:cstheme="minorBidi"/>
          <w:noProof/>
        </w:rPr>
      </w:pPr>
      <w:hyperlink w:anchor="_Toc5197856" w:history="1">
        <w:r w:rsidR="008800D1" w:rsidRPr="0082416F">
          <w:rPr>
            <w:rStyle w:val="Hyperlink"/>
            <w:noProof/>
          </w:rPr>
          <w:t>5.1.1</w:t>
        </w:r>
        <w:r w:rsidR="008800D1">
          <w:rPr>
            <w:rFonts w:asciiTheme="minorHAnsi" w:eastAsiaTheme="minorEastAsia" w:hAnsiTheme="minorHAnsi" w:cstheme="minorBidi"/>
            <w:noProof/>
          </w:rPr>
          <w:tab/>
        </w:r>
        <w:r w:rsidR="008800D1" w:rsidRPr="0082416F">
          <w:rPr>
            <w:rStyle w:val="Hyperlink"/>
            <w:noProof/>
          </w:rPr>
          <w:t>Databse Components</w:t>
        </w:r>
        <w:r w:rsidR="008800D1">
          <w:rPr>
            <w:noProof/>
            <w:webHidden/>
          </w:rPr>
          <w:tab/>
        </w:r>
        <w:r w:rsidR="008800D1">
          <w:rPr>
            <w:noProof/>
            <w:webHidden/>
          </w:rPr>
          <w:fldChar w:fldCharType="begin"/>
        </w:r>
        <w:r w:rsidR="008800D1">
          <w:rPr>
            <w:noProof/>
            <w:webHidden/>
          </w:rPr>
          <w:instrText xml:space="preserve"> PAGEREF _Toc5197856 \h </w:instrText>
        </w:r>
        <w:r w:rsidR="008800D1">
          <w:rPr>
            <w:noProof/>
            <w:webHidden/>
          </w:rPr>
        </w:r>
        <w:r w:rsidR="008800D1">
          <w:rPr>
            <w:noProof/>
            <w:webHidden/>
          </w:rPr>
          <w:fldChar w:fldCharType="separate"/>
        </w:r>
        <w:r w:rsidR="0097139A">
          <w:rPr>
            <w:noProof/>
            <w:webHidden/>
          </w:rPr>
          <w:t>6</w:t>
        </w:r>
        <w:r w:rsidR="008800D1">
          <w:rPr>
            <w:noProof/>
            <w:webHidden/>
          </w:rPr>
          <w:fldChar w:fldCharType="end"/>
        </w:r>
      </w:hyperlink>
    </w:p>
    <w:p w14:paraId="6ABC98DF" w14:textId="70E7B9EC" w:rsidR="008800D1" w:rsidRDefault="00894B2A">
      <w:pPr>
        <w:pStyle w:val="TOC2"/>
        <w:tabs>
          <w:tab w:val="left" w:pos="1000"/>
          <w:tab w:val="right" w:leader="dot" w:pos="9350"/>
        </w:tabs>
        <w:rPr>
          <w:rFonts w:asciiTheme="minorHAnsi" w:eastAsiaTheme="minorEastAsia" w:hAnsiTheme="minorHAnsi" w:cstheme="minorBidi"/>
          <w:noProof/>
        </w:rPr>
      </w:pPr>
      <w:hyperlink w:anchor="_Toc5197857" w:history="1">
        <w:r w:rsidR="008800D1" w:rsidRPr="0082416F">
          <w:rPr>
            <w:rStyle w:val="Hyperlink"/>
            <w:noProof/>
          </w:rPr>
          <w:t>5.1.2</w:t>
        </w:r>
        <w:r w:rsidR="008800D1">
          <w:rPr>
            <w:rFonts w:asciiTheme="minorHAnsi" w:eastAsiaTheme="minorEastAsia" w:hAnsiTheme="minorHAnsi" w:cstheme="minorBidi"/>
            <w:noProof/>
          </w:rPr>
          <w:tab/>
        </w:r>
        <w:r w:rsidR="008800D1" w:rsidRPr="0082416F">
          <w:rPr>
            <w:rStyle w:val="Hyperlink"/>
            <w:noProof/>
          </w:rPr>
          <w:t>UI Components</w:t>
        </w:r>
        <w:r w:rsidR="008800D1">
          <w:rPr>
            <w:noProof/>
            <w:webHidden/>
          </w:rPr>
          <w:tab/>
        </w:r>
        <w:r w:rsidR="008800D1">
          <w:rPr>
            <w:noProof/>
            <w:webHidden/>
          </w:rPr>
          <w:fldChar w:fldCharType="begin"/>
        </w:r>
        <w:r w:rsidR="008800D1">
          <w:rPr>
            <w:noProof/>
            <w:webHidden/>
          </w:rPr>
          <w:instrText xml:space="preserve"> PAGEREF _Toc5197857 \h </w:instrText>
        </w:r>
        <w:r w:rsidR="008800D1">
          <w:rPr>
            <w:noProof/>
            <w:webHidden/>
          </w:rPr>
        </w:r>
        <w:r w:rsidR="008800D1">
          <w:rPr>
            <w:noProof/>
            <w:webHidden/>
          </w:rPr>
          <w:fldChar w:fldCharType="separate"/>
        </w:r>
        <w:r w:rsidR="0097139A">
          <w:rPr>
            <w:noProof/>
            <w:webHidden/>
          </w:rPr>
          <w:t>7</w:t>
        </w:r>
        <w:r w:rsidR="008800D1">
          <w:rPr>
            <w:noProof/>
            <w:webHidden/>
          </w:rPr>
          <w:fldChar w:fldCharType="end"/>
        </w:r>
      </w:hyperlink>
    </w:p>
    <w:p w14:paraId="6041A5D6" w14:textId="7E9E0B92" w:rsidR="008800D1" w:rsidRDefault="00894B2A">
      <w:pPr>
        <w:pStyle w:val="TOC2"/>
        <w:tabs>
          <w:tab w:val="left" w:pos="1000"/>
          <w:tab w:val="right" w:leader="dot" w:pos="9350"/>
        </w:tabs>
        <w:rPr>
          <w:rFonts w:asciiTheme="minorHAnsi" w:eastAsiaTheme="minorEastAsia" w:hAnsiTheme="minorHAnsi" w:cstheme="minorBidi"/>
          <w:noProof/>
        </w:rPr>
      </w:pPr>
      <w:hyperlink w:anchor="_Toc5197858" w:history="1">
        <w:r w:rsidR="008800D1" w:rsidRPr="0082416F">
          <w:rPr>
            <w:rStyle w:val="Hyperlink"/>
            <w:noProof/>
          </w:rPr>
          <w:t>5.1.3</w:t>
        </w:r>
        <w:r w:rsidR="008800D1">
          <w:rPr>
            <w:rFonts w:asciiTheme="minorHAnsi" w:eastAsiaTheme="minorEastAsia" w:hAnsiTheme="minorHAnsi" w:cstheme="minorBidi"/>
            <w:noProof/>
          </w:rPr>
          <w:tab/>
        </w:r>
        <w:r w:rsidR="008800D1" w:rsidRPr="0082416F">
          <w:rPr>
            <w:rStyle w:val="Hyperlink"/>
            <w:noProof/>
          </w:rPr>
          <w:t>Backend Components</w:t>
        </w:r>
        <w:r w:rsidR="008800D1">
          <w:rPr>
            <w:noProof/>
            <w:webHidden/>
          </w:rPr>
          <w:tab/>
        </w:r>
        <w:r w:rsidR="008800D1">
          <w:rPr>
            <w:noProof/>
            <w:webHidden/>
          </w:rPr>
          <w:fldChar w:fldCharType="begin"/>
        </w:r>
        <w:r w:rsidR="008800D1">
          <w:rPr>
            <w:noProof/>
            <w:webHidden/>
          </w:rPr>
          <w:instrText xml:space="preserve"> PAGEREF _Toc5197858 \h </w:instrText>
        </w:r>
        <w:r w:rsidR="008800D1">
          <w:rPr>
            <w:noProof/>
            <w:webHidden/>
          </w:rPr>
        </w:r>
        <w:r w:rsidR="008800D1">
          <w:rPr>
            <w:noProof/>
            <w:webHidden/>
          </w:rPr>
          <w:fldChar w:fldCharType="separate"/>
        </w:r>
        <w:r w:rsidR="0097139A">
          <w:rPr>
            <w:noProof/>
            <w:webHidden/>
          </w:rPr>
          <w:t>7</w:t>
        </w:r>
        <w:r w:rsidR="008800D1">
          <w:rPr>
            <w:noProof/>
            <w:webHidden/>
          </w:rPr>
          <w:fldChar w:fldCharType="end"/>
        </w:r>
      </w:hyperlink>
    </w:p>
    <w:p w14:paraId="5183E220" w14:textId="75A5D86A" w:rsidR="008800D1" w:rsidRDefault="00894B2A">
      <w:pPr>
        <w:pStyle w:val="TOC2"/>
        <w:tabs>
          <w:tab w:val="left" w:pos="1000"/>
          <w:tab w:val="right" w:leader="dot" w:pos="9350"/>
        </w:tabs>
        <w:rPr>
          <w:rFonts w:asciiTheme="minorHAnsi" w:eastAsiaTheme="minorEastAsia" w:hAnsiTheme="minorHAnsi" w:cstheme="minorBidi"/>
          <w:noProof/>
        </w:rPr>
      </w:pPr>
      <w:hyperlink w:anchor="_Toc5197859" w:history="1">
        <w:r w:rsidR="008800D1" w:rsidRPr="0082416F">
          <w:rPr>
            <w:rStyle w:val="Hyperlink"/>
            <w:noProof/>
          </w:rPr>
          <w:t>5.1.4</w:t>
        </w:r>
        <w:r w:rsidR="008800D1">
          <w:rPr>
            <w:rFonts w:asciiTheme="minorHAnsi" w:eastAsiaTheme="minorEastAsia" w:hAnsiTheme="minorHAnsi" w:cstheme="minorBidi"/>
            <w:noProof/>
          </w:rPr>
          <w:tab/>
        </w:r>
        <w:r w:rsidR="008800D1" w:rsidRPr="0082416F">
          <w:rPr>
            <w:rStyle w:val="Hyperlink"/>
            <w:noProof/>
          </w:rPr>
          <w:t>GET API JSON Format</w:t>
        </w:r>
        <w:r w:rsidR="008800D1">
          <w:rPr>
            <w:noProof/>
            <w:webHidden/>
          </w:rPr>
          <w:tab/>
        </w:r>
        <w:r w:rsidR="008800D1">
          <w:rPr>
            <w:noProof/>
            <w:webHidden/>
          </w:rPr>
          <w:fldChar w:fldCharType="begin"/>
        </w:r>
        <w:r w:rsidR="008800D1">
          <w:rPr>
            <w:noProof/>
            <w:webHidden/>
          </w:rPr>
          <w:instrText xml:space="preserve"> PAGEREF _Toc5197859 \h </w:instrText>
        </w:r>
        <w:r w:rsidR="008800D1">
          <w:rPr>
            <w:noProof/>
            <w:webHidden/>
          </w:rPr>
        </w:r>
        <w:r w:rsidR="008800D1">
          <w:rPr>
            <w:noProof/>
            <w:webHidden/>
          </w:rPr>
          <w:fldChar w:fldCharType="separate"/>
        </w:r>
        <w:r w:rsidR="0097139A">
          <w:rPr>
            <w:noProof/>
            <w:webHidden/>
          </w:rPr>
          <w:t>7</w:t>
        </w:r>
        <w:r w:rsidR="008800D1">
          <w:rPr>
            <w:noProof/>
            <w:webHidden/>
          </w:rPr>
          <w:fldChar w:fldCharType="end"/>
        </w:r>
      </w:hyperlink>
    </w:p>
    <w:p w14:paraId="4B86C83B" w14:textId="04117377" w:rsidR="008800D1" w:rsidRDefault="00894B2A">
      <w:pPr>
        <w:pStyle w:val="TOC1"/>
        <w:tabs>
          <w:tab w:val="left" w:pos="576"/>
          <w:tab w:val="right" w:leader="dot" w:pos="9350"/>
        </w:tabs>
        <w:rPr>
          <w:rFonts w:asciiTheme="minorHAnsi" w:eastAsiaTheme="minorEastAsia" w:hAnsiTheme="minorHAnsi" w:cstheme="minorBidi"/>
          <w:b w:val="0"/>
          <w:bCs w:val="0"/>
          <w:noProof/>
        </w:rPr>
      </w:pPr>
      <w:hyperlink w:anchor="_Toc5197860" w:history="1">
        <w:r w:rsidR="008800D1" w:rsidRPr="0082416F">
          <w:rPr>
            <w:rStyle w:val="Hyperlink"/>
            <w:noProof/>
          </w:rPr>
          <w:t>6.</w:t>
        </w:r>
        <w:r w:rsidR="008800D1">
          <w:rPr>
            <w:rFonts w:asciiTheme="minorHAnsi" w:eastAsiaTheme="minorEastAsia" w:hAnsiTheme="minorHAnsi" w:cstheme="minorBidi"/>
            <w:b w:val="0"/>
            <w:bCs w:val="0"/>
            <w:noProof/>
          </w:rPr>
          <w:tab/>
        </w:r>
        <w:r w:rsidR="008800D1" w:rsidRPr="0082416F">
          <w:rPr>
            <w:rStyle w:val="Hyperlink"/>
            <w:noProof/>
          </w:rPr>
          <w:t>Screen Details</w:t>
        </w:r>
        <w:r w:rsidR="008800D1">
          <w:rPr>
            <w:noProof/>
            <w:webHidden/>
          </w:rPr>
          <w:tab/>
        </w:r>
        <w:r w:rsidR="008800D1">
          <w:rPr>
            <w:noProof/>
            <w:webHidden/>
          </w:rPr>
          <w:fldChar w:fldCharType="begin"/>
        </w:r>
        <w:r w:rsidR="008800D1">
          <w:rPr>
            <w:noProof/>
            <w:webHidden/>
          </w:rPr>
          <w:instrText xml:space="preserve"> PAGEREF _Toc5197860 \h </w:instrText>
        </w:r>
        <w:r w:rsidR="008800D1">
          <w:rPr>
            <w:noProof/>
            <w:webHidden/>
          </w:rPr>
        </w:r>
        <w:r w:rsidR="008800D1">
          <w:rPr>
            <w:noProof/>
            <w:webHidden/>
          </w:rPr>
          <w:fldChar w:fldCharType="separate"/>
        </w:r>
        <w:r w:rsidR="0097139A">
          <w:rPr>
            <w:noProof/>
            <w:webHidden/>
          </w:rPr>
          <w:t>9</w:t>
        </w:r>
        <w:r w:rsidR="008800D1">
          <w:rPr>
            <w:noProof/>
            <w:webHidden/>
          </w:rPr>
          <w:fldChar w:fldCharType="end"/>
        </w:r>
      </w:hyperlink>
    </w:p>
    <w:p w14:paraId="0CBC5AC6" w14:textId="40651C8B" w:rsidR="008800D1" w:rsidRDefault="00894B2A">
      <w:pPr>
        <w:pStyle w:val="TOC1"/>
        <w:tabs>
          <w:tab w:val="left" w:pos="576"/>
          <w:tab w:val="right" w:leader="dot" w:pos="9350"/>
        </w:tabs>
        <w:rPr>
          <w:rFonts w:asciiTheme="minorHAnsi" w:eastAsiaTheme="minorEastAsia" w:hAnsiTheme="minorHAnsi" w:cstheme="minorBidi"/>
          <w:b w:val="0"/>
          <w:bCs w:val="0"/>
          <w:noProof/>
        </w:rPr>
      </w:pPr>
      <w:hyperlink w:anchor="_Toc5197861" w:history="1">
        <w:r w:rsidR="008800D1" w:rsidRPr="0082416F">
          <w:rPr>
            <w:rStyle w:val="Hyperlink"/>
            <w:noProof/>
          </w:rPr>
          <w:t>7.</w:t>
        </w:r>
        <w:r w:rsidR="008800D1">
          <w:rPr>
            <w:rFonts w:asciiTheme="minorHAnsi" w:eastAsiaTheme="minorEastAsia" w:hAnsiTheme="minorHAnsi" w:cstheme="minorBidi"/>
            <w:b w:val="0"/>
            <w:bCs w:val="0"/>
            <w:noProof/>
          </w:rPr>
          <w:tab/>
        </w:r>
        <w:r w:rsidR="008800D1" w:rsidRPr="0082416F">
          <w:rPr>
            <w:rStyle w:val="Hyperlink"/>
            <w:noProof/>
          </w:rPr>
          <w:t>Build and Run Application</w:t>
        </w:r>
        <w:r w:rsidR="008800D1">
          <w:rPr>
            <w:noProof/>
            <w:webHidden/>
          </w:rPr>
          <w:tab/>
        </w:r>
        <w:r w:rsidR="008800D1">
          <w:rPr>
            <w:noProof/>
            <w:webHidden/>
          </w:rPr>
          <w:fldChar w:fldCharType="begin"/>
        </w:r>
        <w:r w:rsidR="008800D1">
          <w:rPr>
            <w:noProof/>
            <w:webHidden/>
          </w:rPr>
          <w:instrText xml:space="preserve"> PAGEREF _Toc5197861 \h </w:instrText>
        </w:r>
        <w:r w:rsidR="008800D1">
          <w:rPr>
            <w:noProof/>
            <w:webHidden/>
          </w:rPr>
        </w:r>
        <w:r w:rsidR="008800D1">
          <w:rPr>
            <w:noProof/>
            <w:webHidden/>
          </w:rPr>
          <w:fldChar w:fldCharType="separate"/>
        </w:r>
        <w:r w:rsidR="0097139A">
          <w:rPr>
            <w:noProof/>
            <w:webHidden/>
          </w:rPr>
          <w:t>10</w:t>
        </w:r>
        <w:r w:rsidR="008800D1">
          <w:rPr>
            <w:noProof/>
            <w:webHidden/>
          </w:rPr>
          <w:fldChar w:fldCharType="end"/>
        </w:r>
      </w:hyperlink>
    </w:p>
    <w:p w14:paraId="30F32184" w14:textId="79E28B13" w:rsidR="008800D1" w:rsidRDefault="00894B2A">
      <w:pPr>
        <w:pStyle w:val="TOC1"/>
        <w:tabs>
          <w:tab w:val="left" w:pos="576"/>
          <w:tab w:val="right" w:leader="dot" w:pos="9350"/>
        </w:tabs>
        <w:rPr>
          <w:rFonts w:asciiTheme="minorHAnsi" w:eastAsiaTheme="minorEastAsia" w:hAnsiTheme="minorHAnsi" w:cstheme="minorBidi"/>
          <w:b w:val="0"/>
          <w:bCs w:val="0"/>
          <w:noProof/>
        </w:rPr>
      </w:pPr>
      <w:hyperlink w:anchor="_Toc5197862" w:history="1">
        <w:r w:rsidR="008800D1" w:rsidRPr="0082416F">
          <w:rPr>
            <w:rStyle w:val="Hyperlink"/>
            <w:noProof/>
          </w:rPr>
          <w:t>8.</w:t>
        </w:r>
        <w:r w:rsidR="008800D1">
          <w:rPr>
            <w:rFonts w:asciiTheme="minorHAnsi" w:eastAsiaTheme="minorEastAsia" w:hAnsiTheme="minorHAnsi" w:cstheme="minorBidi"/>
            <w:b w:val="0"/>
            <w:bCs w:val="0"/>
            <w:noProof/>
          </w:rPr>
          <w:tab/>
        </w:r>
        <w:r w:rsidR="008800D1" w:rsidRPr="0082416F">
          <w:rPr>
            <w:rStyle w:val="Hyperlink"/>
            <w:noProof/>
          </w:rPr>
          <w:t>Assumptions</w:t>
        </w:r>
        <w:r w:rsidR="008800D1">
          <w:rPr>
            <w:noProof/>
            <w:webHidden/>
          </w:rPr>
          <w:tab/>
        </w:r>
        <w:r w:rsidR="008800D1">
          <w:rPr>
            <w:noProof/>
            <w:webHidden/>
          </w:rPr>
          <w:fldChar w:fldCharType="begin"/>
        </w:r>
        <w:r w:rsidR="008800D1">
          <w:rPr>
            <w:noProof/>
            <w:webHidden/>
          </w:rPr>
          <w:instrText xml:space="preserve"> PAGEREF _Toc5197862 \h </w:instrText>
        </w:r>
        <w:r w:rsidR="008800D1">
          <w:rPr>
            <w:noProof/>
            <w:webHidden/>
          </w:rPr>
        </w:r>
        <w:r w:rsidR="008800D1">
          <w:rPr>
            <w:noProof/>
            <w:webHidden/>
          </w:rPr>
          <w:fldChar w:fldCharType="separate"/>
        </w:r>
        <w:r w:rsidR="0097139A">
          <w:rPr>
            <w:noProof/>
            <w:webHidden/>
          </w:rPr>
          <w:t>10</w:t>
        </w:r>
        <w:r w:rsidR="008800D1">
          <w:rPr>
            <w:noProof/>
            <w:webHidden/>
          </w:rPr>
          <w:fldChar w:fldCharType="end"/>
        </w:r>
      </w:hyperlink>
    </w:p>
    <w:p w14:paraId="0B412916" w14:textId="70900B99" w:rsidR="00A069EB" w:rsidRPr="00766094" w:rsidRDefault="00A069EB" w:rsidP="00A069EB">
      <w:pPr>
        <w:pStyle w:val="StyleTableText9pt"/>
      </w:pPr>
      <w:r>
        <w:rPr>
          <w:bCs/>
        </w:rPr>
        <w:fldChar w:fldCharType="end"/>
      </w:r>
    </w:p>
    <w:p w14:paraId="5DD1D69B" w14:textId="77777777" w:rsidR="00A069EB" w:rsidRDefault="00A069EB" w:rsidP="00A069EB">
      <w:pPr>
        <w:rPr>
          <w:b/>
          <w:color w:val="000000"/>
          <w:kern w:val="28"/>
          <w:sz w:val="24"/>
          <w:szCs w:val="24"/>
        </w:rPr>
      </w:pPr>
      <w:bookmarkStart w:id="3" w:name="_Toc53545088"/>
      <w:bookmarkStart w:id="4" w:name="_Toc53545363"/>
      <w:bookmarkStart w:id="5" w:name="_Toc305166321"/>
      <w:r>
        <w:br w:type="page"/>
      </w:r>
    </w:p>
    <w:p w14:paraId="5622D931" w14:textId="77777777" w:rsidR="00A069EB" w:rsidRPr="00F778DD" w:rsidRDefault="00A069EB" w:rsidP="00F778DD">
      <w:pPr>
        <w:pStyle w:val="Heading1"/>
        <w:rPr>
          <w:sz w:val="18"/>
        </w:rPr>
      </w:pPr>
      <w:bookmarkStart w:id="6" w:name="_Toc5197851"/>
      <w:r w:rsidRPr="00F778DD">
        <w:lastRenderedPageBreak/>
        <w:t>Introduction</w:t>
      </w:r>
      <w:bookmarkEnd w:id="3"/>
      <w:bookmarkEnd w:id="4"/>
      <w:bookmarkEnd w:id="5"/>
      <w:bookmarkEnd w:id="6"/>
    </w:p>
    <w:p w14:paraId="19C64CA5" w14:textId="6B6D4612" w:rsidR="00344C45" w:rsidRPr="001C377E" w:rsidRDefault="008E2F90" w:rsidP="008E2F90">
      <w:pPr>
        <w:shd w:val="clear" w:color="auto" w:fill="FFFFFF"/>
        <w:spacing w:before="150"/>
        <w:jc w:val="both"/>
        <w:rPr>
          <w:sz w:val="18"/>
        </w:rPr>
      </w:pPr>
      <w:r>
        <w:rPr>
          <w:sz w:val="18"/>
        </w:rPr>
        <w:t>Objective of Planet Database application is to provide users with information and knowledge about the planets in our solar system</w:t>
      </w:r>
      <w:r w:rsidR="00E6148E">
        <w:rPr>
          <w:sz w:val="18"/>
        </w:rPr>
        <w:t>.</w:t>
      </w:r>
      <w:r w:rsidR="004216B3">
        <w:rPr>
          <w:sz w:val="18"/>
        </w:rPr>
        <w:t xml:space="preserve"> Current scope of the project is to display the </w:t>
      </w:r>
      <w:r w:rsidR="00953843">
        <w:rPr>
          <w:sz w:val="18"/>
        </w:rPr>
        <w:t>distance</w:t>
      </w:r>
      <w:r w:rsidR="004216B3">
        <w:rPr>
          <w:sz w:val="18"/>
        </w:rPr>
        <w:t xml:space="preserve"> of each planets from Sun.</w:t>
      </w:r>
    </w:p>
    <w:p w14:paraId="497E10DF" w14:textId="77777777" w:rsidR="00A069EB" w:rsidRDefault="00A069EB" w:rsidP="00A069EB"/>
    <w:p w14:paraId="045A100F" w14:textId="53ED2EAF" w:rsidR="00A069EB" w:rsidRDefault="00A069EB" w:rsidP="00F778DD">
      <w:pPr>
        <w:pStyle w:val="Heading1"/>
      </w:pPr>
      <w:bookmarkStart w:id="7" w:name="_Toc5197852"/>
      <w:r w:rsidRPr="002805E5">
        <w:t>Architecture</w:t>
      </w:r>
      <w:bookmarkEnd w:id="7"/>
    </w:p>
    <w:p w14:paraId="0E26C926" w14:textId="77777777" w:rsidR="00A069EB" w:rsidRDefault="00A069EB" w:rsidP="00A069EB"/>
    <w:p w14:paraId="60D3E6E1" w14:textId="5651B925" w:rsidR="00A069EB" w:rsidRDefault="00FE0ABD" w:rsidP="00A069EB">
      <w:pPr>
        <w:rPr>
          <w:sz w:val="18"/>
        </w:rPr>
      </w:pPr>
      <w:r>
        <w:rPr>
          <w:noProof/>
        </w:rPr>
        <w:drawing>
          <wp:inline distT="0" distB="0" distL="0" distR="0" wp14:anchorId="183893D7" wp14:editId="4D8C58F3">
            <wp:extent cx="5800725" cy="3533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725" cy="3533775"/>
                    </a:xfrm>
                    <a:prstGeom prst="rect">
                      <a:avLst/>
                    </a:prstGeom>
                  </pic:spPr>
                </pic:pic>
              </a:graphicData>
            </a:graphic>
          </wp:inline>
        </w:drawing>
      </w:r>
    </w:p>
    <w:p w14:paraId="6F2EDE4D" w14:textId="1B0DBF49" w:rsidR="00DA132F" w:rsidRDefault="00257E8F" w:rsidP="007E4735">
      <w:pPr>
        <w:jc w:val="both"/>
        <w:rPr>
          <w:sz w:val="18"/>
        </w:rPr>
      </w:pPr>
      <w:r>
        <w:rPr>
          <w:sz w:val="18"/>
        </w:rPr>
        <w:t xml:space="preserve">Planet </w:t>
      </w:r>
      <w:r w:rsidR="00BD00EF">
        <w:rPr>
          <w:sz w:val="18"/>
        </w:rPr>
        <w:t>Database</w:t>
      </w:r>
      <w:r>
        <w:rPr>
          <w:sz w:val="18"/>
        </w:rPr>
        <w:t xml:space="preserve"> application has </w:t>
      </w:r>
      <w:r w:rsidR="003746FF">
        <w:rPr>
          <w:sz w:val="18"/>
        </w:rPr>
        <w:t xml:space="preserve">a </w:t>
      </w:r>
      <w:r w:rsidR="00BD00EF">
        <w:rPr>
          <w:sz w:val="18"/>
        </w:rPr>
        <w:t>Front-end</w:t>
      </w:r>
      <w:r>
        <w:rPr>
          <w:sz w:val="18"/>
        </w:rPr>
        <w:t xml:space="preserve"> </w:t>
      </w:r>
      <w:r w:rsidR="003746FF">
        <w:rPr>
          <w:sz w:val="18"/>
        </w:rPr>
        <w:t xml:space="preserve">component </w:t>
      </w:r>
      <w:r>
        <w:rPr>
          <w:sz w:val="18"/>
        </w:rPr>
        <w:t xml:space="preserve">built with AngularJs </w:t>
      </w:r>
      <w:r w:rsidR="0027796E">
        <w:rPr>
          <w:sz w:val="18"/>
        </w:rPr>
        <w:t xml:space="preserve">which </w:t>
      </w:r>
      <w:r>
        <w:rPr>
          <w:sz w:val="18"/>
        </w:rPr>
        <w:t>will display the UI to the user.</w:t>
      </w:r>
      <w:r w:rsidR="00D034F3">
        <w:rPr>
          <w:sz w:val="18"/>
        </w:rPr>
        <w:t xml:space="preserve"> Backend REST </w:t>
      </w:r>
      <w:r w:rsidR="0027796E">
        <w:rPr>
          <w:sz w:val="18"/>
        </w:rPr>
        <w:t>API</w:t>
      </w:r>
      <w:r w:rsidR="00D034F3">
        <w:rPr>
          <w:sz w:val="18"/>
        </w:rPr>
        <w:t xml:space="preserve"> </w:t>
      </w:r>
      <w:r w:rsidR="002F2C0E">
        <w:rPr>
          <w:sz w:val="18"/>
        </w:rPr>
        <w:t xml:space="preserve">along with Security and Health Check will be built </w:t>
      </w:r>
      <w:r w:rsidR="006B4E49">
        <w:rPr>
          <w:sz w:val="18"/>
        </w:rPr>
        <w:t>in</w:t>
      </w:r>
      <w:r w:rsidR="002F2C0E">
        <w:rPr>
          <w:sz w:val="18"/>
        </w:rPr>
        <w:t xml:space="preserve"> Spring boot </w:t>
      </w:r>
      <w:r w:rsidR="00257E7C">
        <w:rPr>
          <w:sz w:val="18"/>
        </w:rPr>
        <w:t>f</w:t>
      </w:r>
      <w:r w:rsidR="002F2C0E">
        <w:rPr>
          <w:sz w:val="18"/>
        </w:rPr>
        <w:t xml:space="preserve">ramework. Derby </w:t>
      </w:r>
      <w:r w:rsidR="00BD00EF">
        <w:rPr>
          <w:sz w:val="18"/>
        </w:rPr>
        <w:t>in memory</w:t>
      </w:r>
      <w:r w:rsidR="002F2C0E">
        <w:rPr>
          <w:sz w:val="18"/>
        </w:rPr>
        <w:t xml:space="preserve"> </w:t>
      </w:r>
      <w:r w:rsidR="00BD00EF">
        <w:rPr>
          <w:sz w:val="18"/>
        </w:rPr>
        <w:t>database</w:t>
      </w:r>
      <w:r w:rsidR="002F2C0E">
        <w:rPr>
          <w:sz w:val="18"/>
        </w:rPr>
        <w:t xml:space="preserve"> will be used</w:t>
      </w:r>
      <w:r w:rsidR="00D034F3">
        <w:rPr>
          <w:sz w:val="18"/>
        </w:rPr>
        <w:t xml:space="preserve"> </w:t>
      </w:r>
      <w:r w:rsidR="002F2C0E">
        <w:rPr>
          <w:sz w:val="18"/>
        </w:rPr>
        <w:t>to store planet data.</w:t>
      </w:r>
      <w:r w:rsidR="009A7394">
        <w:rPr>
          <w:sz w:val="18"/>
        </w:rPr>
        <w:t xml:space="preserve"> </w:t>
      </w:r>
      <w:r w:rsidR="008604B1">
        <w:rPr>
          <w:sz w:val="18"/>
        </w:rPr>
        <w:t>GetAllPlanets API will</w:t>
      </w:r>
      <w:r w:rsidR="00DB417F">
        <w:rPr>
          <w:sz w:val="18"/>
        </w:rPr>
        <w:t xml:space="preserve"> be used to </w:t>
      </w:r>
      <w:r w:rsidR="00BD00EF">
        <w:rPr>
          <w:sz w:val="18"/>
        </w:rPr>
        <w:t>retrieve</w:t>
      </w:r>
      <w:r w:rsidR="003746FF">
        <w:rPr>
          <w:sz w:val="18"/>
        </w:rPr>
        <w:t xml:space="preserve"> the planet details from </w:t>
      </w:r>
      <w:r w:rsidR="00BD00EF">
        <w:rPr>
          <w:sz w:val="18"/>
        </w:rPr>
        <w:t>database</w:t>
      </w:r>
      <w:r w:rsidR="003746FF">
        <w:rPr>
          <w:sz w:val="18"/>
        </w:rPr>
        <w:t xml:space="preserve"> and expose as JSON Response.  Basic authentication will be provided for the GET API. </w:t>
      </w:r>
      <w:r w:rsidR="00BD00EF">
        <w:rPr>
          <w:sz w:val="18"/>
        </w:rPr>
        <w:t>One-time</w:t>
      </w:r>
      <w:r w:rsidR="0027796E">
        <w:rPr>
          <w:sz w:val="18"/>
        </w:rPr>
        <w:t xml:space="preserve"> query will be fired by the application </w:t>
      </w:r>
      <w:r w:rsidR="00AB2E1E">
        <w:rPr>
          <w:sz w:val="18"/>
        </w:rPr>
        <w:t xml:space="preserve">during startup </w:t>
      </w:r>
      <w:r w:rsidR="0027796E">
        <w:rPr>
          <w:sz w:val="18"/>
        </w:rPr>
        <w:t xml:space="preserve">to insert Planet data </w:t>
      </w:r>
      <w:r w:rsidR="00BD00EF">
        <w:rPr>
          <w:sz w:val="18"/>
        </w:rPr>
        <w:t>to DB.</w:t>
      </w:r>
      <w:r w:rsidR="0027796E">
        <w:rPr>
          <w:sz w:val="18"/>
        </w:rPr>
        <w:t xml:space="preserve"> Health check API will be provided to check the status of the GET API. Current implementation will have both the UI and Backend component running on the same tomcat server provided by spring boot. But th</w:t>
      </w:r>
      <w:r w:rsidR="00790176">
        <w:rPr>
          <w:sz w:val="18"/>
        </w:rPr>
        <w:t xml:space="preserve">ese </w:t>
      </w:r>
      <w:r w:rsidR="00BD00EF">
        <w:rPr>
          <w:sz w:val="18"/>
        </w:rPr>
        <w:t>components can</w:t>
      </w:r>
      <w:r w:rsidR="0027796E">
        <w:rPr>
          <w:sz w:val="18"/>
        </w:rPr>
        <w:t xml:space="preserve"> be easily decoupled to run on </w:t>
      </w:r>
      <w:r w:rsidR="00BD00EF">
        <w:rPr>
          <w:sz w:val="18"/>
        </w:rPr>
        <w:t>separate</w:t>
      </w:r>
      <w:r w:rsidR="0027796E">
        <w:rPr>
          <w:sz w:val="18"/>
        </w:rPr>
        <w:t xml:space="preserve"> servers as well.</w:t>
      </w:r>
      <w:r w:rsidR="001C6CA5">
        <w:rPr>
          <w:sz w:val="18"/>
        </w:rPr>
        <w:t xml:space="preserve"> </w:t>
      </w:r>
    </w:p>
    <w:p w14:paraId="44FC4F0B" w14:textId="77777777" w:rsidR="003835A3" w:rsidRDefault="003835A3" w:rsidP="007E4735">
      <w:pPr>
        <w:jc w:val="both"/>
        <w:rPr>
          <w:sz w:val="18"/>
        </w:rPr>
      </w:pPr>
    </w:p>
    <w:p w14:paraId="52E35A73" w14:textId="3445A745" w:rsidR="005B441A" w:rsidRDefault="001C6CA5" w:rsidP="007E4735">
      <w:pPr>
        <w:jc w:val="both"/>
        <w:rPr>
          <w:sz w:val="18"/>
        </w:rPr>
      </w:pPr>
      <w:r>
        <w:rPr>
          <w:sz w:val="18"/>
        </w:rPr>
        <w:t>Below tools will be used to build thee application.</w:t>
      </w:r>
    </w:p>
    <w:p w14:paraId="3E0EACC7" w14:textId="72407D52" w:rsidR="00A9172C" w:rsidRDefault="00A9172C" w:rsidP="007E4735">
      <w:pPr>
        <w:jc w:val="both"/>
        <w:rPr>
          <w:sz w:val="18"/>
        </w:rPr>
      </w:pPr>
    </w:p>
    <w:tbl>
      <w:tblPr>
        <w:tblW w:w="3421"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88"/>
        <w:gridCol w:w="2333"/>
      </w:tblGrid>
      <w:tr w:rsidR="00A9172C" w:rsidRPr="000C1794" w14:paraId="224B3862" w14:textId="77777777" w:rsidTr="00A9172C">
        <w:trPr>
          <w:cantSplit/>
          <w:trHeight w:val="224"/>
          <w:tblHeader/>
        </w:trPr>
        <w:tc>
          <w:tcPr>
            <w:tcW w:w="1088" w:type="dxa"/>
            <w:tcBorders>
              <w:top w:val="single" w:sz="6" w:space="0" w:color="auto"/>
              <w:left w:val="single" w:sz="6" w:space="0" w:color="auto"/>
              <w:bottom w:val="single" w:sz="6" w:space="0" w:color="auto"/>
              <w:right w:val="single" w:sz="6" w:space="0" w:color="auto"/>
            </w:tcBorders>
            <w:shd w:val="clear" w:color="auto" w:fill="000000"/>
          </w:tcPr>
          <w:p w14:paraId="00E7D7F6" w14:textId="77777777" w:rsidR="00A9172C" w:rsidRPr="000C1794" w:rsidRDefault="00A9172C" w:rsidP="00F4562A">
            <w:pPr>
              <w:jc w:val="both"/>
              <w:rPr>
                <w:b/>
                <w:color w:val="FFFFFF"/>
                <w:sz w:val="16"/>
                <w:szCs w:val="16"/>
              </w:rPr>
            </w:pPr>
            <w:r w:rsidRPr="000C1794">
              <w:rPr>
                <w:b/>
                <w:color w:val="FFFFFF"/>
                <w:sz w:val="16"/>
                <w:szCs w:val="16"/>
              </w:rPr>
              <w:t>Component Name</w:t>
            </w:r>
          </w:p>
        </w:tc>
        <w:tc>
          <w:tcPr>
            <w:tcW w:w="2333" w:type="dxa"/>
            <w:tcBorders>
              <w:top w:val="single" w:sz="6" w:space="0" w:color="auto"/>
              <w:left w:val="single" w:sz="6" w:space="0" w:color="auto"/>
              <w:bottom w:val="single" w:sz="6" w:space="0" w:color="auto"/>
              <w:right w:val="single" w:sz="6" w:space="0" w:color="auto"/>
            </w:tcBorders>
            <w:shd w:val="clear" w:color="auto" w:fill="000000"/>
          </w:tcPr>
          <w:p w14:paraId="5954B907" w14:textId="77777777" w:rsidR="00A9172C" w:rsidRPr="000C1794" w:rsidRDefault="00A9172C" w:rsidP="00F4562A">
            <w:pPr>
              <w:jc w:val="both"/>
              <w:rPr>
                <w:b/>
                <w:color w:val="FFFFFF"/>
                <w:sz w:val="16"/>
                <w:szCs w:val="16"/>
              </w:rPr>
            </w:pPr>
            <w:r w:rsidRPr="000C1794">
              <w:rPr>
                <w:b/>
                <w:color w:val="FFFFFF"/>
                <w:sz w:val="16"/>
                <w:szCs w:val="16"/>
              </w:rPr>
              <w:t>Purpose/Description</w:t>
            </w:r>
          </w:p>
        </w:tc>
      </w:tr>
      <w:tr w:rsidR="00A9172C" w:rsidRPr="000A51AA" w14:paraId="3D41DC42" w14:textId="77777777" w:rsidTr="00A9172C">
        <w:trPr>
          <w:cantSplit/>
          <w:trHeight w:val="261"/>
          <w:tblHeader/>
        </w:trPr>
        <w:tc>
          <w:tcPr>
            <w:tcW w:w="1088" w:type="dxa"/>
            <w:tcBorders>
              <w:top w:val="single" w:sz="6" w:space="0" w:color="auto"/>
              <w:left w:val="single" w:sz="6" w:space="0" w:color="auto"/>
              <w:bottom w:val="single" w:sz="6" w:space="0" w:color="auto"/>
              <w:right w:val="single" w:sz="6" w:space="0" w:color="auto"/>
            </w:tcBorders>
            <w:vAlign w:val="center"/>
          </w:tcPr>
          <w:p w14:paraId="3ABEC9B0" w14:textId="5E9F318A" w:rsidR="00A9172C" w:rsidRPr="000A51AA" w:rsidRDefault="00621FC9" w:rsidP="00F4562A">
            <w:pPr>
              <w:rPr>
                <w:sz w:val="16"/>
                <w:szCs w:val="16"/>
              </w:rPr>
            </w:pPr>
            <w:r>
              <w:rPr>
                <w:sz w:val="16"/>
                <w:szCs w:val="16"/>
              </w:rPr>
              <w:t>Angularjs</w:t>
            </w:r>
          </w:p>
        </w:tc>
        <w:tc>
          <w:tcPr>
            <w:tcW w:w="2333" w:type="dxa"/>
            <w:tcBorders>
              <w:top w:val="single" w:sz="6" w:space="0" w:color="auto"/>
              <w:left w:val="single" w:sz="6" w:space="0" w:color="auto"/>
              <w:bottom w:val="single" w:sz="6" w:space="0" w:color="auto"/>
              <w:right w:val="single" w:sz="6" w:space="0" w:color="auto"/>
            </w:tcBorders>
          </w:tcPr>
          <w:p w14:paraId="444C46B8" w14:textId="3E8AE3C4" w:rsidR="00A9172C" w:rsidRPr="000A51AA" w:rsidRDefault="00621FC9" w:rsidP="00F4562A">
            <w:pPr>
              <w:jc w:val="both"/>
              <w:rPr>
                <w:sz w:val="16"/>
                <w:szCs w:val="16"/>
              </w:rPr>
            </w:pPr>
            <w:r>
              <w:rPr>
                <w:sz w:val="16"/>
                <w:szCs w:val="16"/>
              </w:rPr>
              <w:t>1.7.8</w:t>
            </w:r>
          </w:p>
        </w:tc>
      </w:tr>
      <w:tr w:rsidR="00A9172C" w:rsidRPr="000A51AA" w14:paraId="32CECD47" w14:textId="77777777" w:rsidTr="00A9172C">
        <w:trPr>
          <w:cantSplit/>
          <w:trHeight w:val="285"/>
          <w:tblHeader/>
        </w:trPr>
        <w:tc>
          <w:tcPr>
            <w:tcW w:w="1088" w:type="dxa"/>
            <w:tcBorders>
              <w:top w:val="single" w:sz="6" w:space="0" w:color="auto"/>
              <w:left w:val="single" w:sz="6" w:space="0" w:color="auto"/>
              <w:bottom w:val="single" w:sz="6" w:space="0" w:color="auto"/>
              <w:right w:val="single" w:sz="6" w:space="0" w:color="auto"/>
            </w:tcBorders>
            <w:vAlign w:val="center"/>
          </w:tcPr>
          <w:p w14:paraId="22AB9A88" w14:textId="233626B7" w:rsidR="00A9172C" w:rsidRPr="000A51AA" w:rsidRDefault="00E233A6" w:rsidP="00F4562A">
            <w:pPr>
              <w:rPr>
                <w:sz w:val="16"/>
                <w:szCs w:val="16"/>
              </w:rPr>
            </w:pPr>
            <w:r>
              <w:rPr>
                <w:sz w:val="16"/>
                <w:szCs w:val="16"/>
              </w:rPr>
              <w:t>Bootstrap</w:t>
            </w:r>
          </w:p>
        </w:tc>
        <w:tc>
          <w:tcPr>
            <w:tcW w:w="2333" w:type="dxa"/>
            <w:tcBorders>
              <w:top w:val="single" w:sz="6" w:space="0" w:color="auto"/>
              <w:left w:val="single" w:sz="6" w:space="0" w:color="auto"/>
              <w:bottom w:val="single" w:sz="6" w:space="0" w:color="auto"/>
              <w:right w:val="single" w:sz="6" w:space="0" w:color="auto"/>
            </w:tcBorders>
          </w:tcPr>
          <w:p w14:paraId="2C5422FB" w14:textId="07A27239" w:rsidR="00A9172C" w:rsidRPr="000A51AA" w:rsidRDefault="00E233A6" w:rsidP="00F4562A">
            <w:pPr>
              <w:jc w:val="both"/>
              <w:rPr>
                <w:sz w:val="16"/>
                <w:szCs w:val="16"/>
              </w:rPr>
            </w:pPr>
            <w:r>
              <w:rPr>
                <w:sz w:val="16"/>
                <w:szCs w:val="16"/>
              </w:rPr>
              <w:t>3.4.0</w:t>
            </w:r>
          </w:p>
        </w:tc>
      </w:tr>
      <w:tr w:rsidR="00A9172C" w:rsidRPr="000A51AA" w14:paraId="528E5694" w14:textId="77777777" w:rsidTr="00A9172C">
        <w:trPr>
          <w:cantSplit/>
          <w:trHeight w:val="242"/>
          <w:tblHeader/>
        </w:trPr>
        <w:tc>
          <w:tcPr>
            <w:tcW w:w="1088" w:type="dxa"/>
            <w:tcBorders>
              <w:top w:val="single" w:sz="6" w:space="0" w:color="auto"/>
              <w:left w:val="single" w:sz="6" w:space="0" w:color="auto"/>
              <w:bottom w:val="single" w:sz="6" w:space="0" w:color="auto"/>
              <w:right w:val="single" w:sz="6" w:space="0" w:color="auto"/>
            </w:tcBorders>
            <w:vAlign w:val="center"/>
          </w:tcPr>
          <w:p w14:paraId="42A5EB51" w14:textId="4D0EEAFC" w:rsidR="00A9172C" w:rsidRPr="000A51AA" w:rsidRDefault="00E233A6" w:rsidP="00F4562A">
            <w:pPr>
              <w:jc w:val="both"/>
              <w:rPr>
                <w:sz w:val="16"/>
                <w:szCs w:val="16"/>
              </w:rPr>
            </w:pPr>
            <w:r>
              <w:rPr>
                <w:sz w:val="16"/>
                <w:szCs w:val="16"/>
              </w:rPr>
              <w:t>Java</w:t>
            </w:r>
          </w:p>
        </w:tc>
        <w:tc>
          <w:tcPr>
            <w:tcW w:w="2333" w:type="dxa"/>
            <w:tcBorders>
              <w:top w:val="single" w:sz="6" w:space="0" w:color="auto"/>
              <w:left w:val="single" w:sz="6" w:space="0" w:color="auto"/>
              <w:bottom w:val="single" w:sz="6" w:space="0" w:color="auto"/>
              <w:right w:val="single" w:sz="6" w:space="0" w:color="auto"/>
            </w:tcBorders>
          </w:tcPr>
          <w:p w14:paraId="72416A0D" w14:textId="14BECB3F" w:rsidR="00A9172C" w:rsidRPr="000A51AA" w:rsidRDefault="00E233A6" w:rsidP="00F4562A">
            <w:pPr>
              <w:jc w:val="both"/>
              <w:rPr>
                <w:sz w:val="16"/>
                <w:szCs w:val="16"/>
              </w:rPr>
            </w:pPr>
            <w:r>
              <w:rPr>
                <w:sz w:val="16"/>
                <w:szCs w:val="16"/>
              </w:rPr>
              <w:t>1.8</w:t>
            </w:r>
          </w:p>
        </w:tc>
      </w:tr>
      <w:tr w:rsidR="00852D86" w:rsidRPr="000A51AA" w14:paraId="5D7EC05C" w14:textId="77777777" w:rsidTr="00A9172C">
        <w:trPr>
          <w:cantSplit/>
          <w:trHeight w:val="242"/>
          <w:tblHeader/>
        </w:trPr>
        <w:tc>
          <w:tcPr>
            <w:tcW w:w="1088" w:type="dxa"/>
            <w:tcBorders>
              <w:top w:val="single" w:sz="6" w:space="0" w:color="auto"/>
              <w:left w:val="single" w:sz="6" w:space="0" w:color="auto"/>
              <w:bottom w:val="single" w:sz="6" w:space="0" w:color="auto"/>
              <w:right w:val="single" w:sz="6" w:space="0" w:color="auto"/>
            </w:tcBorders>
            <w:vAlign w:val="center"/>
          </w:tcPr>
          <w:p w14:paraId="798E5146" w14:textId="4BD3FDAA" w:rsidR="00852D86" w:rsidRDefault="00BD00EF" w:rsidP="00F4562A">
            <w:pPr>
              <w:jc w:val="both"/>
              <w:rPr>
                <w:sz w:val="16"/>
                <w:szCs w:val="16"/>
              </w:rPr>
            </w:pPr>
            <w:r>
              <w:rPr>
                <w:sz w:val="16"/>
                <w:szCs w:val="16"/>
              </w:rPr>
              <w:t>Spring boot</w:t>
            </w:r>
          </w:p>
        </w:tc>
        <w:tc>
          <w:tcPr>
            <w:tcW w:w="2333" w:type="dxa"/>
            <w:tcBorders>
              <w:top w:val="single" w:sz="6" w:space="0" w:color="auto"/>
              <w:left w:val="single" w:sz="6" w:space="0" w:color="auto"/>
              <w:bottom w:val="single" w:sz="6" w:space="0" w:color="auto"/>
              <w:right w:val="single" w:sz="6" w:space="0" w:color="auto"/>
            </w:tcBorders>
          </w:tcPr>
          <w:p w14:paraId="63D0D4C0" w14:textId="2E5C7215" w:rsidR="00852D86" w:rsidRDefault="00752590" w:rsidP="00F4562A">
            <w:pPr>
              <w:jc w:val="both"/>
              <w:rPr>
                <w:sz w:val="16"/>
                <w:szCs w:val="16"/>
              </w:rPr>
            </w:pPr>
            <w:r>
              <w:rPr>
                <w:sz w:val="16"/>
                <w:szCs w:val="16"/>
              </w:rPr>
              <w:t>2.1.3</w:t>
            </w:r>
          </w:p>
        </w:tc>
      </w:tr>
    </w:tbl>
    <w:p w14:paraId="583BA852" w14:textId="3D6B7AC2" w:rsidR="00B171C1" w:rsidRDefault="00B171C1" w:rsidP="007E4735">
      <w:pPr>
        <w:jc w:val="both"/>
        <w:rPr>
          <w:sz w:val="18"/>
        </w:rPr>
      </w:pPr>
    </w:p>
    <w:p w14:paraId="537519E2" w14:textId="6B9D619B" w:rsidR="000A665E" w:rsidRDefault="000A665E" w:rsidP="000A665E">
      <w:pPr>
        <w:pStyle w:val="Heading1"/>
      </w:pPr>
      <w:bookmarkStart w:id="8" w:name="_Toc5197853"/>
      <w:r>
        <w:t>Functional Directives</w:t>
      </w:r>
      <w:bookmarkEnd w:id="8"/>
    </w:p>
    <w:p w14:paraId="21D6AA32" w14:textId="0E3402E4" w:rsidR="00A069EB" w:rsidRPr="004706C6" w:rsidRDefault="00A069EB" w:rsidP="000A665E">
      <w:pPr>
        <w:pStyle w:val="Heading2"/>
        <w:numPr>
          <w:ilvl w:val="0"/>
          <w:numId w:val="0"/>
        </w:numPr>
        <w:ind w:left="360"/>
        <w:rPr>
          <w:sz w:val="12"/>
        </w:rPr>
      </w:pPr>
    </w:p>
    <w:p w14:paraId="2E318E4C" w14:textId="77777777" w:rsidR="00A069EB" w:rsidRDefault="00A069EB" w:rsidP="00A069EB"/>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7920"/>
      </w:tblGrid>
      <w:tr w:rsidR="00DB414E" w:rsidRPr="0059091E" w14:paraId="16F3067D" w14:textId="77777777" w:rsidTr="00DB414E">
        <w:tc>
          <w:tcPr>
            <w:tcW w:w="810" w:type="dxa"/>
            <w:shd w:val="clear" w:color="auto" w:fill="000000"/>
          </w:tcPr>
          <w:p w14:paraId="3E2CB8A0" w14:textId="77777777" w:rsidR="00DB414E" w:rsidRPr="000C1794" w:rsidRDefault="00DB414E" w:rsidP="00A069EB">
            <w:pPr>
              <w:ind w:right="-136"/>
              <w:rPr>
                <w:b/>
                <w:color w:val="FFFFFF"/>
                <w:sz w:val="16"/>
                <w:szCs w:val="16"/>
              </w:rPr>
            </w:pPr>
            <w:r w:rsidRPr="000C1794">
              <w:rPr>
                <w:b/>
                <w:color w:val="FFFFFF"/>
                <w:sz w:val="16"/>
                <w:szCs w:val="16"/>
              </w:rPr>
              <w:t>Id</w:t>
            </w:r>
          </w:p>
        </w:tc>
        <w:tc>
          <w:tcPr>
            <w:tcW w:w="7920" w:type="dxa"/>
            <w:shd w:val="clear" w:color="auto" w:fill="000000"/>
          </w:tcPr>
          <w:p w14:paraId="54B3A2BF" w14:textId="77777777" w:rsidR="00DB414E" w:rsidRPr="0059091E" w:rsidRDefault="00DB414E" w:rsidP="00A069EB">
            <w:pPr>
              <w:ind w:right="72"/>
              <w:rPr>
                <w:b/>
                <w:color w:val="FFFFFF"/>
                <w:sz w:val="16"/>
                <w:szCs w:val="16"/>
              </w:rPr>
            </w:pPr>
            <w:r w:rsidRPr="0059091E">
              <w:rPr>
                <w:b/>
                <w:color w:val="FFFFFF"/>
                <w:sz w:val="16"/>
                <w:szCs w:val="16"/>
              </w:rPr>
              <w:t>Description</w:t>
            </w:r>
          </w:p>
        </w:tc>
      </w:tr>
      <w:tr w:rsidR="00DB414E" w:rsidRPr="00FA56E4" w14:paraId="6AD2EE47" w14:textId="77777777" w:rsidTr="00DB414E">
        <w:trPr>
          <w:trHeight w:val="737"/>
        </w:trPr>
        <w:tc>
          <w:tcPr>
            <w:tcW w:w="810" w:type="dxa"/>
          </w:tcPr>
          <w:p w14:paraId="044C99F8" w14:textId="77777777" w:rsidR="00DB414E" w:rsidRPr="00FA56E4" w:rsidRDefault="00DB414E" w:rsidP="00A069EB">
            <w:pPr>
              <w:ind w:left="-18" w:right="-136" w:firstLine="18"/>
              <w:rPr>
                <w:sz w:val="18"/>
              </w:rPr>
            </w:pPr>
          </w:p>
          <w:p w14:paraId="09BB672F" w14:textId="77777777" w:rsidR="00DB414E" w:rsidRPr="00FA56E4" w:rsidRDefault="00DB414E" w:rsidP="00A069EB">
            <w:pPr>
              <w:ind w:left="-18" w:right="-136" w:firstLine="18"/>
              <w:rPr>
                <w:sz w:val="18"/>
              </w:rPr>
            </w:pPr>
            <w:r w:rsidRPr="00FA56E4">
              <w:rPr>
                <w:sz w:val="18"/>
              </w:rPr>
              <w:t>1</w:t>
            </w:r>
          </w:p>
        </w:tc>
        <w:tc>
          <w:tcPr>
            <w:tcW w:w="7920" w:type="dxa"/>
          </w:tcPr>
          <w:p w14:paraId="7572305E" w14:textId="5FB2B501" w:rsidR="00DB414E" w:rsidRPr="00FA56E4" w:rsidRDefault="00800CEA" w:rsidP="00A069EB">
            <w:pPr>
              <w:tabs>
                <w:tab w:val="left" w:pos="6732"/>
              </w:tabs>
              <w:ind w:right="72"/>
              <w:jc w:val="both"/>
              <w:rPr>
                <w:sz w:val="18"/>
              </w:rPr>
            </w:pPr>
            <w:r>
              <w:rPr>
                <w:sz w:val="18"/>
              </w:rPr>
              <w:t xml:space="preserve"> </w:t>
            </w:r>
          </w:p>
          <w:p w14:paraId="1964CEBA" w14:textId="32107E2E" w:rsidR="00DB414E" w:rsidRDefault="00800CEA" w:rsidP="00DB414E">
            <w:pPr>
              <w:tabs>
                <w:tab w:val="left" w:pos="6732"/>
              </w:tabs>
              <w:ind w:right="72"/>
              <w:jc w:val="both"/>
              <w:rPr>
                <w:sz w:val="18"/>
              </w:rPr>
            </w:pPr>
            <w:r>
              <w:rPr>
                <w:sz w:val="18"/>
              </w:rPr>
              <w:t xml:space="preserve">Users will be displayed with a landing page on entering the </w:t>
            </w:r>
            <w:r w:rsidR="00BD00EF">
              <w:rPr>
                <w:sz w:val="18"/>
              </w:rPr>
              <w:t>URL</w:t>
            </w:r>
            <w:r>
              <w:rPr>
                <w:sz w:val="18"/>
              </w:rPr>
              <w:t xml:space="preserve"> (</w:t>
            </w:r>
            <w:r w:rsidR="00BD00EF">
              <w:rPr>
                <w:sz w:val="18"/>
              </w:rPr>
              <w:t>http://localhost:8085)</w:t>
            </w:r>
            <w:r w:rsidR="00934CA6">
              <w:rPr>
                <w:sz w:val="18"/>
              </w:rPr>
              <w:t xml:space="preserve">. Landing page will have </w:t>
            </w:r>
            <w:r w:rsidR="00BD00EF">
              <w:rPr>
                <w:sz w:val="18"/>
              </w:rPr>
              <w:t>Header,</w:t>
            </w:r>
            <w:r w:rsidR="00934CA6">
              <w:rPr>
                <w:sz w:val="18"/>
              </w:rPr>
              <w:t xml:space="preserve"> footer and body section. Header will display the logo, title and Menus. Footer will display </w:t>
            </w:r>
            <w:r w:rsidR="00934CA6">
              <w:rPr>
                <w:sz w:val="18"/>
              </w:rPr>
              <w:lastRenderedPageBreak/>
              <w:t xml:space="preserve">the copyright information. Body will have two different </w:t>
            </w:r>
            <w:r w:rsidR="00BD00EF">
              <w:rPr>
                <w:sz w:val="18"/>
              </w:rPr>
              <w:t>sections,</w:t>
            </w:r>
            <w:r w:rsidR="00934CA6">
              <w:rPr>
                <w:sz w:val="18"/>
              </w:rPr>
              <w:t xml:space="preserve"> one to display the application details and other to display the Planet details</w:t>
            </w:r>
          </w:p>
          <w:p w14:paraId="38B66C20" w14:textId="40CD272D" w:rsidR="00934CA6" w:rsidRPr="00FA56E4" w:rsidRDefault="00934CA6" w:rsidP="00DB414E">
            <w:pPr>
              <w:tabs>
                <w:tab w:val="left" w:pos="6732"/>
              </w:tabs>
              <w:ind w:right="72"/>
              <w:jc w:val="both"/>
              <w:rPr>
                <w:sz w:val="18"/>
              </w:rPr>
            </w:pPr>
          </w:p>
        </w:tc>
      </w:tr>
      <w:tr w:rsidR="00DB414E" w:rsidRPr="00FA56E4" w14:paraId="5B878D10" w14:textId="77777777" w:rsidTr="00DB414E">
        <w:trPr>
          <w:trHeight w:val="737"/>
        </w:trPr>
        <w:tc>
          <w:tcPr>
            <w:tcW w:w="810" w:type="dxa"/>
          </w:tcPr>
          <w:p w14:paraId="390C113B" w14:textId="77777777" w:rsidR="00DB414E" w:rsidRPr="00FA56E4" w:rsidRDefault="00DB414E" w:rsidP="00A069EB">
            <w:pPr>
              <w:ind w:left="-18" w:right="-136" w:firstLine="18"/>
              <w:rPr>
                <w:sz w:val="18"/>
              </w:rPr>
            </w:pPr>
          </w:p>
          <w:p w14:paraId="1EFDCC98" w14:textId="77777777" w:rsidR="00DB414E" w:rsidRPr="00FA56E4" w:rsidRDefault="00DB414E" w:rsidP="00A069EB">
            <w:pPr>
              <w:ind w:left="-18" w:right="-136" w:firstLine="18"/>
              <w:rPr>
                <w:sz w:val="18"/>
              </w:rPr>
            </w:pPr>
            <w:r w:rsidRPr="00FA56E4">
              <w:rPr>
                <w:sz w:val="18"/>
              </w:rPr>
              <w:t>2</w:t>
            </w:r>
          </w:p>
        </w:tc>
        <w:tc>
          <w:tcPr>
            <w:tcW w:w="7920" w:type="dxa"/>
          </w:tcPr>
          <w:p w14:paraId="046B61A1" w14:textId="77777777" w:rsidR="00DB414E" w:rsidRPr="00FA56E4" w:rsidRDefault="00DB414E" w:rsidP="00E800A9">
            <w:pPr>
              <w:tabs>
                <w:tab w:val="left" w:pos="6732"/>
              </w:tabs>
              <w:ind w:right="72"/>
              <w:jc w:val="both"/>
              <w:rPr>
                <w:sz w:val="18"/>
              </w:rPr>
            </w:pPr>
          </w:p>
          <w:p w14:paraId="5AFF367D" w14:textId="2E780E7A" w:rsidR="00DB414E" w:rsidRPr="00FA56E4" w:rsidRDefault="004E4563" w:rsidP="007E0A88">
            <w:pPr>
              <w:tabs>
                <w:tab w:val="left" w:pos="6732"/>
              </w:tabs>
              <w:ind w:right="72"/>
              <w:jc w:val="both"/>
              <w:rPr>
                <w:sz w:val="18"/>
              </w:rPr>
            </w:pPr>
            <w:r>
              <w:rPr>
                <w:sz w:val="18"/>
              </w:rPr>
              <w:t>Right side of the b</w:t>
            </w:r>
            <w:r w:rsidR="00B01E98">
              <w:rPr>
                <w:sz w:val="18"/>
              </w:rPr>
              <w:t xml:space="preserve">ody will display the list of planets. On click of each Planet </w:t>
            </w:r>
            <w:r w:rsidR="00BD00EF">
              <w:rPr>
                <w:sz w:val="18"/>
              </w:rPr>
              <w:t>name, a</w:t>
            </w:r>
            <w:r w:rsidR="00B01E98">
              <w:rPr>
                <w:sz w:val="18"/>
              </w:rPr>
              <w:t xml:space="preserve"> short description will be displayed with distance of the planet from the Sun. Description for all the planets can be viewed by clicking on the </w:t>
            </w:r>
            <w:r>
              <w:rPr>
                <w:sz w:val="18"/>
              </w:rPr>
              <w:t>t</w:t>
            </w:r>
            <w:r w:rsidR="00B01E98">
              <w:rPr>
                <w:sz w:val="18"/>
              </w:rPr>
              <w:t>itle</w:t>
            </w:r>
            <w:r>
              <w:rPr>
                <w:sz w:val="18"/>
              </w:rPr>
              <w:t xml:space="preserve"> bar</w:t>
            </w:r>
            <w:r w:rsidR="00B01E98">
              <w:rPr>
                <w:sz w:val="18"/>
              </w:rPr>
              <w:t xml:space="preserve"> of the Planet List</w:t>
            </w:r>
            <w:r>
              <w:rPr>
                <w:sz w:val="18"/>
              </w:rPr>
              <w:t xml:space="preserve">. Description will be displayed with Expand and collapse </w:t>
            </w:r>
            <w:r w:rsidR="00BD00EF">
              <w:rPr>
                <w:sz w:val="18"/>
              </w:rPr>
              <w:t>functionality</w:t>
            </w:r>
            <w:r>
              <w:rPr>
                <w:sz w:val="18"/>
              </w:rPr>
              <w:t>.</w:t>
            </w:r>
          </w:p>
          <w:p w14:paraId="62ED5909" w14:textId="41CC705B" w:rsidR="00DB414E" w:rsidRPr="00FA56E4" w:rsidRDefault="00DB414E" w:rsidP="007E0A88">
            <w:pPr>
              <w:tabs>
                <w:tab w:val="left" w:pos="6732"/>
              </w:tabs>
              <w:ind w:right="72"/>
              <w:jc w:val="both"/>
              <w:rPr>
                <w:sz w:val="18"/>
              </w:rPr>
            </w:pPr>
          </w:p>
        </w:tc>
      </w:tr>
    </w:tbl>
    <w:p w14:paraId="305AFF88" w14:textId="3A6746AF" w:rsidR="00A069EB" w:rsidRDefault="00A069EB" w:rsidP="00A069EB"/>
    <w:p w14:paraId="3B01DB0E" w14:textId="339C11E7" w:rsidR="00C63628" w:rsidRDefault="00C63628" w:rsidP="00C63628">
      <w:pPr>
        <w:pStyle w:val="Heading1"/>
      </w:pPr>
      <w:bookmarkStart w:id="9" w:name="_Toc5197854"/>
      <w:r>
        <w:t>Technical Directives</w:t>
      </w:r>
      <w:bookmarkEnd w:id="9"/>
    </w:p>
    <w:p w14:paraId="5D471FDC" w14:textId="77777777" w:rsidR="00A069EB" w:rsidRDefault="00A069EB" w:rsidP="00A069EB"/>
    <w:tbl>
      <w:tblPr>
        <w:tblW w:w="86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3"/>
        <w:gridCol w:w="7886"/>
      </w:tblGrid>
      <w:tr w:rsidR="00C63628" w:rsidRPr="007F6112" w14:paraId="27371022" w14:textId="77777777" w:rsidTr="00C63628">
        <w:tc>
          <w:tcPr>
            <w:tcW w:w="803" w:type="dxa"/>
          </w:tcPr>
          <w:p w14:paraId="70EF4156" w14:textId="77777777" w:rsidR="00C63628" w:rsidRDefault="00C63628" w:rsidP="00A069EB">
            <w:pPr>
              <w:tabs>
                <w:tab w:val="left" w:pos="6732"/>
              </w:tabs>
              <w:ind w:right="72"/>
              <w:jc w:val="both"/>
              <w:rPr>
                <w:sz w:val="18"/>
              </w:rPr>
            </w:pPr>
          </w:p>
          <w:p w14:paraId="2C6636C6" w14:textId="25AA628D" w:rsidR="00C63628" w:rsidRPr="007F6112" w:rsidRDefault="00C63628" w:rsidP="00A069EB">
            <w:pPr>
              <w:tabs>
                <w:tab w:val="left" w:pos="6732"/>
              </w:tabs>
              <w:ind w:right="72"/>
              <w:jc w:val="both"/>
              <w:rPr>
                <w:sz w:val="18"/>
              </w:rPr>
            </w:pPr>
            <w:r>
              <w:rPr>
                <w:sz w:val="18"/>
              </w:rPr>
              <w:t>1</w:t>
            </w:r>
          </w:p>
        </w:tc>
        <w:tc>
          <w:tcPr>
            <w:tcW w:w="7886" w:type="dxa"/>
          </w:tcPr>
          <w:p w14:paraId="78D68601" w14:textId="77777777" w:rsidR="00C63628" w:rsidRDefault="00C63628" w:rsidP="00A069EB">
            <w:pPr>
              <w:tabs>
                <w:tab w:val="left" w:pos="6732"/>
              </w:tabs>
              <w:ind w:right="72"/>
              <w:jc w:val="both"/>
              <w:rPr>
                <w:sz w:val="18"/>
              </w:rPr>
            </w:pPr>
          </w:p>
          <w:p w14:paraId="265952C2" w14:textId="3A295242" w:rsidR="00C63628" w:rsidRDefault="00C63628" w:rsidP="00A069EB">
            <w:pPr>
              <w:tabs>
                <w:tab w:val="left" w:pos="6732"/>
              </w:tabs>
              <w:ind w:right="72"/>
              <w:jc w:val="both"/>
              <w:rPr>
                <w:sz w:val="18"/>
              </w:rPr>
            </w:pPr>
            <w:r>
              <w:rPr>
                <w:sz w:val="18"/>
              </w:rPr>
              <w:t xml:space="preserve">UI </w:t>
            </w:r>
            <w:r w:rsidR="00003317">
              <w:rPr>
                <w:sz w:val="18"/>
              </w:rPr>
              <w:t xml:space="preserve">will be developed </w:t>
            </w:r>
            <w:r w:rsidR="00BD00EF">
              <w:rPr>
                <w:sz w:val="18"/>
              </w:rPr>
              <w:t>in AngularJS</w:t>
            </w:r>
            <w:r>
              <w:rPr>
                <w:sz w:val="18"/>
              </w:rPr>
              <w:t xml:space="preserve"> 1.7, </w:t>
            </w:r>
            <w:r w:rsidR="00003317">
              <w:rPr>
                <w:sz w:val="18"/>
              </w:rPr>
              <w:t>UI design will be done in plain</w:t>
            </w:r>
            <w:r>
              <w:rPr>
                <w:sz w:val="18"/>
              </w:rPr>
              <w:t xml:space="preserve"> html and </w:t>
            </w:r>
            <w:r w:rsidR="00BD00EF">
              <w:rPr>
                <w:sz w:val="18"/>
              </w:rPr>
              <w:t>CSS</w:t>
            </w:r>
            <w:r>
              <w:rPr>
                <w:sz w:val="18"/>
              </w:rPr>
              <w:t xml:space="preserve">. </w:t>
            </w:r>
            <w:r w:rsidR="00245322">
              <w:rPr>
                <w:sz w:val="18"/>
              </w:rPr>
              <w:t xml:space="preserve">UI operations will be performed through controller and </w:t>
            </w:r>
            <w:r w:rsidR="00BD00EF">
              <w:rPr>
                <w:sz w:val="18"/>
              </w:rPr>
              <w:t>service.</w:t>
            </w:r>
            <w:r w:rsidR="00245322">
              <w:rPr>
                <w:sz w:val="18"/>
              </w:rPr>
              <w:t xml:space="preserve"> </w:t>
            </w:r>
            <w:r>
              <w:rPr>
                <w:sz w:val="18"/>
              </w:rPr>
              <w:t xml:space="preserve"> </w:t>
            </w:r>
            <w:r w:rsidR="00245322">
              <w:rPr>
                <w:sz w:val="18"/>
              </w:rPr>
              <w:t xml:space="preserve"> Inreceptor wil</w:t>
            </w:r>
            <w:r w:rsidR="00207B8B">
              <w:rPr>
                <w:sz w:val="18"/>
              </w:rPr>
              <w:t>l</w:t>
            </w:r>
            <w:r w:rsidR="00245322">
              <w:rPr>
                <w:sz w:val="18"/>
              </w:rPr>
              <w:t xml:space="preserve"> be created to </w:t>
            </w:r>
            <w:r w:rsidR="00BD00EF">
              <w:rPr>
                <w:sz w:val="18"/>
              </w:rPr>
              <w:t>bypass</w:t>
            </w:r>
            <w:r w:rsidR="00245322">
              <w:rPr>
                <w:sz w:val="18"/>
              </w:rPr>
              <w:t xml:space="preserve"> all http </w:t>
            </w:r>
            <w:r w:rsidR="00BD00EF">
              <w:rPr>
                <w:sz w:val="18"/>
              </w:rPr>
              <w:t>request</w:t>
            </w:r>
            <w:r w:rsidR="00245322">
              <w:rPr>
                <w:sz w:val="18"/>
              </w:rPr>
              <w:t xml:space="preserve"> and add basic auth header.</w:t>
            </w:r>
            <w:r w:rsidR="00B84A05">
              <w:rPr>
                <w:sz w:val="18"/>
              </w:rPr>
              <w:t xml:space="preserve"> Directive will be created to add expand and collapse functionality.</w:t>
            </w:r>
          </w:p>
          <w:p w14:paraId="72684EEE" w14:textId="46E04F91" w:rsidR="00245322" w:rsidRPr="007F6112" w:rsidRDefault="00245322" w:rsidP="00A069EB">
            <w:pPr>
              <w:tabs>
                <w:tab w:val="left" w:pos="6732"/>
              </w:tabs>
              <w:ind w:right="72"/>
              <w:jc w:val="both"/>
              <w:rPr>
                <w:sz w:val="18"/>
              </w:rPr>
            </w:pPr>
          </w:p>
        </w:tc>
      </w:tr>
      <w:tr w:rsidR="00C63628" w:rsidRPr="007F6112" w14:paraId="66B7AB31" w14:textId="77777777" w:rsidTr="00C63628">
        <w:tc>
          <w:tcPr>
            <w:tcW w:w="803" w:type="dxa"/>
          </w:tcPr>
          <w:p w14:paraId="42CADD01" w14:textId="77777777" w:rsidR="00C63628" w:rsidRDefault="00C63628" w:rsidP="00A069EB">
            <w:pPr>
              <w:tabs>
                <w:tab w:val="left" w:pos="6732"/>
              </w:tabs>
              <w:ind w:right="72"/>
              <w:jc w:val="both"/>
              <w:rPr>
                <w:sz w:val="18"/>
              </w:rPr>
            </w:pPr>
          </w:p>
          <w:p w14:paraId="59F6A97D" w14:textId="77777777" w:rsidR="00491C5B" w:rsidRDefault="00491C5B" w:rsidP="00A069EB">
            <w:pPr>
              <w:tabs>
                <w:tab w:val="left" w:pos="6732"/>
              </w:tabs>
              <w:ind w:right="72"/>
              <w:jc w:val="both"/>
              <w:rPr>
                <w:sz w:val="18"/>
              </w:rPr>
            </w:pPr>
            <w:r>
              <w:rPr>
                <w:sz w:val="18"/>
              </w:rPr>
              <w:t>2</w:t>
            </w:r>
          </w:p>
          <w:p w14:paraId="560A98D5" w14:textId="786BC878" w:rsidR="00491C5B" w:rsidRPr="007F6112" w:rsidRDefault="00491C5B" w:rsidP="00A069EB">
            <w:pPr>
              <w:tabs>
                <w:tab w:val="left" w:pos="6732"/>
              </w:tabs>
              <w:ind w:right="72"/>
              <w:jc w:val="both"/>
              <w:rPr>
                <w:sz w:val="18"/>
              </w:rPr>
            </w:pPr>
          </w:p>
        </w:tc>
        <w:tc>
          <w:tcPr>
            <w:tcW w:w="7886" w:type="dxa"/>
          </w:tcPr>
          <w:p w14:paraId="7D87139A" w14:textId="77777777" w:rsidR="00C63628" w:rsidRDefault="00C63628" w:rsidP="00A069EB">
            <w:pPr>
              <w:tabs>
                <w:tab w:val="left" w:pos="6732"/>
              </w:tabs>
              <w:ind w:right="72"/>
              <w:jc w:val="both"/>
              <w:rPr>
                <w:sz w:val="18"/>
              </w:rPr>
            </w:pPr>
          </w:p>
          <w:p w14:paraId="45B57CFB" w14:textId="77777777" w:rsidR="00491C5B" w:rsidRDefault="002E3635" w:rsidP="00A069EB">
            <w:pPr>
              <w:tabs>
                <w:tab w:val="left" w:pos="6732"/>
              </w:tabs>
              <w:ind w:right="72"/>
              <w:jc w:val="both"/>
              <w:rPr>
                <w:sz w:val="18"/>
              </w:rPr>
            </w:pPr>
            <w:r>
              <w:rPr>
                <w:sz w:val="18"/>
              </w:rPr>
              <w:t>Maven project will be created with dependencies for Spring boot started Web, Security, JPA</w:t>
            </w:r>
            <w:r w:rsidR="00AA6959">
              <w:rPr>
                <w:sz w:val="18"/>
              </w:rPr>
              <w:t xml:space="preserve"> and Derby.</w:t>
            </w:r>
          </w:p>
          <w:p w14:paraId="47EBD7C2" w14:textId="36DB1BB5" w:rsidR="001E31D2" w:rsidRDefault="00BD00EF" w:rsidP="00A069EB">
            <w:pPr>
              <w:tabs>
                <w:tab w:val="left" w:pos="6732"/>
              </w:tabs>
              <w:ind w:right="72"/>
              <w:jc w:val="both"/>
              <w:rPr>
                <w:sz w:val="18"/>
              </w:rPr>
            </w:pPr>
            <w:r>
              <w:rPr>
                <w:sz w:val="18"/>
              </w:rPr>
              <w:t>Web security</w:t>
            </w:r>
            <w:r w:rsidR="00AA6959">
              <w:rPr>
                <w:sz w:val="18"/>
              </w:rPr>
              <w:t xml:space="preserve"> will be provided using Basic authentication. JPA entities and Repositories will be created to </w:t>
            </w:r>
            <w:r>
              <w:rPr>
                <w:sz w:val="18"/>
              </w:rPr>
              <w:t>retrieve</w:t>
            </w:r>
            <w:r w:rsidR="00AA6959">
              <w:rPr>
                <w:sz w:val="18"/>
              </w:rPr>
              <w:t xml:space="preserve"> Planet details. Rest controller will serve the API in JSON Format through a service.</w:t>
            </w:r>
          </w:p>
          <w:p w14:paraId="4108E8DD" w14:textId="381A9D8F" w:rsidR="00AA6959" w:rsidRPr="007F6112" w:rsidRDefault="00AA6959" w:rsidP="00A069EB">
            <w:pPr>
              <w:tabs>
                <w:tab w:val="left" w:pos="6732"/>
              </w:tabs>
              <w:ind w:right="72"/>
              <w:jc w:val="both"/>
              <w:rPr>
                <w:sz w:val="18"/>
              </w:rPr>
            </w:pPr>
          </w:p>
        </w:tc>
      </w:tr>
      <w:tr w:rsidR="00C63628" w:rsidRPr="007F6112" w14:paraId="382A8470" w14:textId="77777777" w:rsidTr="00C63628">
        <w:tc>
          <w:tcPr>
            <w:tcW w:w="803" w:type="dxa"/>
          </w:tcPr>
          <w:p w14:paraId="07528220" w14:textId="77777777" w:rsidR="00C63628" w:rsidRDefault="00C63628" w:rsidP="00A069EB">
            <w:pPr>
              <w:tabs>
                <w:tab w:val="left" w:pos="6732"/>
              </w:tabs>
              <w:ind w:right="72"/>
              <w:jc w:val="both"/>
              <w:rPr>
                <w:sz w:val="18"/>
              </w:rPr>
            </w:pPr>
          </w:p>
          <w:p w14:paraId="705BC89E" w14:textId="77777777" w:rsidR="00C210E7" w:rsidRDefault="00C210E7" w:rsidP="00A069EB">
            <w:pPr>
              <w:tabs>
                <w:tab w:val="left" w:pos="6732"/>
              </w:tabs>
              <w:ind w:right="72"/>
              <w:jc w:val="both"/>
              <w:rPr>
                <w:sz w:val="18"/>
              </w:rPr>
            </w:pPr>
            <w:r>
              <w:rPr>
                <w:sz w:val="18"/>
              </w:rPr>
              <w:t>3</w:t>
            </w:r>
          </w:p>
          <w:p w14:paraId="51F5C689" w14:textId="326F3BF4" w:rsidR="00C210E7" w:rsidRPr="007F6112" w:rsidRDefault="00C210E7" w:rsidP="00A069EB">
            <w:pPr>
              <w:tabs>
                <w:tab w:val="left" w:pos="6732"/>
              </w:tabs>
              <w:ind w:right="72"/>
              <w:jc w:val="both"/>
              <w:rPr>
                <w:sz w:val="18"/>
              </w:rPr>
            </w:pPr>
          </w:p>
        </w:tc>
        <w:tc>
          <w:tcPr>
            <w:tcW w:w="7886" w:type="dxa"/>
          </w:tcPr>
          <w:p w14:paraId="1B640C20" w14:textId="77777777" w:rsidR="00C63628" w:rsidRDefault="00C63628" w:rsidP="00A069EB">
            <w:pPr>
              <w:tabs>
                <w:tab w:val="left" w:pos="6732"/>
              </w:tabs>
              <w:ind w:right="72"/>
              <w:jc w:val="both"/>
              <w:rPr>
                <w:sz w:val="18"/>
              </w:rPr>
            </w:pPr>
          </w:p>
          <w:p w14:paraId="53F27DC6" w14:textId="75E36095" w:rsidR="00C210E7" w:rsidRPr="007F6112" w:rsidRDefault="00C210E7" w:rsidP="00A069EB">
            <w:pPr>
              <w:tabs>
                <w:tab w:val="left" w:pos="6732"/>
              </w:tabs>
              <w:ind w:right="72"/>
              <w:jc w:val="both"/>
              <w:rPr>
                <w:sz w:val="18"/>
              </w:rPr>
            </w:pPr>
            <w:r>
              <w:rPr>
                <w:sz w:val="18"/>
              </w:rPr>
              <w:t>Actuator framework will be used to provide the Health status and info of the API.</w:t>
            </w:r>
          </w:p>
        </w:tc>
      </w:tr>
      <w:tr w:rsidR="00C63628" w:rsidRPr="007F6112" w14:paraId="51A13BC8" w14:textId="77777777" w:rsidTr="00C63628">
        <w:tc>
          <w:tcPr>
            <w:tcW w:w="803" w:type="dxa"/>
          </w:tcPr>
          <w:p w14:paraId="42E47197" w14:textId="77777777" w:rsidR="00C63628" w:rsidRDefault="00C63628" w:rsidP="00A069EB">
            <w:pPr>
              <w:tabs>
                <w:tab w:val="left" w:pos="6732"/>
              </w:tabs>
              <w:ind w:right="72"/>
              <w:jc w:val="both"/>
              <w:rPr>
                <w:sz w:val="18"/>
              </w:rPr>
            </w:pPr>
          </w:p>
          <w:p w14:paraId="428D463F" w14:textId="77777777" w:rsidR="00C210E7" w:rsidRDefault="00C210E7" w:rsidP="00A069EB">
            <w:pPr>
              <w:tabs>
                <w:tab w:val="left" w:pos="6732"/>
              </w:tabs>
              <w:ind w:right="72"/>
              <w:jc w:val="both"/>
              <w:rPr>
                <w:sz w:val="18"/>
              </w:rPr>
            </w:pPr>
            <w:r>
              <w:rPr>
                <w:sz w:val="18"/>
              </w:rPr>
              <w:t>4</w:t>
            </w:r>
          </w:p>
          <w:p w14:paraId="5250DB87" w14:textId="38B994C6" w:rsidR="00C210E7" w:rsidRPr="007F6112" w:rsidRDefault="00C210E7" w:rsidP="00A069EB">
            <w:pPr>
              <w:tabs>
                <w:tab w:val="left" w:pos="6732"/>
              </w:tabs>
              <w:ind w:right="72"/>
              <w:jc w:val="both"/>
              <w:rPr>
                <w:sz w:val="18"/>
              </w:rPr>
            </w:pPr>
          </w:p>
        </w:tc>
        <w:tc>
          <w:tcPr>
            <w:tcW w:w="7886" w:type="dxa"/>
          </w:tcPr>
          <w:p w14:paraId="0A4778B1" w14:textId="77777777" w:rsidR="00C63628" w:rsidRDefault="00C63628" w:rsidP="00A069EB">
            <w:pPr>
              <w:tabs>
                <w:tab w:val="left" w:pos="6732"/>
              </w:tabs>
              <w:ind w:right="72"/>
              <w:jc w:val="both"/>
              <w:rPr>
                <w:sz w:val="18"/>
              </w:rPr>
            </w:pPr>
          </w:p>
          <w:p w14:paraId="2E3F506A" w14:textId="49BFF8EB" w:rsidR="00B71F57" w:rsidRDefault="00C210E7" w:rsidP="00A069EB">
            <w:pPr>
              <w:tabs>
                <w:tab w:val="left" w:pos="6732"/>
              </w:tabs>
              <w:ind w:right="72"/>
              <w:jc w:val="both"/>
              <w:rPr>
                <w:sz w:val="18"/>
              </w:rPr>
            </w:pPr>
            <w:r>
              <w:rPr>
                <w:sz w:val="18"/>
              </w:rPr>
              <w:t xml:space="preserve">data.sql </w:t>
            </w:r>
            <w:r w:rsidR="00BD51DA">
              <w:rPr>
                <w:sz w:val="18"/>
              </w:rPr>
              <w:t xml:space="preserve">file will be created for a </w:t>
            </w:r>
            <w:r>
              <w:rPr>
                <w:sz w:val="18"/>
              </w:rPr>
              <w:t xml:space="preserve">One time insert </w:t>
            </w:r>
            <w:r w:rsidR="00BD51DA">
              <w:rPr>
                <w:sz w:val="18"/>
              </w:rPr>
              <w:t>of planet details. A POST API will a</w:t>
            </w:r>
            <w:r w:rsidR="00B71F57">
              <w:rPr>
                <w:sz w:val="18"/>
              </w:rPr>
              <w:t>lso be provided to insert data.</w:t>
            </w:r>
            <w:r w:rsidR="0073597D">
              <w:rPr>
                <w:sz w:val="18"/>
              </w:rPr>
              <w:t xml:space="preserve"> Schema and table will be created by the application on startup.</w:t>
            </w:r>
          </w:p>
          <w:p w14:paraId="7EE925F1" w14:textId="5B6E36F6" w:rsidR="00C210E7" w:rsidRPr="007F6112" w:rsidRDefault="00C210E7" w:rsidP="00A069EB">
            <w:pPr>
              <w:tabs>
                <w:tab w:val="left" w:pos="6732"/>
              </w:tabs>
              <w:ind w:right="72"/>
              <w:jc w:val="both"/>
              <w:rPr>
                <w:sz w:val="18"/>
              </w:rPr>
            </w:pPr>
            <w:r>
              <w:rPr>
                <w:sz w:val="18"/>
              </w:rPr>
              <w:t xml:space="preserve"> </w:t>
            </w:r>
          </w:p>
        </w:tc>
      </w:tr>
      <w:tr w:rsidR="009448DD" w:rsidRPr="007F6112" w14:paraId="149B3C03" w14:textId="77777777" w:rsidTr="00C63628">
        <w:tc>
          <w:tcPr>
            <w:tcW w:w="803" w:type="dxa"/>
          </w:tcPr>
          <w:p w14:paraId="7195C102" w14:textId="77777777" w:rsidR="009448DD" w:rsidRDefault="009448DD" w:rsidP="00A069EB">
            <w:pPr>
              <w:tabs>
                <w:tab w:val="left" w:pos="6732"/>
              </w:tabs>
              <w:ind w:right="72"/>
              <w:jc w:val="both"/>
              <w:rPr>
                <w:sz w:val="18"/>
              </w:rPr>
            </w:pPr>
          </w:p>
          <w:p w14:paraId="54AC3DB4" w14:textId="77777777" w:rsidR="009448DD" w:rsidRDefault="009448DD" w:rsidP="00A069EB">
            <w:pPr>
              <w:tabs>
                <w:tab w:val="left" w:pos="6732"/>
              </w:tabs>
              <w:ind w:right="72"/>
              <w:jc w:val="both"/>
              <w:rPr>
                <w:sz w:val="18"/>
              </w:rPr>
            </w:pPr>
            <w:r>
              <w:rPr>
                <w:sz w:val="18"/>
              </w:rPr>
              <w:t>5</w:t>
            </w:r>
          </w:p>
          <w:p w14:paraId="0940F2DE" w14:textId="2122F20A" w:rsidR="009448DD" w:rsidRDefault="009448DD" w:rsidP="00A069EB">
            <w:pPr>
              <w:tabs>
                <w:tab w:val="left" w:pos="6732"/>
              </w:tabs>
              <w:ind w:right="72"/>
              <w:jc w:val="both"/>
              <w:rPr>
                <w:sz w:val="18"/>
              </w:rPr>
            </w:pPr>
          </w:p>
        </w:tc>
        <w:tc>
          <w:tcPr>
            <w:tcW w:w="7886" w:type="dxa"/>
          </w:tcPr>
          <w:p w14:paraId="07FF024D" w14:textId="77777777" w:rsidR="009448DD" w:rsidRDefault="009448DD" w:rsidP="00A069EB">
            <w:pPr>
              <w:tabs>
                <w:tab w:val="left" w:pos="6732"/>
              </w:tabs>
              <w:ind w:right="72"/>
              <w:jc w:val="both"/>
              <w:rPr>
                <w:sz w:val="18"/>
              </w:rPr>
            </w:pPr>
          </w:p>
          <w:p w14:paraId="1BB1F1F0" w14:textId="66BFA164" w:rsidR="009448DD" w:rsidRDefault="009448DD" w:rsidP="00A069EB">
            <w:pPr>
              <w:tabs>
                <w:tab w:val="left" w:pos="6732"/>
              </w:tabs>
              <w:ind w:right="72"/>
              <w:jc w:val="both"/>
              <w:rPr>
                <w:sz w:val="18"/>
              </w:rPr>
            </w:pPr>
            <w:r>
              <w:rPr>
                <w:sz w:val="18"/>
              </w:rPr>
              <w:t xml:space="preserve">Jenkins file will be provided to </w:t>
            </w:r>
            <w:r w:rsidR="00BD00EF">
              <w:rPr>
                <w:sz w:val="18"/>
              </w:rPr>
              <w:t>build a</w:t>
            </w:r>
            <w:r>
              <w:rPr>
                <w:sz w:val="18"/>
              </w:rPr>
              <w:t xml:space="preserve"> pipeline</w:t>
            </w:r>
          </w:p>
        </w:tc>
      </w:tr>
    </w:tbl>
    <w:p w14:paraId="2A0C3A22" w14:textId="321F03BE" w:rsidR="00D96C44" w:rsidRDefault="00D96C44" w:rsidP="00D96C44"/>
    <w:p w14:paraId="1534455D" w14:textId="75107CBD" w:rsidR="00D96C44" w:rsidRDefault="00D96C44" w:rsidP="00D96C44">
      <w:pPr>
        <w:pStyle w:val="Heading1"/>
      </w:pPr>
      <w:bookmarkStart w:id="10" w:name="_Toc5197855"/>
      <w:r>
        <w:t>Technical Components</w:t>
      </w:r>
      <w:bookmarkEnd w:id="10"/>
    </w:p>
    <w:p w14:paraId="148E5DBE" w14:textId="34AEF7E6" w:rsidR="00714489" w:rsidRDefault="00714489" w:rsidP="00714489"/>
    <w:p w14:paraId="3768FD09" w14:textId="3F3CEA93" w:rsidR="00714489" w:rsidRDefault="00714489" w:rsidP="00714489">
      <w:r>
        <w:t xml:space="preserve">Code </w:t>
      </w:r>
      <w:r w:rsidR="00107B2C">
        <w:t xml:space="preserve">Base will be </w:t>
      </w:r>
      <w:r w:rsidR="00BD00EF">
        <w:t>available in</w:t>
      </w:r>
      <w:r w:rsidR="00107B2C">
        <w:t xml:space="preserve"> GITHUB over the below </w:t>
      </w:r>
      <w:r w:rsidR="00BD00EF">
        <w:t>URL</w:t>
      </w:r>
      <w:r w:rsidR="00107B2C">
        <w:t>.</w:t>
      </w:r>
    </w:p>
    <w:p w14:paraId="5CFD861B" w14:textId="050EB272" w:rsidR="00107B2C" w:rsidRDefault="00107B2C" w:rsidP="00714489"/>
    <w:p w14:paraId="1FE083D3" w14:textId="692BACD9" w:rsidR="00107B2C" w:rsidRPr="00714489" w:rsidRDefault="00894B2A" w:rsidP="00714489">
      <w:hyperlink r:id="rId12" w:history="1">
        <w:r w:rsidR="00107B2C">
          <w:rPr>
            <w:rStyle w:val="Hyperlink"/>
          </w:rPr>
          <w:t>https://github.com/sajivijaysadas/PlanetDatabase</w:t>
        </w:r>
      </w:hyperlink>
    </w:p>
    <w:p w14:paraId="6ADF5E3F" w14:textId="77777777" w:rsidR="00D96C44" w:rsidRPr="00D96C44" w:rsidRDefault="00D96C44" w:rsidP="00D96C44"/>
    <w:p w14:paraId="5C7B924C" w14:textId="02FE54CD" w:rsidR="00A069EB" w:rsidRDefault="00A042A3" w:rsidP="00F778DD">
      <w:pPr>
        <w:pStyle w:val="Heading2"/>
        <w:numPr>
          <w:ilvl w:val="2"/>
          <w:numId w:val="1"/>
        </w:numPr>
      </w:pPr>
      <w:bookmarkStart w:id="11" w:name="_Toc5197856"/>
      <w:r>
        <w:t>Datab</w:t>
      </w:r>
      <w:r w:rsidR="0097139A">
        <w:t>a</w:t>
      </w:r>
      <w:r>
        <w:t xml:space="preserve">se </w:t>
      </w:r>
      <w:r w:rsidR="00A069EB">
        <w:t>Components</w:t>
      </w:r>
      <w:bookmarkEnd w:id="11"/>
    </w:p>
    <w:p w14:paraId="451E34AD" w14:textId="77777777" w:rsidR="00A069EB" w:rsidRPr="004B034A" w:rsidRDefault="00A069EB" w:rsidP="00A069EB">
      <w:pPr>
        <w:rPr>
          <w:sz w:val="16"/>
          <w:szCs w:val="16"/>
        </w:rPr>
      </w:pPr>
    </w:p>
    <w:p w14:paraId="32D7A644" w14:textId="520FBE16" w:rsidR="00A069EB" w:rsidRDefault="00620D5C" w:rsidP="00A069EB">
      <w:pPr>
        <w:rPr>
          <w:sz w:val="16"/>
          <w:szCs w:val="16"/>
        </w:rPr>
      </w:pPr>
      <w:r w:rsidRPr="00620D5C">
        <w:rPr>
          <w:sz w:val="16"/>
          <w:szCs w:val="16"/>
        </w:rPr>
        <w:t>PLANET_DETAILS</w:t>
      </w:r>
      <w:r w:rsidR="006C062D">
        <w:rPr>
          <w:sz w:val="16"/>
          <w:szCs w:val="16"/>
        </w:rPr>
        <w:t xml:space="preserve"> </w:t>
      </w:r>
      <w:r w:rsidR="00A069EB" w:rsidRPr="004B034A">
        <w:rPr>
          <w:sz w:val="16"/>
          <w:szCs w:val="16"/>
        </w:rPr>
        <w:t xml:space="preserve">– </w:t>
      </w:r>
      <w:r w:rsidR="00A069EB">
        <w:rPr>
          <w:sz w:val="16"/>
          <w:szCs w:val="16"/>
        </w:rPr>
        <w:t>New</w:t>
      </w:r>
      <w:r w:rsidR="00A069EB" w:rsidRPr="004B034A">
        <w:rPr>
          <w:sz w:val="16"/>
          <w:szCs w:val="16"/>
        </w:rPr>
        <w:t xml:space="preserve"> </w:t>
      </w:r>
      <w:r w:rsidR="00BD00EF" w:rsidRPr="004B034A">
        <w:rPr>
          <w:sz w:val="16"/>
          <w:szCs w:val="16"/>
        </w:rPr>
        <w:t>Table</w:t>
      </w:r>
      <w:r w:rsidR="00BD00EF">
        <w:rPr>
          <w:sz w:val="16"/>
          <w:szCs w:val="16"/>
        </w:rPr>
        <w:t>,</w:t>
      </w:r>
      <w:r w:rsidR="00FD3DC9">
        <w:rPr>
          <w:sz w:val="16"/>
          <w:szCs w:val="16"/>
        </w:rPr>
        <w:t xml:space="preserve"> Class name –</w:t>
      </w:r>
      <w:r w:rsidR="00FD3DC9" w:rsidRPr="00FD3DC9">
        <w:rPr>
          <w:sz w:val="16"/>
          <w:szCs w:val="16"/>
        </w:rPr>
        <w:t xml:space="preserve"> Planet.java</w:t>
      </w:r>
      <w:bookmarkStart w:id="12" w:name="_GoBack"/>
      <w:bookmarkEnd w:id="12"/>
    </w:p>
    <w:p w14:paraId="16125B3E" w14:textId="77777777" w:rsidR="00A069EB" w:rsidRDefault="00A069EB" w:rsidP="00A069EB">
      <w:pPr>
        <w:rPr>
          <w:sz w:val="16"/>
          <w:szCs w:val="16"/>
        </w:rPr>
      </w:pPr>
    </w:p>
    <w:p w14:paraId="7E369512" w14:textId="77777777" w:rsidR="00A069EB" w:rsidRPr="004B034A" w:rsidRDefault="00A069EB" w:rsidP="00A069EB">
      <w:pPr>
        <w:rPr>
          <w:sz w:val="16"/>
          <w:szCs w:val="16"/>
        </w:rPr>
      </w:pPr>
    </w:p>
    <w:tbl>
      <w:tblPr>
        <w:tblW w:w="8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24"/>
        <w:gridCol w:w="946"/>
        <w:gridCol w:w="2692"/>
        <w:gridCol w:w="2605"/>
      </w:tblGrid>
      <w:tr w:rsidR="00FD3DC9" w:rsidRPr="004B034A" w14:paraId="54AFEC6F" w14:textId="77777777" w:rsidTr="00FD3DC9">
        <w:tc>
          <w:tcPr>
            <w:tcW w:w="2324" w:type="dxa"/>
            <w:shd w:val="clear" w:color="auto" w:fill="000000"/>
          </w:tcPr>
          <w:p w14:paraId="0F01D59E" w14:textId="77777777" w:rsidR="00FD3DC9" w:rsidRPr="004B034A" w:rsidRDefault="00FD3DC9" w:rsidP="00A069EB">
            <w:pPr>
              <w:ind w:right="-720"/>
              <w:rPr>
                <w:b/>
                <w:sz w:val="16"/>
                <w:szCs w:val="16"/>
              </w:rPr>
            </w:pPr>
            <w:r w:rsidRPr="004B034A">
              <w:rPr>
                <w:b/>
                <w:sz w:val="16"/>
                <w:szCs w:val="16"/>
              </w:rPr>
              <w:t xml:space="preserve">Data Element </w:t>
            </w:r>
          </w:p>
        </w:tc>
        <w:tc>
          <w:tcPr>
            <w:tcW w:w="946" w:type="dxa"/>
            <w:shd w:val="clear" w:color="auto" w:fill="000000"/>
          </w:tcPr>
          <w:p w14:paraId="546CCE76" w14:textId="77777777" w:rsidR="00FD3DC9" w:rsidRPr="004B034A" w:rsidRDefault="00FD3DC9" w:rsidP="00A069EB">
            <w:pPr>
              <w:ind w:right="-720"/>
              <w:rPr>
                <w:b/>
                <w:sz w:val="16"/>
                <w:szCs w:val="16"/>
              </w:rPr>
            </w:pPr>
            <w:r w:rsidRPr="004B034A">
              <w:rPr>
                <w:b/>
                <w:sz w:val="16"/>
                <w:szCs w:val="16"/>
              </w:rPr>
              <w:t>Data Type</w:t>
            </w:r>
          </w:p>
        </w:tc>
        <w:tc>
          <w:tcPr>
            <w:tcW w:w="2692" w:type="dxa"/>
            <w:shd w:val="clear" w:color="auto" w:fill="000000"/>
          </w:tcPr>
          <w:p w14:paraId="4EB0A361" w14:textId="77777777" w:rsidR="00FD3DC9" w:rsidRPr="004B034A" w:rsidRDefault="00FD3DC9" w:rsidP="00A069EB">
            <w:pPr>
              <w:ind w:right="-720"/>
              <w:rPr>
                <w:b/>
                <w:sz w:val="16"/>
                <w:szCs w:val="16"/>
              </w:rPr>
            </w:pPr>
            <w:r w:rsidRPr="004B034A">
              <w:rPr>
                <w:b/>
                <w:sz w:val="16"/>
                <w:szCs w:val="16"/>
              </w:rPr>
              <w:t>Database Field</w:t>
            </w:r>
          </w:p>
        </w:tc>
        <w:tc>
          <w:tcPr>
            <w:tcW w:w="2605" w:type="dxa"/>
            <w:shd w:val="clear" w:color="auto" w:fill="000000"/>
          </w:tcPr>
          <w:p w14:paraId="6978A71D" w14:textId="77777777" w:rsidR="00FD3DC9" w:rsidRPr="004B034A" w:rsidRDefault="00FD3DC9" w:rsidP="00A069EB">
            <w:pPr>
              <w:ind w:right="-720"/>
              <w:rPr>
                <w:b/>
                <w:sz w:val="16"/>
                <w:szCs w:val="16"/>
              </w:rPr>
            </w:pPr>
            <w:r w:rsidRPr="004B034A">
              <w:rPr>
                <w:b/>
                <w:sz w:val="16"/>
                <w:szCs w:val="16"/>
              </w:rPr>
              <w:t>Data Type</w:t>
            </w:r>
          </w:p>
        </w:tc>
      </w:tr>
      <w:tr w:rsidR="00FD3DC9" w:rsidRPr="004B034A" w14:paraId="01A6E5D1" w14:textId="77777777" w:rsidTr="00FD3DC9">
        <w:tc>
          <w:tcPr>
            <w:tcW w:w="2324" w:type="dxa"/>
          </w:tcPr>
          <w:p w14:paraId="7C0E438D" w14:textId="7E55AC2C" w:rsidR="00FD3DC9" w:rsidRPr="004B034A" w:rsidRDefault="00D93CC6" w:rsidP="007B6DEC">
            <w:pPr>
              <w:ind w:right="-720"/>
              <w:rPr>
                <w:sz w:val="16"/>
                <w:szCs w:val="16"/>
              </w:rPr>
            </w:pPr>
            <w:r>
              <w:rPr>
                <w:sz w:val="16"/>
                <w:szCs w:val="16"/>
              </w:rPr>
              <w:t>planetid</w:t>
            </w:r>
          </w:p>
        </w:tc>
        <w:tc>
          <w:tcPr>
            <w:tcW w:w="946" w:type="dxa"/>
          </w:tcPr>
          <w:p w14:paraId="4A426146" w14:textId="169DFFD9" w:rsidR="00FD3DC9" w:rsidRPr="004B034A" w:rsidRDefault="00FD3DC9" w:rsidP="00EF1C69">
            <w:pPr>
              <w:ind w:right="-720"/>
              <w:rPr>
                <w:sz w:val="16"/>
                <w:szCs w:val="16"/>
              </w:rPr>
            </w:pPr>
            <w:r>
              <w:rPr>
                <w:sz w:val="16"/>
                <w:szCs w:val="16"/>
              </w:rPr>
              <w:t>LONG</w:t>
            </w:r>
          </w:p>
        </w:tc>
        <w:tc>
          <w:tcPr>
            <w:tcW w:w="2692" w:type="dxa"/>
          </w:tcPr>
          <w:p w14:paraId="164882FC" w14:textId="1C5458B1" w:rsidR="00FD3DC9" w:rsidRPr="004B034A" w:rsidRDefault="00AB2530" w:rsidP="00EF1C69">
            <w:pPr>
              <w:autoSpaceDE w:val="0"/>
              <w:autoSpaceDN w:val="0"/>
              <w:adjustRightInd w:val="0"/>
              <w:ind w:right="-720"/>
              <w:rPr>
                <w:sz w:val="16"/>
                <w:szCs w:val="16"/>
              </w:rPr>
            </w:pPr>
            <w:r w:rsidRPr="00AB2530">
              <w:rPr>
                <w:sz w:val="16"/>
                <w:szCs w:val="16"/>
              </w:rPr>
              <w:t>PLANET_ID</w:t>
            </w:r>
          </w:p>
        </w:tc>
        <w:tc>
          <w:tcPr>
            <w:tcW w:w="2605" w:type="dxa"/>
          </w:tcPr>
          <w:p w14:paraId="76D5C301" w14:textId="0BC38BF4" w:rsidR="00FD3DC9" w:rsidRPr="004B034A" w:rsidRDefault="00FD3DC9" w:rsidP="00EF1C69">
            <w:pPr>
              <w:ind w:right="-720"/>
              <w:rPr>
                <w:sz w:val="16"/>
                <w:szCs w:val="16"/>
              </w:rPr>
            </w:pPr>
            <w:r w:rsidRPr="004B034A">
              <w:rPr>
                <w:sz w:val="16"/>
                <w:szCs w:val="16"/>
              </w:rPr>
              <w:t>NUMBER</w:t>
            </w:r>
            <w:r w:rsidR="00D93CC6">
              <w:rPr>
                <w:sz w:val="16"/>
                <w:szCs w:val="16"/>
              </w:rPr>
              <w:t xml:space="preserve"> </w:t>
            </w:r>
            <w:r w:rsidR="00156916">
              <w:rPr>
                <w:sz w:val="16"/>
                <w:szCs w:val="16"/>
              </w:rPr>
              <w:t>, PRIMARY KEY</w:t>
            </w:r>
          </w:p>
        </w:tc>
      </w:tr>
      <w:tr w:rsidR="00FD3DC9" w:rsidRPr="004B034A" w14:paraId="6F7F6F7B" w14:textId="77777777" w:rsidTr="00FD3DC9">
        <w:trPr>
          <w:trHeight w:val="107"/>
        </w:trPr>
        <w:tc>
          <w:tcPr>
            <w:tcW w:w="2324" w:type="dxa"/>
          </w:tcPr>
          <w:p w14:paraId="7ACB3E7E" w14:textId="0BF40C45" w:rsidR="00FD3DC9" w:rsidRPr="004B034A" w:rsidRDefault="007B6DEC" w:rsidP="007B6DEC">
            <w:pPr>
              <w:ind w:right="-720"/>
              <w:rPr>
                <w:sz w:val="16"/>
                <w:szCs w:val="16"/>
              </w:rPr>
            </w:pPr>
            <w:r w:rsidRPr="007B6DEC">
              <w:rPr>
                <w:sz w:val="16"/>
                <w:szCs w:val="16"/>
              </w:rPr>
              <w:t>planetName</w:t>
            </w:r>
          </w:p>
        </w:tc>
        <w:tc>
          <w:tcPr>
            <w:tcW w:w="946" w:type="dxa"/>
          </w:tcPr>
          <w:p w14:paraId="6229511F" w14:textId="7092EDC1" w:rsidR="00FD3DC9" w:rsidRPr="004B034A" w:rsidRDefault="007B6DEC" w:rsidP="00A069EB">
            <w:pPr>
              <w:ind w:right="-720"/>
              <w:rPr>
                <w:sz w:val="16"/>
                <w:szCs w:val="16"/>
              </w:rPr>
            </w:pPr>
            <w:r>
              <w:rPr>
                <w:sz w:val="16"/>
                <w:szCs w:val="16"/>
              </w:rPr>
              <w:t>STRING</w:t>
            </w:r>
          </w:p>
        </w:tc>
        <w:tc>
          <w:tcPr>
            <w:tcW w:w="2692" w:type="dxa"/>
          </w:tcPr>
          <w:p w14:paraId="0F774599" w14:textId="1959C3CA" w:rsidR="00FD3DC9" w:rsidRPr="004B034A" w:rsidRDefault="00AB2530" w:rsidP="00A069EB">
            <w:pPr>
              <w:autoSpaceDE w:val="0"/>
              <w:autoSpaceDN w:val="0"/>
              <w:adjustRightInd w:val="0"/>
              <w:ind w:right="-720"/>
              <w:rPr>
                <w:sz w:val="16"/>
                <w:szCs w:val="16"/>
              </w:rPr>
            </w:pPr>
            <w:r w:rsidRPr="00AB2530">
              <w:rPr>
                <w:sz w:val="16"/>
                <w:szCs w:val="16"/>
              </w:rPr>
              <w:t>PLANET_NAME</w:t>
            </w:r>
          </w:p>
        </w:tc>
        <w:tc>
          <w:tcPr>
            <w:tcW w:w="2605" w:type="dxa"/>
          </w:tcPr>
          <w:p w14:paraId="6DB5B8CD" w14:textId="6A9C4163" w:rsidR="00FD3DC9" w:rsidRPr="004B034A" w:rsidRDefault="007B6DEC" w:rsidP="00A069EB">
            <w:pPr>
              <w:ind w:right="-720"/>
              <w:rPr>
                <w:sz w:val="16"/>
                <w:szCs w:val="16"/>
              </w:rPr>
            </w:pPr>
            <w:r>
              <w:rPr>
                <w:sz w:val="16"/>
                <w:szCs w:val="16"/>
              </w:rPr>
              <w:t>VARCHAR</w:t>
            </w:r>
          </w:p>
        </w:tc>
      </w:tr>
      <w:tr w:rsidR="00FD3DC9" w:rsidRPr="004B034A" w14:paraId="446E0C16" w14:textId="77777777" w:rsidTr="00FD3DC9">
        <w:trPr>
          <w:trHeight w:val="43"/>
        </w:trPr>
        <w:tc>
          <w:tcPr>
            <w:tcW w:w="2324" w:type="dxa"/>
          </w:tcPr>
          <w:p w14:paraId="06E4A7D1" w14:textId="442C9A71" w:rsidR="00FD3DC9" w:rsidRPr="004B034A" w:rsidRDefault="007B6DEC" w:rsidP="007B6DEC">
            <w:pPr>
              <w:ind w:right="-720"/>
              <w:rPr>
                <w:sz w:val="16"/>
                <w:szCs w:val="16"/>
              </w:rPr>
            </w:pPr>
            <w:r>
              <w:rPr>
                <w:sz w:val="16"/>
                <w:szCs w:val="16"/>
              </w:rPr>
              <w:t>IMAGE</w:t>
            </w:r>
          </w:p>
        </w:tc>
        <w:tc>
          <w:tcPr>
            <w:tcW w:w="946" w:type="dxa"/>
          </w:tcPr>
          <w:p w14:paraId="0D06A038" w14:textId="7F6E17F3" w:rsidR="00FD3DC9" w:rsidRPr="004B034A" w:rsidRDefault="007B6DEC" w:rsidP="00A069EB">
            <w:pPr>
              <w:ind w:right="-720"/>
              <w:rPr>
                <w:sz w:val="16"/>
                <w:szCs w:val="16"/>
              </w:rPr>
            </w:pPr>
            <w:r>
              <w:rPr>
                <w:sz w:val="16"/>
                <w:szCs w:val="16"/>
              </w:rPr>
              <w:t>STRING</w:t>
            </w:r>
          </w:p>
        </w:tc>
        <w:tc>
          <w:tcPr>
            <w:tcW w:w="2692" w:type="dxa"/>
          </w:tcPr>
          <w:p w14:paraId="14C0C05D" w14:textId="5741AA2F" w:rsidR="00FD3DC9" w:rsidRPr="004B034A" w:rsidRDefault="00AB2530" w:rsidP="00EC52D6">
            <w:pPr>
              <w:autoSpaceDE w:val="0"/>
              <w:autoSpaceDN w:val="0"/>
              <w:adjustRightInd w:val="0"/>
              <w:ind w:right="-720"/>
              <w:rPr>
                <w:sz w:val="16"/>
                <w:szCs w:val="16"/>
              </w:rPr>
            </w:pPr>
            <w:r w:rsidRPr="00AB2530">
              <w:rPr>
                <w:sz w:val="16"/>
                <w:szCs w:val="16"/>
              </w:rPr>
              <w:t>IMAGE</w:t>
            </w:r>
          </w:p>
        </w:tc>
        <w:tc>
          <w:tcPr>
            <w:tcW w:w="2605" w:type="dxa"/>
          </w:tcPr>
          <w:p w14:paraId="41A079D1" w14:textId="482095D1" w:rsidR="00FD3DC9" w:rsidRPr="004B034A" w:rsidRDefault="007B6DEC" w:rsidP="00A069EB">
            <w:pPr>
              <w:ind w:right="-720"/>
              <w:rPr>
                <w:sz w:val="16"/>
                <w:szCs w:val="16"/>
              </w:rPr>
            </w:pPr>
            <w:r>
              <w:rPr>
                <w:sz w:val="16"/>
                <w:szCs w:val="16"/>
              </w:rPr>
              <w:t>VARCHAR</w:t>
            </w:r>
          </w:p>
        </w:tc>
      </w:tr>
      <w:tr w:rsidR="00FD3DC9" w:rsidRPr="004B034A" w14:paraId="58A850C2" w14:textId="77777777" w:rsidTr="00FD3DC9">
        <w:trPr>
          <w:trHeight w:val="43"/>
        </w:trPr>
        <w:tc>
          <w:tcPr>
            <w:tcW w:w="2324" w:type="dxa"/>
          </w:tcPr>
          <w:p w14:paraId="4CD27492" w14:textId="2C7034C9" w:rsidR="00FD3DC9" w:rsidRPr="004B034A" w:rsidRDefault="007B6DEC" w:rsidP="007B6DEC">
            <w:pPr>
              <w:ind w:right="-720"/>
              <w:rPr>
                <w:sz w:val="16"/>
                <w:szCs w:val="16"/>
              </w:rPr>
            </w:pPr>
            <w:r w:rsidRPr="007B6DEC">
              <w:rPr>
                <w:sz w:val="16"/>
                <w:szCs w:val="16"/>
              </w:rPr>
              <w:t>distance</w:t>
            </w:r>
          </w:p>
        </w:tc>
        <w:tc>
          <w:tcPr>
            <w:tcW w:w="946" w:type="dxa"/>
          </w:tcPr>
          <w:p w14:paraId="40CED0F1" w14:textId="5022A6E1" w:rsidR="00FD3DC9" w:rsidRPr="004B034A" w:rsidRDefault="007B6DEC" w:rsidP="00A069EB">
            <w:pPr>
              <w:ind w:right="-720"/>
              <w:rPr>
                <w:sz w:val="16"/>
                <w:szCs w:val="16"/>
              </w:rPr>
            </w:pPr>
            <w:r>
              <w:rPr>
                <w:sz w:val="16"/>
                <w:szCs w:val="16"/>
              </w:rPr>
              <w:t>STRING</w:t>
            </w:r>
          </w:p>
        </w:tc>
        <w:tc>
          <w:tcPr>
            <w:tcW w:w="2692" w:type="dxa"/>
          </w:tcPr>
          <w:p w14:paraId="0283B8E0" w14:textId="069F5B61" w:rsidR="00FD3DC9" w:rsidRPr="00143775" w:rsidRDefault="00AB2530" w:rsidP="00EC52D6">
            <w:pPr>
              <w:autoSpaceDE w:val="0"/>
              <w:autoSpaceDN w:val="0"/>
              <w:adjustRightInd w:val="0"/>
              <w:ind w:right="-720"/>
              <w:rPr>
                <w:sz w:val="16"/>
                <w:szCs w:val="16"/>
              </w:rPr>
            </w:pPr>
            <w:r w:rsidRPr="00AB2530">
              <w:rPr>
                <w:sz w:val="16"/>
                <w:szCs w:val="16"/>
              </w:rPr>
              <w:t>DISTANCE</w:t>
            </w:r>
          </w:p>
        </w:tc>
        <w:tc>
          <w:tcPr>
            <w:tcW w:w="2605" w:type="dxa"/>
          </w:tcPr>
          <w:p w14:paraId="12581849" w14:textId="64D459DD" w:rsidR="00FD3DC9" w:rsidRPr="004B034A" w:rsidRDefault="007B6DEC" w:rsidP="00A069EB">
            <w:pPr>
              <w:ind w:right="-720"/>
              <w:rPr>
                <w:sz w:val="16"/>
                <w:szCs w:val="16"/>
              </w:rPr>
            </w:pPr>
            <w:r>
              <w:rPr>
                <w:sz w:val="16"/>
                <w:szCs w:val="16"/>
              </w:rPr>
              <w:t>VARCHAR</w:t>
            </w:r>
          </w:p>
        </w:tc>
      </w:tr>
    </w:tbl>
    <w:p w14:paraId="6DE42435" w14:textId="77777777" w:rsidR="00A069EB" w:rsidRPr="004B034A" w:rsidRDefault="00A069EB" w:rsidP="00A069EB">
      <w:pPr>
        <w:rPr>
          <w:sz w:val="16"/>
          <w:szCs w:val="16"/>
        </w:rPr>
      </w:pPr>
    </w:p>
    <w:p w14:paraId="644DF1F9" w14:textId="72988F74" w:rsidR="00A069EB" w:rsidRPr="004B034A" w:rsidRDefault="00B475B0" w:rsidP="00A069EB">
      <w:pPr>
        <w:rPr>
          <w:sz w:val="16"/>
          <w:szCs w:val="16"/>
        </w:rPr>
      </w:pPr>
      <w:r>
        <w:rPr>
          <w:b/>
          <w:sz w:val="16"/>
          <w:szCs w:val="16"/>
        </w:rPr>
        <w:t xml:space="preserve">Insert </w:t>
      </w:r>
      <w:r w:rsidR="00A069EB" w:rsidRPr="004B034A">
        <w:rPr>
          <w:b/>
          <w:sz w:val="16"/>
          <w:szCs w:val="16"/>
        </w:rPr>
        <w:t>Entries:-</w:t>
      </w:r>
      <w:r>
        <w:rPr>
          <w:b/>
          <w:sz w:val="16"/>
          <w:szCs w:val="16"/>
        </w:rPr>
        <w:t>Query</w:t>
      </w:r>
      <w:r w:rsidR="00A069EB" w:rsidRPr="004B034A">
        <w:rPr>
          <w:sz w:val="16"/>
          <w:szCs w:val="16"/>
        </w:rPr>
        <w:t xml:space="preserve"> </w:t>
      </w:r>
      <w:r w:rsidR="001716B3">
        <w:rPr>
          <w:sz w:val="16"/>
          <w:szCs w:val="16"/>
        </w:rPr>
        <w:t xml:space="preserve"> data.sql</w:t>
      </w:r>
    </w:p>
    <w:p w14:paraId="58CB4A48" w14:textId="69C07B5A" w:rsidR="00A069EB" w:rsidRDefault="00A069EB" w:rsidP="00A069EB">
      <w:pPr>
        <w:autoSpaceDE w:val="0"/>
        <w:autoSpaceDN w:val="0"/>
        <w:rPr>
          <w:rFonts w:ascii="Consolas" w:hAnsi="Consolas"/>
          <w:color w:val="000000"/>
          <w:szCs w:val="20"/>
        </w:rPr>
      </w:pPr>
    </w:p>
    <w:p w14:paraId="5D06EF98"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(1,</w:t>
      </w:r>
      <w:r>
        <w:rPr>
          <w:rFonts w:ascii="Consolas" w:eastAsia="Times New Roman" w:hAnsi="Consolas" w:cs="Consolas"/>
          <w:color w:val="0000FF"/>
          <w:sz w:val="20"/>
          <w:szCs w:val="20"/>
          <w:lang w:eastAsia="ja-JP"/>
        </w:rPr>
        <w:t>'Mercury'</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'Mercury.JPG'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6E2281C4"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(2,</w:t>
      </w:r>
      <w:r>
        <w:rPr>
          <w:rFonts w:ascii="Consolas" w:eastAsia="Times New Roman" w:hAnsi="Consolas" w:cs="Consolas"/>
          <w:color w:val="0000FF"/>
          <w:sz w:val="20"/>
          <w:szCs w:val="20"/>
          <w:lang w:eastAsia="ja-JP"/>
        </w:rPr>
        <w:t>'Venus'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'Venus.JPG'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3CD93D74"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lastRenderedPageBreak/>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(3,</w:t>
      </w:r>
      <w:r>
        <w:rPr>
          <w:rFonts w:ascii="Consolas" w:eastAsia="Times New Roman" w:hAnsi="Consolas" w:cs="Consolas"/>
          <w:color w:val="0000FF"/>
          <w:sz w:val="20"/>
          <w:szCs w:val="20"/>
          <w:lang w:eastAsia="ja-JP"/>
        </w:rPr>
        <w:t>'Earth'</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'Earth.JPG'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'400,700,000'</w:t>
      </w:r>
      <w:r>
        <w:rPr>
          <w:rFonts w:ascii="Consolas" w:eastAsia="Times New Roman" w:hAnsi="Consolas" w:cs="Consolas"/>
          <w:color w:val="000000"/>
          <w:sz w:val="20"/>
          <w:szCs w:val="20"/>
          <w:lang w:eastAsia="ja-JP"/>
        </w:rPr>
        <w:t>);</w:t>
      </w:r>
    </w:p>
    <w:p w14:paraId="751771B7"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(4,</w:t>
      </w:r>
      <w:r>
        <w:rPr>
          <w:rFonts w:ascii="Consolas" w:eastAsia="Times New Roman" w:hAnsi="Consolas" w:cs="Consolas"/>
          <w:color w:val="0000FF"/>
          <w:sz w:val="20"/>
          <w:szCs w:val="20"/>
          <w:lang w:eastAsia="ja-JP"/>
        </w:rPr>
        <w:t>'Mars'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'Mars.JPG'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1F726CDF"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(5,</w:t>
      </w:r>
      <w:r>
        <w:rPr>
          <w:rFonts w:ascii="Consolas" w:eastAsia="Times New Roman" w:hAnsi="Consolas" w:cs="Consolas"/>
          <w:color w:val="0000FF"/>
          <w:sz w:val="20"/>
          <w:szCs w:val="20"/>
          <w:lang w:eastAsia="ja-JP"/>
        </w:rPr>
        <w:t>'Jupiter'</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'Jupiter.JPG'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03C7765D"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(6,</w:t>
      </w:r>
      <w:r>
        <w:rPr>
          <w:rFonts w:ascii="Consolas" w:eastAsia="Times New Roman" w:hAnsi="Consolas" w:cs="Consolas"/>
          <w:color w:val="0000FF"/>
          <w:sz w:val="20"/>
          <w:szCs w:val="20"/>
          <w:lang w:eastAsia="ja-JP"/>
        </w:rPr>
        <w:t>'Saturn'</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'Saturn.JPG'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'400,700,000'</w:t>
      </w:r>
      <w:r>
        <w:rPr>
          <w:rFonts w:ascii="Consolas" w:eastAsia="Times New Roman" w:hAnsi="Consolas" w:cs="Consolas"/>
          <w:color w:val="000000"/>
          <w:sz w:val="20"/>
          <w:szCs w:val="20"/>
          <w:lang w:eastAsia="ja-JP"/>
        </w:rPr>
        <w:t>);</w:t>
      </w:r>
    </w:p>
    <w:p w14:paraId="16148EFA" w14:textId="77777777" w:rsidR="009334D1"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(7,</w:t>
      </w:r>
      <w:r>
        <w:rPr>
          <w:rFonts w:ascii="Consolas" w:eastAsia="Times New Roman" w:hAnsi="Consolas" w:cs="Consolas"/>
          <w:color w:val="0000FF"/>
          <w:sz w:val="20"/>
          <w:szCs w:val="20"/>
          <w:lang w:eastAsia="ja-JP"/>
        </w:rPr>
        <w:t>'Uranus'</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'Uranus.JPG'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'200,900,000'</w:t>
      </w:r>
      <w:r>
        <w:rPr>
          <w:rFonts w:ascii="Consolas" w:eastAsia="Times New Roman" w:hAnsi="Consolas" w:cs="Consolas"/>
          <w:color w:val="000000"/>
          <w:sz w:val="20"/>
          <w:szCs w:val="20"/>
          <w:lang w:eastAsia="ja-JP"/>
        </w:rPr>
        <w:t>);</w:t>
      </w:r>
    </w:p>
    <w:p w14:paraId="45E45AD0" w14:textId="46228C60" w:rsidR="005E5E57" w:rsidRDefault="009334D1" w:rsidP="009334D1">
      <w:pPr>
        <w:autoSpaceDE w:val="0"/>
        <w:autoSpaceDN w:val="0"/>
        <w:adjustRightInd w:val="0"/>
        <w:rPr>
          <w:rFonts w:ascii="Consolas" w:eastAsia="Times New Roman" w:hAnsi="Consolas" w:cs="Consolas"/>
          <w:sz w:val="20"/>
          <w:szCs w:val="20"/>
          <w:lang w:eastAsia="ja-JP"/>
        </w:rPr>
      </w:pPr>
      <w:r>
        <w:rPr>
          <w:rFonts w:ascii="Consolas" w:eastAsia="Times New Roman" w:hAnsi="Consolas" w:cs="Consolas"/>
          <w:b/>
          <w:bCs/>
          <w:color w:val="7F0055"/>
          <w:sz w:val="20"/>
          <w:szCs w:val="20"/>
          <w:lang w:eastAsia="ja-JP"/>
        </w:rPr>
        <w:t>INSERT</w:t>
      </w:r>
      <w:r>
        <w:rPr>
          <w:rFonts w:ascii="Consolas" w:eastAsia="Times New Roman" w:hAnsi="Consolas" w:cs="Consolas"/>
          <w:color w:val="000000"/>
          <w:sz w:val="20"/>
          <w:szCs w:val="20"/>
          <w:lang w:eastAsia="ja-JP"/>
        </w:rPr>
        <w:t xml:space="preserve"> </w:t>
      </w:r>
      <w:r>
        <w:rPr>
          <w:rFonts w:ascii="Consolas" w:eastAsia="Times New Roman" w:hAnsi="Consolas" w:cs="Consolas"/>
          <w:b/>
          <w:bCs/>
          <w:color w:val="7F0055"/>
          <w:sz w:val="20"/>
          <w:szCs w:val="20"/>
          <w:lang w:eastAsia="ja-JP"/>
        </w:rPr>
        <w:t>INTO</w:t>
      </w:r>
      <w:r>
        <w:rPr>
          <w:rFonts w:ascii="Consolas" w:eastAsia="Times New Roman" w:hAnsi="Consolas" w:cs="Consolas"/>
          <w:color w:val="000000"/>
          <w:sz w:val="20"/>
          <w:szCs w:val="20"/>
          <w:lang w:eastAsia="ja-JP"/>
        </w:rPr>
        <w:t xml:space="preserve"> PLANET_DETAILS (PLANET_ID,PLANET_NAME,IMAGE,DISTANCE) </w:t>
      </w:r>
      <w:r>
        <w:rPr>
          <w:rFonts w:ascii="Consolas" w:eastAsia="Times New Roman" w:hAnsi="Consolas" w:cs="Consolas"/>
          <w:b/>
          <w:bCs/>
          <w:color w:val="7F0055"/>
          <w:sz w:val="20"/>
          <w:szCs w:val="20"/>
          <w:lang w:eastAsia="ja-JP"/>
        </w:rPr>
        <w:t>VALUES</w:t>
      </w:r>
      <w:r>
        <w:rPr>
          <w:rFonts w:ascii="Consolas" w:eastAsia="Times New Roman" w:hAnsi="Consolas" w:cs="Consolas"/>
          <w:color w:val="000000"/>
          <w:sz w:val="20"/>
          <w:szCs w:val="20"/>
          <w:lang w:eastAsia="ja-JP"/>
        </w:rPr>
        <w:t xml:space="preserve"> (8,</w:t>
      </w:r>
      <w:r>
        <w:rPr>
          <w:rFonts w:ascii="Consolas" w:eastAsia="Times New Roman" w:hAnsi="Consolas" w:cs="Consolas"/>
          <w:color w:val="0000FF"/>
          <w:sz w:val="20"/>
          <w:szCs w:val="20"/>
          <w:lang w:eastAsia="ja-JP"/>
        </w:rPr>
        <w:t>'Neptune'</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'Neptune.JPG'</w:t>
      </w:r>
      <w:r>
        <w:rPr>
          <w:rFonts w:ascii="Consolas" w:eastAsia="Times New Roman" w:hAnsi="Consolas" w:cs="Consolas"/>
          <w:color w:val="000000"/>
          <w:sz w:val="20"/>
          <w:szCs w:val="20"/>
          <w:lang w:eastAsia="ja-JP"/>
        </w:rPr>
        <w:t>,</w:t>
      </w:r>
      <w:r>
        <w:rPr>
          <w:rFonts w:ascii="Consolas" w:eastAsia="Times New Roman" w:hAnsi="Consolas" w:cs="Consolas"/>
          <w:color w:val="0000FF"/>
          <w:sz w:val="20"/>
          <w:szCs w:val="20"/>
          <w:lang w:eastAsia="ja-JP"/>
        </w:rPr>
        <w:t>'300,800,000'</w:t>
      </w:r>
      <w:r>
        <w:rPr>
          <w:rFonts w:ascii="Consolas" w:eastAsia="Times New Roman" w:hAnsi="Consolas" w:cs="Consolas"/>
          <w:color w:val="000000"/>
          <w:sz w:val="20"/>
          <w:szCs w:val="20"/>
          <w:lang w:eastAsia="ja-JP"/>
        </w:rPr>
        <w:t>);</w:t>
      </w:r>
    </w:p>
    <w:p w14:paraId="184924DB" w14:textId="77777777" w:rsidR="009334D1" w:rsidRDefault="009334D1" w:rsidP="00A069EB">
      <w:pPr>
        <w:autoSpaceDE w:val="0"/>
        <w:autoSpaceDN w:val="0"/>
        <w:rPr>
          <w:rFonts w:ascii="Consolas" w:hAnsi="Consolas"/>
          <w:color w:val="000000"/>
          <w:szCs w:val="20"/>
        </w:rPr>
      </w:pPr>
    </w:p>
    <w:p w14:paraId="565F4180" w14:textId="63435475" w:rsidR="00A069EB" w:rsidRDefault="0040743A" w:rsidP="00B33987">
      <w:pPr>
        <w:pStyle w:val="Heading2"/>
        <w:numPr>
          <w:ilvl w:val="2"/>
          <w:numId w:val="1"/>
        </w:numPr>
      </w:pPr>
      <w:bookmarkStart w:id="13" w:name="_Toc5197857"/>
      <w:r>
        <w:t>UI</w:t>
      </w:r>
      <w:r w:rsidR="00ED7A56">
        <w:t xml:space="preserve"> Components</w:t>
      </w:r>
      <w:bookmarkEnd w:id="13"/>
    </w:p>
    <w:p w14:paraId="5A6EA3DF" w14:textId="77777777" w:rsidR="00A069EB" w:rsidRDefault="00A069EB" w:rsidP="00A069EB"/>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6750"/>
      </w:tblGrid>
      <w:tr w:rsidR="00A069EB" w:rsidRPr="000C1794" w14:paraId="4DF7FAB6" w14:textId="77777777" w:rsidTr="00A069EB">
        <w:trPr>
          <w:cantSplit/>
          <w:trHeight w:val="250"/>
          <w:tblHeader/>
        </w:trPr>
        <w:tc>
          <w:tcPr>
            <w:tcW w:w="3150" w:type="dxa"/>
            <w:tcBorders>
              <w:top w:val="single" w:sz="6" w:space="0" w:color="auto"/>
              <w:left w:val="single" w:sz="6" w:space="0" w:color="auto"/>
              <w:bottom w:val="single" w:sz="6" w:space="0" w:color="auto"/>
              <w:right w:val="single" w:sz="6" w:space="0" w:color="auto"/>
            </w:tcBorders>
            <w:shd w:val="clear" w:color="auto" w:fill="000000"/>
          </w:tcPr>
          <w:p w14:paraId="61917C13" w14:textId="77777777" w:rsidR="00A069EB" w:rsidRPr="000C1794" w:rsidRDefault="00A069EB" w:rsidP="00A069EB">
            <w:pPr>
              <w:jc w:val="both"/>
              <w:rPr>
                <w:b/>
                <w:color w:val="FFFFFF"/>
                <w:sz w:val="16"/>
                <w:szCs w:val="16"/>
              </w:rPr>
            </w:pPr>
            <w:r w:rsidRPr="000C1794">
              <w:rPr>
                <w:b/>
                <w:color w:val="FFFFFF"/>
                <w:sz w:val="16"/>
                <w:szCs w:val="16"/>
              </w:rPr>
              <w:t>Component Name</w:t>
            </w:r>
          </w:p>
        </w:tc>
        <w:tc>
          <w:tcPr>
            <w:tcW w:w="6750" w:type="dxa"/>
            <w:tcBorders>
              <w:top w:val="single" w:sz="6" w:space="0" w:color="auto"/>
              <w:left w:val="single" w:sz="6" w:space="0" w:color="auto"/>
              <w:bottom w:val="single" w:sz="6" w:space="0" w:color="auto"/>
              <w:right w:val="single" w:sz="6" w:space="0" w:color="auto"/>
            </w:tcBorders>
            <w:shd w:val="clear" w:color="auto" w:fill="000000"/>
          </w:tcPr>
          <w:p w14:paraId="2551CB7B" w14:textId="77777777" w:rsidR="00A069EB" w:rsidRPr="000C1794" w:rsidRDefault="00A069EB" w:rsidP="00A069EB">
            <w:pPr>
              <w:jc w:val="both"/>
              <w:rPr>
                <w:b/>
                <w:color w:val="FFFFFF"/>
                <w:sz w:val="16"/>
                <w:szCs w:val="16"/>
              </w:rPr>
            </w:pPr>
            <w:r w:rsidRPr="000C1794">
              <w:rPr>
                <w:b/>
                <w:color w:val="FFFFFF"/>
                <w:sz w:val="16"/>
                <w:szCs w:val="16"/>
              </w:rPr>
              <w:t>Purpose/Description</w:t>
            </w:r>
          </w:p>
        </w:tc>
      </w:tr>
      <w:tr w:rsidR="00A069EB" w:rsidRPr="000C1794" w14:paraId="692980FF" w14:textId="77777777" w:rsidTr="00535BFE">
        <w:trPr>
          <w:cantSplit/>
          <w:trHeight w:val="291"/>
          <w:tblHeader/>
        </w:trPr>
        <w:tc>
          <w:tcPr>
            <w:tcW w:w="3150" w:type="dxa"/>
            <w:tcBorders>
              <w:top w:val="single" w:sz="6" w:space="0" w:color="auto"/>
              <w:left w:val="single" w:sz="6" w:space="0" w:color="auto"/>
              <w:bottom w:val="single" w:sz="6" w:space="0" w:color="auto"/>
              <w:right w:val="single" w:sz="6" w:space="0" w:color="auto"/>
            </w:tcBorders>
            <w:vAlign w:val="center"/>
          </w:tcPr>
          <w:p w14:paraId="3D59E777" w14:textId="48494015" w:rsidR="00A069EB" w:rsidRPr="000A51AA" w:rsidRDefault="00DE00C0" w:rsidP="00A069EB">
            <w:pPr>
              <w:rPr>
                <w:sz w:val="16"/>
                <w:szCs w:val="16"/>
              </w:rPr>
            </w:pPr>
            <w:r w:rsidRPr="00DE00C0">
              <w:rPr>
                <w:sz w:val="16"/>
                <w:szCs w:val="16"/>
              </w:rPr>
              <w:t>app.js</w:t>
            </w:r>
          </w:p>
        </w:tc>
        <w:tc>
          <w:tcPr>
            <w:tcW w:w="6750" w:type="dxa"/>
            <w:tcBorders>
              <w:top w:val="single" w:sz="6" w:space="0" w:color="auto"/>
              <w:left w:val="single" w:sz="6" w:space="0" w:color="auto"/>
              <w:bottom w:val="single" w:sz="6" w:space="0" w:color="auto"/>
              <w:right w:val="single" w:sz="6" w:space="0" w:color="auto"/>
            </w:tcBorders>
          </w:tcPr>
          <w:p w14:paraId="695E7E8B" w14:textId="253C9D4F" w:rsidR="00A069EB" w:rsidRPr="000A51AA" w:rsidRDefault="00991426" w:rsidP="00A069EB">
            <w:pPr>
              <w:jc w:val="both"/>
              <w:rPr>
                <w:sz w:val="16"/>
                <w:szCs w:val="16"/>
              </w:rPr>
            </w:pPr>
            <w:r>
              <w:rPr>
                <w:sz w:val="16"/>
                <w:szCs w:val="16"/>
              </w:rPr>
              <w:t>To initialize the angular module</w:t>
            </w:r>
          </w:p>
        </w:tc>
      </w:tr>
      <w:tr w:rsidR="00A069EB" w:rsidRPr="000C1794" w14:paraId="4EEED003" w14:textId="77777777" w:rsidTr="00535BFE">
        <w:trPr>
          <w:cantSplit/>
          <w:trHeight w:val="318"/>
          <w:tblHeader/>
        </w:trPr>
        <w:tc>
          <w:tcPr>
            <w:tcW w:w="3150" w:type="dxa"/>
            <w:tcBorders>
              <w:top w:val="single" w:sz="6" w:space="0" w:color="auto"/>
              <w:left w:val="single" w:sz="6" w:space="0" w:color="auto"/>
              <w:bottom w:val="single" w:sz="6" w:space="0" w:color="auto"/>
              <w:right w:val="single" w:sz="6" w:space="0" w:color="auto"/>
            </w:tcBorders>
            <w:vAlign w:val="center"/>
          </w:tcPr>
          <w:p w14:paraId="7846A30E" w14:textId="52FFCDED" w:rsidR="00A069EB" w:rsidRPr="000A51AA" w:rsidRDefault="00DE00C0" w:rsidP="00A069EB">
            <w:pPr>
              <w:rPr>
                <w:sz w:val="16"/>
                <w:szCs w:val="16"/>
              </w:rPr>
            </w:pPr>
            <w:r w:rsidRPr="00DE00C0">
              <w:rPr>
                <w:sz w:val="16"/>
                <w:szCs w:val="16"/>
              </w:rPr>
              <w:t>auth.Interceptor.js</w:t>
            </w:r>
          </w:p>
        </w:tc>
        <w:tc>
          <w:tcPr>
            <w:tcW w:w="6750" w:type="dxa"/>
            <w:tcBorders>
              <w:top w:val="single" w:sz="6" w:space="0" w:color="auto"/>
              <w:left w:val="single" w:sz="6" w:space="0" w:color="auto"/>
              <w:bottom w:val="single" w:sz="6" w:space="0" w:color="auto"/>
              <w:right w:val="single" w:sz="6" w:space="0" w:color="auto"/>
            </w:tcBorders>
          </w:tcPr>
          <w:p w14:paraId="5F22A3B2" w14:textId="3C0B21A8" w:rsidR="00A069EB" w:rsidRPr="000A51AA" w:rsidRDefault="00991426" w:rsidP="00A069EB">
            <w:pPr>
              <w:jc w:val="both"/>
              <w:rPr>
                <w:sz w:val="16"/>
                <w:szCs w:val="16"/>
              </w:rPr>
            </w:pPr>
            <w:r>
              <w:rPr>
                <w:sz w:val="16"/>
                <w:szCs w:val="16"/>
              </w:rPr>
              <w:t>To intercept all http request and add basic auth header</w:t>
            </w:r>
          </w:p>
        </w:tc>
      </w:tr>
      <w:tr w:rsidR="00A069EB" w:rsidRPr="000C1794" w14:paraId="0D4BB829"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3AAECF98" w14:textId="7269DD7E" w:rsidR="00A069EB" w:rsidRPr="000A51AA" w:rsidRDefault="00DE00C0" w:rsidP="00A069EB">
            <w:pPr>
              <w:jc w:val="both"/>
              <w:rPr>
                <w:sz w:val="16"/>
                <w:szCs w:val="16"/>
              </w:rPr>
            </w:pPr>
            <w:r w:rsidRPr="00DE00C0">
              <w:rPr>
                <w:sz w:val="16"/>
                <w:szCs w:val="16"/>
              </w:rPr>
              <w:t>expand.directive.js</w:t>
            </w:r>
          </w:p>
        </w:tc>
        <w:tc>
          <w:tcPr>
            <w:tcW w:w="6750" w:type="dxa"/>
            <w:tcBorders>
              <w:top w:val="single" w:sz="6" w:space="0" w:color="auto"/>
              <w:left w:val="single" w:sz="6" w:space="0" w:color="auto"/>
              <w:bottom w:val="single" w:sz="6" w:space="0" w:color="auto"/>
              <w:right w:val="single" w:sz="6" w:space="0" w:color="auto"/>
            </w:tcBorders>
          </w:tcPr>
          <w:p w14:paraId="50D81934" w14:textId="786CCD9A" w:rsidR="00A069EB" w:rsidRPr="000A51AA" w:rsidRDefault="00991426" w:rsidP="00A069EB">
            <w:pPr>
              <w:jc w:val="both"/>
              <w:rPr>
                <w:sz w:val="16"/>
                <w:szCs w:val="16"/>
              </w:rPr>
            </w:pPr>
            <w:r>
              <w:rPr>
                <w:sz w:val="16"/>
                <w:szCs w:val="16"/>
              </w:rPr>
              <w:t>To create a expand collapse directive</w:t>
            </w:r>
          </w:p>
        </w:tc>
      </w:tr>
      <w:tr w:rsidR="00A069EB" w:rsidRPr="000C1794" w14:paraId="55A05FFE"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CE4AF53" w14:textId="160B1ED7" w:rsidR="00A069EB" w:rsidRPr="000A51AA" w:rsidRDefault="00DE00C0" w:rsidP="00A069EB">
            <w:pPr>
              <w:jc w:val="both"/>
              <w:rPr>
                <w:sz w:val="16"/>
                <w:szCs w:val="16"/>
              </w:rPr>
            </w:pPr>
            <w:r w:rsidRPr="00DE00C0">
              <w:rPr>
                <w:sz w:val="16"/>
                <w:szCs w:val="16"/>
              </w:rPr>
              <w:t>index.html</w:t>
            </w:r>
          </w:p>
        </w:tc>
        <w:tc>
          <w:tcPr>
            <w:tcW w:w="6750" w:type="dxa"/>
            <w:tcBorders>
              <w:top w:val="single" w:sz="6" w:space="0" w:color="auto"/>
              <w:left w:val="single" w:sz="6" w:space="0" w:color="auto"/>
              <w:bottom w:val="single" w:sz="6" w:space="0" w:color="auto"/>
              <w:right w:val="single" w:sz="6" w:space="0" w:color="auto"/>
            </w:tcBorders>
          </w:tcPr>
          <w:p w14:paraId="5C26BFFE" w14:textId="58856336" w:rsidR="00A069EB" w:rsidRPr="000A51AA" w:rsidRDefault="006C7301" w:rsidP="00A069EB">
            <w:pPr>
              <w:jc w:val="both"/>
              <w:rPr>
                <w:sz w:val="16"/>
                <w:szCs w:val="16"/>
              </w:rPr>
            </w:pPr>
            <w:r>
              <w:rPr>
                <w:sz w:val="16"/>
                <w:szCs w:val="16"/>
              </w:rPr>
              <w:t xml:space="preserve">To design </w:t>
            </w:r>
            <w:r w:rsidR="001648E2">
              <w:rPr>
                <w:sz w:val="16"/>
                <w:szCs w:val="16"/>
              </w:rPr>
              <w:t>the landing page</w:t>
            </w:r>
          </w:p>
        </w:tc>
      </w:tr>
      <w:tr w:rsidR="00A069EB" w:rsidRPr="000C1794" w14:paraId="77ADEF5C"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048F829F" w14:textId="3F017FE6" w:rsidR="00A069EB" w:rsidRPr="000A51AA" w:rsidRDefault="00DE00C0" w:rsidP="00A069EB">
            <w:pPr>
              <w:rPr>
                <w:sz w:val="16"/>
                <w:szCs w:val="16"/>
              </w:rPr>
            </w:pPr>
            <w:r w:rsidRPr="00DE00C0">
              <w:rPr>
                <w:sz w:val="16"/>
                <w:szCs w:val="16"/>
              </w:rPr>
              <w:t>planet.controller.js</w:t>
            </w:r>
          </w:p>
        </w:tc>
        <w:tc>
          <w:tcPr>
            <w:tcW w:w="6750" w:type="dxa"/>
            <w:tcBorders>
              <w:top w:val="single" w:sz="6" w:space="0" w:color="auto"/>
              <w:left w:val="single" w:sz="6" w:space="0" w:color="auto"/>
              <w:bottom w:val="single" w:sz="6" w:space="0" w:color="auto"/>
              <w:right w:val="single" w:sz="6" w:space="0" w:color="auto"/>
            </w:tcBorders>
          </w:tcPr>
          <w:p w14:paraId="68935843" w14:textId="11D19E71" w:rsidR="00A069EB" w:rsidRPr="000A51AA" w:rsidRDefault="00D6576D" w:rsidP="00A069EB">
            <w:pPr>
              <w:jc w:val="both"/>
              <w:rPr>
                <w:sz w:val="16"/>
                <w:szCs w:val="16"/>
              </w:rPr>
            </w:pPr>
            <w:r>
              <w:rPr>
                <w:sz w:val="16"/>
                <w:szCs w:val="16"/>
              </w:rPr>
              <w:t xml:space="preserve">To have </w:t>
            </w:r>
            <w:r w:rsidR="00BD00EF">
              <w:rPr>
                <w:sz w:val="16"/>
                <w:szCs w:val="16"/>
              </w:rPr>
              <w:t>Angular</w:t>
            </w:r>
            <w:r w:rsidR="003579D7">
              <w:rPr>
                <w:sz w:val="16"/>
                <w:szCs w:val="16"/>
              </w:rPr>
              <w:t xml:space="preserve"> functionalities</w:t>
            </w:r>
            <w:r>
              <w:rPr>
                <w:sz w:val="16"/>
                <w:szCs w:val="16"/>
              </w:rPr>
              <w:t>/operations</w:t>
            </w:r>
          </w:p>
        </w:tc>
      </w:tr>
      <w:tr w:rsidR="00A069EB" w:rsidRPr="000C1794" w14:paraId="4C9D9EE3"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ED66C25" w14:textId="0701904A" w:rsidR="00A069EB" w:rsidRPr="000A51AA" w:rsidRDefault="00DE00C0" w:rsidP="00A069EB">
            <w:pPr>
              <w:rPr>
                <w:sz w:val="16"/>
                <w:szCs w:val="16"/>
              </w:rPr>
            </w:pPr>
            <w:r w:rsidRPr="00DE00C0">
              <w:rPr>
                <w:sz w:val="16"/>
                <w:szCs w:val="16"/>
              </w:rPr>
              <w:t>planetdata.service.js</w:t>
            </w:r>
          </w:p>
        </w:tc>
        <w:tc>
          <w:tcPr>
            <w:tcW w:w="6750" w:type="dxa"/>
            <w:tcBorders>
              <w:top w:val="single" w:sz="6" w:space="0" w:color="auto"/>
              <w:left w:val="single" w:sz="6" w:space="0" w:color="auto"/>
              <w:bottom w:val="single" w:sz="6" w:space="0" w:color="auto"/>
              <w:right w:val="single" w:sz="6" w:space="0" w:color="auto"/>
            </w:tcBorders>
          </w:tcPr>
          <w:p w14:paraId="19221C1F" w14:textId="7376D9B4" w:rsidR="00A069EB" w:rsidRPr="000A51AA" w:rsidRDefault="003579D7" w:rsidP="00A069EB">
            <w:pPr>
              <w:jc w:val="both"/>
              <w:rPr>
                <w:sz w:val="16"/>
                <w:szCs w:val="16"/>
              </w:rPr>
            </w:pPr>
            <w:r>
              <w:rPr>
                <w:sz w:val="16"/>
                <w:szCs w:val="16"/>
              </w:rPr>
              <w:t>Service to invoke the API calls</w:t>
            </w:r>
          </w:p>
        </w:tc>
      </w:tr>
      <w:tr w:rsidR="00DE00C0" w:rsidRPr="000C1794" w14:paraId="116472DA" w14:textId="77777777" w:rsidTr="00A069EB">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A16599D" w14:textId="75E43889" w:rsidR="00DE00C0" w:rsidRPr="00DE00C0" w:rsidRDefault="00DE00C0" w:rsidP="00A069EB">
            <w:pPr>
              <w:rPr>
                <w:sz w:val="16"/>
                <w:szCs w:val="16"/>
              </w:rPr>
            </w:pPr>
            <w:r w:rsidRPr="00DE00C0">
              <w:rPr>
                <w:sz w:val="16"/>
                <w:szCs w:val="16"/>
              </w:rPr>
              <w:t>style.css</w:t>
            </w:r>
          </w:p>
        </w:tc>
        <w:tc>
          <w:tcPr>
            <w:tcW w:w="6750" w:type="dxa"/>
            <w:tcBorders>
              <w:top w:val="single" w:sz="6" w:space="0" w:color="auto"/>
              <w:left w:val="single" w:sz="6" w:space="0" w:color="auto"/>
              <w:bottom w:val="single" w:sz="6" w:space="0" w:color="auto"/>
              <w:right w:val="single" w:sz="6" w:space="0" w:color="auto"/>
            </w:tcBorders>
          </w:tcPr>
          <w:p w14:paraId="7678BFD6" w14:textId="0B418A83" w:rsidR="00DE00C0" w:rsidRPr="000A51AA" w:rsidRDefault="003579D7" w:rsidP="00A069EB">
            <w:pPr>
              <w:jc w:val="both"/>
              <w:rPr>
                <w:sz w:val="16"/>
                <w:szCs w:val="16"/>
              </w:rPr>
            </w:pPr>
            <w:r>
              <w:rPr>
                <w:sz w:val="16"/>
                <w:szCs w:val="16"/>
              </w:rPr>
              <w:t>Provide style to the page</w:t>
            </w:r>
          </w:p>
        </w:tc>
      </w:tr>
    </w:tbl>
    <w:p w14:paraId="55E54B32" w14:textId="2EF853E9" w:rsidR="00A069EB" w:rsidRDefault="00A069EB" w:rsidP="00A069EB"/>
    <w:p w14:paraId="31203BC7" w14:textId="71D9194E" w:rsidR="00B6055C" w:rsidRDefault="00B6055C" w:rsidP="00B6055C">
      <w:pPr>
        <w:pStyle w:val="Heading2"/>
        <w:numPr>
          <w:ilvl w:val="2"/>
          <w:numId w:val="1"/>
        </w:numPr>
      </w:pPr>
      <w:bookmarkStart w:id="14" w:name="_Toc5197858"/>
      <w:r>
        <w:t>Backend Components</w:t>
      </w:r>
      <w:bookmarkEnd w:id="14"/>
    </w:p>
    <w:p w14:paraId="07B7CC2B" w14:textId="0D324A88" w:rsidR="00B6055C" w:rsidRDefault="00B6055C" w:rsidP="00A069EB"/>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6750"/>
      </w:tblGrid>
      <w:tr w:rsidR="00D27B15" w:rsidRPr="000C1794" w14:paraId="24020C2C" w14:textId="77777777" w:rsidTr="005D795C">
        <w:trPr>
          <w:cantSplit/>
          <w:trHeight w:val="250"/>
          <w:tblHeader/>
        </w:trPr>
        <w:tc>
          <w:tcPr>
            <w:tcW w:w="3150" w:type="dxa"/>
            <w:tcBorders>
              <w:top w:val="single" w:sz="6" w:space="0" w:color="auto"/>
              <w:left w:val="single" w:sz="6" w:space="0" w:color="auto"/>
              <w:bottom w:val="single" w:sz="6" w:space="0" w:color="auto"/>
              <w:right w:val="single" w:sz="6" w:space="0" w:color="auto"/>
            </w:tcBorders>
            <w:shd w:val="clear" w:color="auto" w:fill="000000"/>
          </w:tcPr>
          <w:p w14:paraId="114C1928" w14:textId="77777777" w:rsidR="00D27B15" w:rsidRPr="000C1794" w:rsidRDefault="00D27B15" w:rsidP="005D795C">
            <w:pPr>
              <w:jc w:val="both"/>
              <w:rPr>
                <w:b/>
                <w:color w:val="FFFFFF"/>
                <w:sz w:val="16"/>
                <w:szCs w:val="16"/>
              </w:rPr>
            </w:pPr>
            <w:r w:rsidRPr="000C1794">
              <w:rPr>
                <w:b/>
                <w:color w:val="FFFFFF"/>
                <w:sz w:val="16"/>
                <w:szCs w:val="16"/>
              </w:rPr>
              <w:t>Component Name</w:t>
            </w:r>
          </w:p>
        </w:tc>
        <w:tc>
          <w:tcPr>
            <w:tcW w:w="6750" w:type="dxa"/>
            <w:tcBorders>
              <w:top w:val="single" w:sz="6" w:space="0" w:color="auto"/>
              <w:left w:val="single" w:sz="6" w:space="0" w:color="auto"/>
              <w:bottom w:val="single" w:sz="6" w:space="0" w:color="auto"/>
              <w:right w:val="single" w:sz="6" w:space="0" w:color="auto"/>
            </w:tcBorders>
            <w:shd w:val="clear" w:color="auto" w:fill="000000"/>
          </w:tcPr>
          <w:p w14:paraId="2F6DD7F1" w14:textId="77777777" w:rsidR="00D27B15" w:rsidRPr="000C1794" w:rsidRDefault="00D27B15" w:rsidP="005D795C">
            <w:pPr>
              <w:jc w:val="both"/>
              <w:rPr>
                <w:b/>
                <w:color w:val="FFFFFF"/>
                <w:sz w:val="16"/>
                <w:szCs w:val="16"/>
              </w:rPr>
            </w:pPr>
            <w:r w:rsidRPr="000C1794">
              <w:rPr>
                <w:b/>
                <w:color w:val="FFFFFF"/>
                <w:sz w:val="16"/>
                <w:szCs w:val="16"/>
              </w:rPr>
              <w:t>Purpose/Description</w:t>
            </w:r>
          </w:p>
        </w:tc>
      </w:tr>
      <w:tr w:rsidR="00D27B15" w:rsidRPr="000C1794" w14:paraId="6F43B6DF" w14:textId="77777777" w:rsidTr="005D795C">
        <w:trPr>
          <w:cantSplit/>
          <w:trHeight w:val="291"/>
          <w:tblHeader/>
        </w:trPr>
        <w:tc>
          <w:tcPr>
            <w:tcW w:w="3150" w:type="dxa"/>
            <w:tcBorders>
              <w:top w:val="single" w:sz="6" w:space="0" w:color="auto"/>
              <w:left w:val="single" w:sz="6" w:space="0" w:color="auto"/>
              <w:bottom w:val="single" w:sz="6" w:space="0" w:color="auto"/>
              <w:right w:val="single" w:sz="6" w:space="0" w:color="auto"/>
            </w:tcBorders>
            <w:vAlign w:val="center"/>
          </w:tcPr>
          <w:p w14:paraId="7D99C2BB" w14:textId="51CB9BC9" w:rsidR="00D27B15" w:rsidRPr="000A51AA" w:rsidRDefault="00AD1F45" w:rsidP="005D795C">
            <w:pPr>
              <w:rPr>
                <w:sz w:val="16"/>
                <w:szCs w:val="16"/>
              </w:rPr>
            </w:pPr>
            <w:r w:rsidRPr="00AD1F45">
              <w:rPr>
                <w:sz w:val="16"/>
                <w:szCs w:val="16"/>
              </w:rPr>
              <w:t>com.lexisnexis.PlanetDatabase.controller. PlanetDatabaseAppController</w:t>
            </w:r>
            <w:r>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ED07C78" w14:textId="77D56AE5" w:rsidR="00D27B15" w:rsidRPr="000A51AA" w:rsidRDefault="0089606E" w:rsidP="005D795C">
            <w:pPr>
              <w:jc w:val="both"/>
              <w:rPr>
                <w:sz w:val="16"/>
                <w:szCs w:val="16"/>
              </w:rPr>
            </w:pPr>
            <w:r>
              <w:rPr>
                <w:sz w:val="16"/>
                <w:szCs w:val="16"/>
              </w:rPr>
              <w:t>To</w:t>
            </w:r>
            <w:r w:rsidR="001648E2">
              <w:rPr>
                <w:sz w:val="16"/>
                <w:szCs w:val="16"/>
              </w:rPr>
              <w:t xml:space="preserve"> serve the API request</w:t>
            </w:r>
            <w:r>
              <w:rPr>
                <w:sz w:val="16"/>
                <w:szCs w:val="16"/>
              </w:rPr>
              <w:t xml:space="preserve"> and response</w:t>
            </w:r>
          </w:p>
        </w:tc>
      </w:tr>
      <w:tr w:rsidR="00D27B15" w:rsidRPr="000C1794" w14:paraId="3BD02757" w14:textId="77777777" w:rsidTr="005D795C">
        <w:trPr>
          <w:cantSplit/>
          <w:trHeight w:val="318"/>
          <w:tblHeader/>
        </w:trPr>
        <w:tc>
          <w:tcPr>
            <w:tcW w:w="3150" w:type="dxa"/>
            <w:tcBorders>
              <w:top w:val="single" w:sz="6" w:space="0" w:color="auto"/>
              <w:left w:val="single" w:sz="6" w:space="0" w:color="auto"/>
              <w:bottom w:val="single" w:sz="6" w:space="0" w:color="auto"/>
              <w:right w:val="single" w:sz="6" w:space="0" w:color="auto"/>
            </w:tcBorders>
            <w:vAlign w:val="center"/>
          </w:tcPr>
          <w:p w14:paraId="13CB7A75" w14:textId="2B2BFE9F" w:rsidR="00D27B15" w:rsidRPr="000A51AA" w:rsidRDefault="0053012F" w:rsidP="005D795C">
            <w:pPr>
              <w:rPr>
                <w:sz w:val="16"/>
                <w:szCs w:val="16"/>
              </w:rPr>
            </w:pPr>
            <w:r w:rsidRPr="001648E2">
              <w:rPr>
                <w:sz w:val="16"/>
                <w:szCs w:val="16"/>
              </w:rPr>
              <w:t>com.lexisnexis.PlanetDatabase.model. Planet</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0258E49" w14:textId="332F3302" w:rsidR="00D27B15" w:rsidRPr="000A51AA" w:rsidRDefault="00FE5004" w:rsidP="005D795C">
            <w:pPr>
              <w:jc w:val="both"/>
              <w:rPr>
                <w:sz w:val="16"/>
                <w:szCs w:val="16"/>
              </w:rPr>
            </w:pPr>
            <w:r>
              <w:rPr>
                <w:sz w:val="16"/>
                <w:szCs w:val="16"/>
              </w:rPr>
              <w:t xml:space="preserve">Model Entity to map the table </w:t>
            </w:r>
          </w:p>
        </w:tc>
      </w:tr>
      <w:tr w:rsidR="00D27B15" w:rsidRPr="000C1794" w14:paraId="3CA87A43"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3B81FD83" w14:textId="774FB285" w:rsidR="00D27B15" w:rsidRPr="000A51AA" w:rsidRDefault="0053012F" w:rsidP="005D795C">
            <w:pPr>
              <w:jc w:val="both"/>
              <w:rPr>
                <w:sz w:val="16"/>
                <w:szCs w:val="16"/>
              </w:rPr>
            </w:pPr>
            <w:r w:rsidRPr="001648E2">
              <w:rPr>
                <w:sz w:val="16"/>
                <w:szCs w:val="16"/>
              </w:rPr>
              <w:t>com.lexisnexis.PlanetDatabase.Repository. PlanetDataRepository</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04E768B4" w14:textId="60678425" w:rsidR="00D27B15" w:rsidRPr="000A51AA" w:rsidRDefault="00FE5004" w:rsidP="005D795C">
            <w:pPr>
              <w:jc w:val="both"/>
              <w:rPr>
                <w:sz w:val="16"/>
                <w:szCs w:val="16"/>
              </w:rPr>
            </w:pPr>
            <w:r>
              <w:rPr>
                <w:sz w:val="16"/>
                <w:szCs w:val="16"/>
              </w:rPr>
              <w:t>Dao to get the planet details from DB</w:t>
            </w:r>
          </w:p>
        </w:tc>
      </w:tr>
      <w:tr w:rsidR="00D27B15" w:rsidRPr="000C1794" w14:paraId="49358289"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6673103" w14:textId="403FCAA2" w:rsidR="00D27B15" w:rsidRPr="000A51AA" w:rsidRDefault="0053012F" w:rsidP="005D795C">
            <w:pPr>
              <w:jc w:val="both"/>
              <w:rPr>
                <w:sz w:val="16"/>
                <w:szCs w:val="16"/>
              </w:rPr>
            </w:pPr>
            <w:r w:rsidRPr="001648E2">
              <w:rPr>
                <w:sz w:val="16"/>
                <w:szCs w:val="16"/>
              </w:rPr>
              <w:t>com.lexisnexis.PlanetDatabase.security.</w:t>
            </w:r>
            <w:r w:rsidRPr="0053012F">
              <w:rPr>
                <w:sz w:val="16"/>
                <w:szCs w:val="16"/>
              </w:rPr>
              <w:t>PlanetDatabaseSecurityConfig</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5FCFFD4E" w14:textId="060570D5" w:rsidR="00D27B15" w:rsidRPr="000A51AA" w:rsidRDefault="00D95250" w:rsidP="005D795C">
            <w:pPr>
              <w:jc w:val="both"/>
              <w:rPr>
                <w:sz w:val="16"/>
                <w:szCs w:val="16"/>
              </w:rPr>
            </w:pPr>
            <w:r>
              <w:rPr>
                <w:sz w:val="16"/>
                <w:szCs w:val="16"/>
              </w:rPr>
              <w:t>To add security configuration</w:t>
            </w:r>
            <w:r w:rsidR="00870615">
              <w:rPr>
                <w:sz w:val="16"/>
                <w:szCs w:val="16"/>
              </w:rPr>
              <w:t>-Basic Auth</w:t>
            </w:r>
          </w:p>
        </w:tc>
      </w:tr>
      <w:tr w:rsidR="00D27B15" w:rsidRPr="000C1794" w14:paraId="3466DD0C"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24DD9C82" w14:textId="78916811" w:rsidR="00D27B15" w:rsidRPr="000A51AA" w:rsidRDefault="00323BE6" w:rsidP="005D795C">
            <w:pPr>
              <w:rPr>
                <w:sz w:val="16"/>
                <w:szCs w:val="16"/>
              </w:rPr>
            </w:pPr>
            <w:r w:rsidRPr="001648E2">
              <w:rPr>
                <w:sz w:val="16"/>
                <w:szCs w:val="16"/>
              </w:rPr>
              <w:t>com.lexisnexis.PlanetDatabase.service.</w:t>
            </w:r>
            <w:r w:rsidR="0053012F" w:rsidRPr="0053012F">
              <w:rPr>
                <w:sz w:val="16"/>
                <w:szCs w:val="16"/>
              </w:rPr>
              <w:t>PlanetDatabaseAppService</w:t>
            </w:r>
            <w:r w:rsidR="001648E2">
              <w:rPr>
                <w:sz w:val="16"/>
                <w:szCs w:val="16"/>
              </w:rPr>
              <w:t>.java</w:t>
            </w:r>
          </w:p>
        </w:tc>
        <w:tc>
          <w:tcPr>
            <w:tcW w:w="6750" w:type="dxa"/>
            <w:tcBorders>
              <w:top w:val="single" w:sz="6" w:space="0" w:color="auto"/>
              <w:left w:val="single" w:sz="6" w:space="0" w:color="auto"/>
              <w:bottom w:val="single" w:sz="6" w:space="0" w:color="auto"/>
              <w:right w:val="single" w:sz="6" w:space="0" w:color="auto"/>
            </w:tcBorders>
          </w:tcPr>
          <w:p w14:paraId="64C9FFCA" w14:textId="6BA6A99A" w:rsidR="00D27B15" w:rsidRPr="000A51AA" w:rsidRDefault="00766942" w:rsidP="005D795C">
            <w:pPr>
              <w:jc w:val="both"/>
              <w:rPr>
                <w:sz w:val="16"/>
                <w:szCs w:val="16"/>
              </w:rPr>
            </w:pPr>
            <w:r>
              <w:rPr>
                <w:sz w:val="16"/>
                <w:szCs w:val="16"/>
              </w:rPr>
              <w:t>To add business logic</w:t>
            </w:r>
          </w:p>
        </w:tc>
      </w:tr>
      <w:tr w:rsidR="00D27B15" w:rsidRPr="000C1794" w14:paraId="019EB74F"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693AE814" w14:textId="03BCFFAA" w:rsidR="00D27B15" w:rsidRPr="000A51AA" w:rsidRDefault="00323BE6" w:rsidP="005D795C">
            <w:pPr>
              <w:rPr>
                <w:sz w:val="16"/>
                <w:szCs w:val="16"/>
              </w:rPr>
            </w:pPr>
            <w:r w:rsidRPr="00323BE6">
              <w:rPr>
                <w:sz w:val="16"/>
                <w:szCs w:val="16"/>
              </w:rPr>
              <w:t>application.properties</w:t>
            </w:r>
          </w:p>
        </w:tc>
        <w:tc>
          <w:tcPr>
            <w:tcW w:w="6750" w:type="dxa"/>
            <w:tcBorders>
              <w:top w:val="single" w:sz="6" w:space="0" w:color="auto"/>
              <w:left w:val="single" w:sz="6" w:space="0" w:color="auto"/>
              <w:bottom w:val="single" w:sz="6" w:space="0" w:color="auto"/>
              <w:right w:val="single" w:sz="6" w:space="0" w:color="auto"/>
            </w:tcBorders>
          </w:tcPr>
          <w:p w14:paraId="13E6357D" w14:textId="2750EA42" w:rsidR="00D27B15" w:rsidRPr="000A51AA" w:rsidRDefault="00766942" w:rsidP="005D795C">
            <w:pPr>
              <w:jc w:val="both"/>
              <w:rPr>
                <w:sz w:val="16"/>
                <w:szCs w:val="16"/>
              </w:rPr>
            </w:pPr>
            <w:r>
              <w:rPr>
                <w:sz w:val="16"/>
                <w:szCs w:val="16"/>
              </w:rPr>
              <w:t xml:space="preserve">Configure Actuator , server port </w:t>
            </w:r>
            <w:r w:rsidR="008D6BEC">
              <w:rPr>
                <w:sz w:val="16"/>
                <w:szCs w:val="16"/>
              </w:rPr>
              <w:t>, application info</w:t>
            </w:r>
          </w:p>
        </w:tc>
      </w:tr>
      <w:tr w:rsidR="00D27B15" w:rsidRPr="000C1794" w14:paraId="3A4C1293" w14:textId="77777777" w:rsidTr="005D795C">
        <w:trPr>
          <w:cantSplit/>
          <w:trHeight w:val="270"/>
          <w:tblHeader/>
        </w:trPr>
        <w:tc>
          <w:tcPr>
            <w:tcW w:w="3150" w:type="dxa"/>
            <w:tcBorders>
              <w:top w:val="single" w:sz="6" w:space="0" w:color="auto"/>
              <w:left w:val="single" w:sz="6" w:space="0" w:color="auto"/>
              <w:bottom w:val="single" w:sz="6" w:space="0" w:color="auto"/>
              <w:right w:val="single" w:sz="6" w:space="0" w:color="auto"/>
            </w:tcBorders>
            <w:vAlign w:val="center"/>
          </w:tcPr>
          <w:p w14:paraId="40EAFC55" w14:textId="5480D413" w:rsidR="00D27B15" w:rsidRPr="00DE00C0" w:rsidRDefault="00323BE6" w:rsidP="005D795C">
            <w:pPr>
              <w:rPr>
                <w:sz w:val="16"/>
                <w:szCs w:val="16"/>
              </w:rPr>
            </w:pPr>
            <w:r>
              <w:rPr>
                <w:sz w:val="16"/>
                <w:szCs w:val="16"/>
              </w:rPr>
              <w:t>Pom.xml</w:t>
            </w:r>
          </w:p>
        </w:tc>
        <w:tc>
          <w:tcPr>
            <w:tcW w:w="6750" w:type="dxa"/>
            <w:tcBorders>
              <w:top w:val="single" w:sz="6" w:space="0" w:color="auto"/>
              <w:left w:val="single" w:sz="6" w:space="0" w:color="auto"/>
              <w:bottom w:val="single" w:sz="6" w:space="0" w:color="auto"/>
              <w:right w:val="single" w:sz="6" w:space="0" w:color="auto"/>
            </w:tcBorders>
          </w:tcPr>
          <w:p w14:paraId="11DF3049" w14:textId="7A79E83D" w:rsidR="00D27B15" w:rsidRPr="000A51AA" w:rsidRDefault="008D6BEC" w:rsidP="005D795C">
            <w:pPr>
              <w:jc w:val="both"/>
              <w:rPr>
                <w:sz w:val="16"/>
                <w:szCs w:val="16"/>
              </w:rPr>
            </w:pPr>
            <w:r>
              <w:rPr>
                <w:sz w:val="16"/>
                <w:szCs w:val="16"/>
              </w:rPr>
              <w:t>Dependency for spring boot , derby, tomcat</w:t>
            </w:r>
            <w:r w:rsidR="00692846">
              <w:rPr>
                <w:sz w:val="16"/>
                <w:szCs w:val="16"/>
              </w:rPr>
              <w:t xml:space="preserve">. </w:t>
            </w:r>
            <w:r w:rsidR="00BD00EF">
              <w:rPr>
                <w:sz w:val="16"/>
                <w:szCs w:val="16"/>
              </w:rPr>
              <w:t>Available</w:t>
            </w:r>
            <w:r w:rsidR="00692846">
              <w:rPr>
                <w:sz w:val="16"/>
                <w:szCs w:val="16"/>
              </w:rPr>
              <w:t xml:space="preserve"> in repository</w:t>
            </w:r>
          </w:p>
        </w:tc>
      </w:tr>
    </w:tbl>
    <w:p w14:paraId="5D61F049" w14:textId="1EF2DFB0" w:rsidR="00D27B15" w:rsidRDefault="00D27B15" w:rsidP="00A069EB"/>
    <w:p w14:paraId="53505626" w14:textId="1B6D490D" w:rsidR="00284784" w:rsidRPr="008C21B8" w:rsidRDefault="00B37367" w:rsidP="00284784">
      <w:pPr>
        <w:pStyle w:val="Heading2"/>
        <w:numPr>
          <w:ilvl w:val="2"/>
          <w:numId w:val="1"/>
        </w:numPr>
      </w:pPr>
      <w:bookmarkStart w:id="15" w:name="_Toc5197859"/>
      <w:r>
        <w:t>GET API</w:t>
      </w:r>
      <w:r w:rsidR="00284784">
        <w:t xml:space="preserve"> </w:t>
      </w:r>
      <w:r>
        <w:t>JSON Format</w:t>
      </w:r>
      <w:bookmarkEnd w:id="15"/>
    </w:p>
    <w:p w14:paraId="667C374E" w14:textId="46629968" w:rsidR="00284784" w:rsidRDefault="00284784" w:rsidP="00A069EB"/>
    <w:p w14:paraId="6A6D0616" w14:textId="77777777" w:rsidR="00284784" w:rsidRPr="00315EA1" w:rsidRDefault="00284784" w:rsidP="00284784">
      <w:pPr>
        <w:rPr>
          <w:sz w:val="16"/>
          <w:szCs w:val="16"/>
        </w:rPr>
      </w:pPr>
      <w:r w:rsidRPr="00315EA1">
        <w:rPr>
          <w:sz w:val="16"/>
          <w:szCs w:val="16"/>
        </w:rPr>
        <w:t>[</w:t>
      </w:r>
    </w:p>
    <w:p w14:paraId="738F57A6" w14:textId="77777777" w:rsidR="00284784" w:rsidRPr="00315EA1" w:rsidRDefault="00284784" w:rsidP="00284784">
      <w:pPr>
        <w:rPr>
          <w:sz w:val="16"/>
          <w:szCs w:val="16"/>
        </w:rPr>
      </w:pPr>
      <w:r w:rsidRPr="00315EA1">
        <w:rPr>
          <w:sz w:val="16"/>
          <w:szCs w:val="16"/>
        </w:rPr>
        <w:t xml:space="preserve">    {</w:t>
      </w:r>
    </w:p>
    <w:p w14:paraId="5D227D74" w14:textId="77777777" w:rsidR="00284784" w:rsidRPr="00315EA1" w:rsidRDefault="00284784" w:rsidP="00284784">
      <w:pPr>
        <w:rPr>
          <w:sz w:val="16"/>
          <w:szCs w:val="16"/>
        </w:rPr>
      </w:pPr>
      <w:r w:rsidRPr="00315EA1">
        <w:rPr>
          <w:sz w:val="16"/>
          <w:szCs w:val="16"/>
        </w:rPr>
        <w:t xml:space="preserve">        "planetId": 1,</w:t>
      </w:r>
    </w:p>
    <w:p w14:paraId="0F33B89D" w14:textId="77777777" w:rsidR="00284784" w:rsidRPr="00315EA1" w:rsidRDefault="00284784" w:rsidP="00284784">
      <w:pPr>
        <w:rPr>
          <w:sz w:val="16"/>
          <w:szCs w:val="16"/>
        </w:rPr>
      </w:pPr>
      <w:r w:rsidRPr="00315EA1">
        <w:rPr>
          <w:sz w:val="16"/>
          <w:szCs w:val="16"/>
        </w:rPr>
        <w:t xml:space="preserve">        "planetName": "Mercury",</w:t>
      </w:r>
    </w:p>
    <w:p w14:paraId="4E3E20F9" w14:textId="77777777" w:rsidR="00284784" w:rsidRPr="00315EA1" w:rsidRDefault="00284784" w:rsidP="00284784">
      <w:pPr>
        <w:rPr>
          <w:sz w:val="16"/>
          <w:szCs w:val="16"/>
        </w:rPr>
      </w:pPr>
      <w:r w:rsidRPr="00315EA1">
        <w:rPr>
          <w:sz w:val="16"/>
          <w:szCs w:val="16"/>
        </w:rPr>
        <w:t xml:space="preserve">        "image": "Mercury.JPG",</w:t>
      </w:r>
    </w:p>
    <w:p w14:paraId="4083C44D" w14:textId="77777777" w:rsidR="00284784" w:rsidRPr="00315EA1" w:rsidRDefault="00284784" w:rsidP="00284784">
      <w:pPr>
        <w:rPr>
          <w:sz w:val="16"/>
          <w:szCs w:val="16"/>
        </w:rPr>
      </w:pPr>
      <w:r w:rsidRPr="00315EA1">
        <w:rPr>
          <w:sz w:val="16"/>
          <w:szCs w:val="16"/>
        </w:rPr>
        <w:t xml:space="preserve">        "distance": "200,900,000"</w:t>
      </w:r>
    </w:p>
    <w:p w14:paraId="1A0EA1A1" w14:textId="77777777" w:rsidR="00284784" w:rsidRPr="00315EA1" w:rsidRDefault="00284784" w:rsidP="00284784">
      <w:pPr>
        <w:rPr>
          <w:sz w:val="16"/>
          <w:szCs w:val="16"/>
        </w:rPr>
      </w:pPr>
      <w:r w:rsidRPr="00315EA1">
        <w:rPr>
          <w:sz w:val="16"/>
          <w:szCs w:val="16"/>
        </w:rPr>
        <w:t xml:space="preserve">    },</w:t>
      </w:r>
    </w:p>
    <w:p w14:paraId="3E5B674B" w14:textId="77777777" w:rsidR="00284784" w:rsidRPr="00315EA1" w:rsidRDefault="00284784" w:rsidP="00284784">
      <w:pPr>
        <w:rPr>
          <w:sz w:val="16"/>
          <w:szCs w:val="16"/>
        </w:rPr>
      </w:pPr>
      <w:r w:rsidRPr="00315EA1">
        <w:rPr>
          <w:sz w:val="16"/>
          <w:szCs w:val="16"/>
        </w:rPr>
        <w:t xml:space="preserve">    {</w:t>
      </w:r>
    </w:p>
    <w:p w14:paraId="53967EDD" w14:textId="77777777" w:rsidR="00284784" w:rsidRPr="00315EA1" w:rsidRDefault="00284784" w:rsidP="00284784">
      <w:pPr>
        <w:rPr>
          <w:sz w:val="16"/>
          <w:szCs w:val="16"/>
        </w:rPr>
      </w:pPr>
      <w:r w:rsidRPr="00315EA1">
        <w:rPr>
          <w:sz w:val="16"/>
          <w:szCs w:val="16"/>
        </w:rPr>
        <w:t xml:space="preserve">        "planetId": 2,</w:t>
      </w:r>
    </w:p>
    <w:p w14:paraId="4F8DBD39" w14:textId="77777777" w:rsidR="00284784" w:rsidRPr="00315EA1" w:rsidRDefault="00284784" w:rsidP="00284784">
      <w:pPr>
        <w:rPr>
          <w:sz w:val="16"/>
          <w:szCs w:val="16"/>
        </w:rPr>
      </w:pPr>
      <w:r w:rsidRPr="00315EA1">
        <w:rPr>
          <w:sz w:val="16"/>
          <w:szCs w:val="16"/>
        </w:rPr>
        <w:t xml:space="preserve">        "planetName": "Venus",</w:t>
      </w:r>
    </w:p>
    <w:p w14:paraId="0BA124DA" w14:textId="77777777" w:rsidR="00284784" w:rsidRPr="00315EA1" w:rsidRDefault="00284784" w:rsidP="00284784">
      <w:pPr>
        <w:rPr>
          <w:sz w:val="16"/>
          <w:szCs w:val="16"/>
        </w:rPr>
      </w:pPr>
      <w:r w:rsidRPr="00315EA1">
        <w:rPr>
          <w:sz w:val="16"/>
          <w:szCs w:val="16"/>
        </w:rPr>
        <w:t xml:space="preserve">        "image": "Venus.JPG",</w:t>
      </w:r>
    </w:p>
    <w:p w14:paraId="400F7D50" w14:textId="77777777" w:rsidR="00284784" w:rsidRPr="00315EA1" w:rsidRDefault="00284784" w:rsidP="00284784">
      <w:pPr>
        <w:rPr>
          <w:sz w:val="16"/>
          <w:szCs w:val="16"/>
        </w:rPr>
      </w:pPr>
      <w:r w:rsidRPr="00315EA1">
        <w:rPr>
          <w:sz w:val="16"/>
          <w:szCs w:val="16"/>
        </w:rPr>
        <w:t xml:space="preserve">        "distance": "300,800,000"</w:t>
      </w:r>
    </w:p>
    <w:p w14:paraId="2D472FCB" w14:textId="77777777" w:rsidR="00284784" w:rsidRPr="00315EA1" w:rsidRDefault="00284784" w:rsidP="00284784">
      <w:pPr>
        <w:rPr>
          <w:sz w:val="16"/>
          <w:szCs w:val="16"/>
        </w:rPr>
      </w:pPr>
      <w:r w:rsidRPr="00315EA1">
        <w:rPr>
          <w:sz w:val="16"/>
          <w:szCs w:val="16"/>
        </w:rPr>
        <w:t xml:space="preserve">    },</w:t>
      </w:r>
    </w:p>
    <w:p w14:paraId="1F014E66" w14:textId="77777777" w:rsidR="00284784" w:rsidRPr="00315EA1" w:rsidRDefault="00284784" w:rsidP="00284784">
      <w:pPr>
        <w:rPr>
          <w:sz w:val="16"/>
          <w:szCs w:val="16"/>
        </w:rPr>
      </w:pPr>
      <w:r w:rsidRPr="00315EA1">
        <w:rPr>
          <w:sz w:val="16"/>
          <w:szCs w:val="16"/>
        </w:rPr>
        <w:lastRenderedPageBreak/>
        <w:t xml:space="preserve">    {</w:t>
      </w:r>
    </w:p>
    <w:p w14:paraId="102955C1" w14:textId="77777777" w:rsidR="00284784" w:rsidRPr="00315EA1" w:rsidRDefault="00284784" w:rsidP="00284784">
      <w:pPr>
        <w:rPr>
          <w:sz w:val="16"/>
          <w:szCs w:val="16"/>
        </w:rPr>
      </w:pPr>
      <w:r w:rsidRPr="00315EA1">
        <w:rPr>
          <w:sz w:val="16"/>
          <w:szCs w:val="16"/>
        </w:rPr>
        <w:t xml:space="preserve">        "planetId": 3,</w:t>
      </w:r>
    </w:p>
    <w:p w14:paraId="1CCB9785" w14:textId="77777777" w:rsidR="00284784" w:rsidRPr="00315EA1" w:rsidRDefault="00284784" w:rsidP="00284784">
      <w:pPr>
        <w:rPr>
          <w:sz w:val="16"/>
          <w:szCs w:val="16"/>
        </w:rPr>
      </w:pPr>
      <w:r w:rsidRPr="00315EA1">
        <w:rPr>
          <w:sz w:val="16"/>
          <w:szCs w:val="16"/>
        </w:rPr>
        <w:t xml:space="preserve">        "planetName": "Earth",</w:t>
      </w:r>
    </w:p>
    <w:p w14:paraId="49808AF4" w14:textId="77777777" w:rsidR="00284784" w:rsidRPr="00315EA1" w:rsidRDefault="00284784" w:rsidP="00284784">
      <w:pPr>
        <w:rPr>
          <w:sz w:val="16"/>
          <w:szCs w:val="16"/>
        </w:rPr>
      </w:pPr>
      <w:r w:rsidRPr="00315EA1">
        <w:rPr>
          <w:sz w:val="16"/>
          <w:szCs w:val="16"/>
        </w:rPr>
        <w:t xml:space="preserve">        "image": "Earth.JPG",</w:t>
      </w:r>
    </w:p>
    <w:p w14:paraId="635F90F9" w14:textId="77777777" w:rsidR="00284784" w:rsidRPr="00315EA1" w:rsidRDefault="00284784" w:rsidP="00284784">
      <w:pPr>
        <w:rPr>
          <w:sz w:val="16"/>
          <w:szCs w:val="16"/>
        </w:rPr>
      </w:pPr>
      <w:r w:rsidRPr="00315EA1">
        <w:rPr>
          <w:sz w:val="16"/>
          <w:szCs w:val="16"/>
        </w:rPr>
        <w:t xml:space="preserve">        "distance": "400,700,000"</w:t>
      </w:r>
    </w:p>
    <w:p w14:paraId="64499498" w14:textId="77777777" w:rsidR="00284784" w:rsidRPr="00315EA1" w:rsidRDefault="00284784" w:rsidP="00284784">
      <w:pPr>
        <w:rPr>
          <w:sz w:val="16"/>
          <w:szCs w:val="16"/>
        </w:rPr>
      </w:pPr>
      <w:r w:rsidRPr="00315EA1">
        <w:rPr>
          <w:sz w:val="16"/>
          <w:szCs w:val="16"/>
        </w:rPr>
        <w:t xml:space="preserve">    },</w:t>
      </w:r>
    </w:p>
    <w:p w14:paraId="75D679E3" w14:textId="77777777" w:rsidR="00284784" w:rsidRPr="00315EA1" w:rsidRDefault="00284784" w:rsidP="00284784">
      <w:pPr>
        <w:rPr>
          <w:sz w:val="16"/>
          <w:szCs w:val="16"/>
        </w:rPr>
      </w:pPr>
      <w:r w:rsidRPr="00315EA1">
        <w:rPr>
          <w:sz w:val="16"/>
          <w:szCs w:val="16"/>
        </w:rPr>
        <w:t xml:space="preserve">    {</w:t>
      </w:r>
    </w:p>
    <w:p w14:paraId="400EDE2B" w14:textId="77777777" w:rsidR="00284784" w:rsidRPr="00315EA1" w:rsidRDefault="00284784" w:rsidP="00284784">
      <w:pPr>
        <w:rPr>
          <w:sz w:val="16"/>
          <w:szCs w:val="16"/>
        </w:rPr>
      </w:pPr>
      <w:r w:rsidRPr="00315EA1">
        <w:rPr>
          <w:sz w:val="16"/>
          <w:szCs w:val="16"/>
        </w:rPr>
        <w:t xml:space="preserve">        "planetId": 4,</w:t>
      </w:r>
    </w:p>
    <w:p w14:paraId="156DF642" w14:textId="77777777" w:rsidR="00284784" w:rsidRPr="00315EA1" w:rsidRDefault="00284784" w:rsidP="00284784">
      <w:pPr>
        <w:rPr>
          <w:sz w:val="16"/>
          <w:szCs w:val="16"/>
        </w:rPr>
      </w:pPr>
      <w:r w:rsidRPr="00315EA1">
        <w:rPr>
          <w:sz w:val="16"/>
          <w:szCs w:val="16"/>
        </w:rPr>
        <w:t xml:space="preserve">        "planetName": "Mars",</w:t>
      </w:r>
    </w:p>
    <w:p w14:paraId="368D0543" w14:textId="77777777" w:rsidR="00284784" w:rsidRPr="00315EA1" w:rsidRDefault="00284784" w:rsidP="00284784">
      <w:pPr>
        <w:rPr>
          <w:sz w:val="16"/>
          <w:szCs w:val="16"/>
        </w:rPr>
      </w:pPr>
      <w:r w:rsidRPr="00315EA1">
        <w:rPr>
          <w:sz w:val="16"/>
          <w:szCs w:val="16"/>
        </w:rPr>
        <w:t xml:space="preserve">        "image": "Mars.JPG",</w:t>
      </w:r>
    </w:p>
    <w:p w14:paraId="5B0FB986" w14:textId="77777777" w:rsidR="00284784" w:rsidRPr="00315EA1" w:rsidRDefault="00284784" w:rsidP="00284784">
      <w:pPr>
        <w:rPr>
          <w:sz w:val="16"/>
          <w:szCs w:val="16"/>
        </w:rPr>
      </w:pPr>
      <w:r w:rsidRPr="00315EA1">
        <w:rPr>
          <w:sz w:val="16"/>
          <w:szCs w:val="16"/>
        </w:rPr>
        <w:t xml:space="preserve">        "distance": "200,900,000"</w:t>
      </w:r>
    </w:p>
    <w:p w14:paraId="054D2FE3" w14:textId="77777777" w:rsidR="00284784" w:rsidRPr="00315EA1" w:rsidRDefault="00284784" w:rsidP="00284784">
      <w:pPr>
        <w:rPr>
          <w:sz w:val="16"/>
          <w:szCs w:val="16"/>
        </w:rPr>
      </w:pPr>
      <w:r w:rsidRPr="00315EA1">
        <w:rPr>
          <w:sz w:val="16"/>
          <w:szCs w:val="16"/>
        </w:rPr>
        <w:t xml:space="preserve">    },</w:t>
      </w:r>
    </w:p>
    <w:p w14:paraId="7D32C1A5" w14:textId="77777777" w:rsidR="00284784" w:rsidRPr="00315EA1" w:rsidRDefault="00284784" w:rsidP="00284784">
      <w:pPr>
        <w:rPr>
          <w:sz w:val="16"/>
          <w:szCs w:val="16"/>
        </w:rPr>
      </w:pPr>
      <w:r w:rsidRPr="00315EA1">
        <w:rPr>
          <w:sz w:val="16"/>
          <w:szCs w:val="16"/>
        </w:rPr>
        <w:t xml:space="preserve">    {</w:t>
      </w:r>
    </w:p>
    <w:p w14:paraId="1F3BE143" w14:textId="77777777" w:rsidR="00284784" w:rsidRPr="00315EA1" w:rsidRDefault="00284784" w:rsidP="00284784">
      <w:pPr>
        <w:rPr>
          <w:sz w:val="16"/>
          <w:szCs w:val="16"/>
        </w:rPr>
      </w:pPr>
      <w:r w:rsidRPr="00315EA1">
        <w:rPr>
          <w:sz w:val="16"/>
          <w:szCs w:val="16"/>
        </w:rPr>
        <w:t xml:space="preserve">        "planetId": 5,</w:t>
      </w:r>
    </w:p>
    <w:p w14:paraId="573D86CE" w14:textId="77777777" w:rsidR="00284784" w:rsidRPr="00315EA1" w:rsidRDefault="00284784" w:rsidP="00284784">
      <w:pPr>
        <w:rPr>
          <w:sz w:val="16"/>
          <w:szCs w:val="16"/>
        </w:rPr>
      </w:pPr>
      <w:r w:rsidRPr="00315EA1">
        <w:rPr>
          <w:sz w:val="16"/>
          <w:szCs w:val="16"/>
        </w:rPr>
        <w:t xml:space="preserve">        "planetName": "Jupiter",</w:t>
      </w:r>
    </w:p>
    <w:p w14:paraId="6E6960E7" w14:textId="77777777" w:rsidR="00284784" w:rsidRPr="00315EA1" w:rsidRDefault="00284784" w:rsidP="00284784">
      <w:pPr>
        <w:rPr>
          <w:sz w:val="16"/>
          <w:szCs w:val="16"/>
        </w:rPr>
      </w:pPr>
      <w:r w:rsidRPr="00315EA1">
        <w:rPr>
          <w:sz w:val="16"/>
          <w:szCs w:val="16"/>
        </w:rPr>
        <w:t xml:space="preserve">        "image": "Jupiter.JPG",</w:t>
      </w:r>
    </w:p>
    <w:p w14:paraId="5BB7767A" w14:textId="77777777" w:rsidR="00284784" w:rsidRPr="00315EA1" w:rsidRDefault="00284784" w:rsidP="00284784">
      <w:pPr>
        <w:rPr>
          <w:sz w:val="16"/>
          <w:szCs w:val="16"/>
        </w:rPr>
      </w:pPr>
      <w:r w:rsidRPr="00315EA1">
        <w:rPr>
          <w:sz w:val="16"/>
          <w:szCs w:val="16"/>
        </w:rPr>
        <w:t xml:space="preserve">        "distance": "300,800,000"</w:t>
      </w:r>
    </w:p>
    <w:p w14:paraId="28490A34" w14:textId="77777777" w:rsidR="00284784" w:rsidRPr="00315EA1" w:rsidRDefault="00284784" w:rsidP="00284784">
      <w:pPr>
        <w:rPr>
          <w:sz w:val="16"/>
          <w:szCs w:val="16"/>
        </w:rPr>
      </w:pPr>
      <w:r w:rsidRPr="00315EA1">
        <w:rPr>
          <w:sz w:val="16"/>
          <w:szCs w:val="16"/>
        </w:rPr>
        <w:t xml:space="preserve">    },</w:t>
      </w:r>
    </w:p>
    <w:p w14:paraId="1519253D" w14:textId="77777777" w:rsidR="00284784" w:rsidRPr="00315EA1" w:rsidRDefault="00284784" w:rsidP="00284784">
      <w:pPr>
        <w:rPr>
          <w:sz w:val="16"/>
          <w:szCs w:val="16"/>
        </w:rPr>
      </w:pPr>
      <w:r w:rsidRPr="00315EA1">
        <w:rPr>
          <w:sz w:val="16"/>
          <w:szCs w:val="16"/>
        </w:rPr>
        <w:t xml:space="preserve">    {</w:t>
      </w:r>
    </w:p>
    <w:p w14:paraId="00B65F6B" w14:textId="77777777" w:rsidR="00284784" w:rsidRPr="00315EA1" w:rsidRDefault="00284784" w:rsidP="00284784">
      <w:pPr>
        <w:rPr>
          <w:sz w:val="16"/>
          <w:szCs w:val="16"/>
        </w:rPr>
      </w:pPr>
      <w:r w:rsidRPr="00315EA1">
        <w:rPr>
          <w:sz w:val="16"/>
          <w:szCs w:val="16"/>
        </w:rPr>
        <w:t xml:space="preserve">        "planetId": 6,</w:t>
      </w:r>
    </w:p>
    <w:p w14:paraId="6F773F92" w14:textId="77777777" w:rsidR="00284784" w:rsidRPr="00315EA1" w:rsidRDefault="00284784" w:rsidP="00284784">
      <w:pPr>
        <w:rPr>
          <w:sz w:val="16"/>
          <w:szCs w:val="16"/>
        </w:rPr>
      </w:pPr>
      <w:r w:rsidRPr="00315EA1">
        <w:rPr>
          <w:sz w:val="16"/>
          <w:szCs w:val="16"/>
        </w:rPr>
        <w:t xml:space="preserve">        "planetName": "Saturn",</w:t>
      </w:r>
    </w:p>
    <w:p w14:paraId="4CCEAA9E" w14:textId="77777777" w:rsidR="00284784" w:rsidRPr="00315EA1" w:rsidRDefault="00284784" w:rsidP="00284784">
      <w:pPr>
        <w:rPr>
          <w:sz w:val="16"/>
          <w:szCs w:val="16"/>
        </w:rPr>
      </w:pPr>
      <w:r w:rsidRPr="00315EA1">
        <w:rPr>
          <w:sz w:val="16"/>
          <w:szCs w:val="16"/>
        </w:rPr>
        <w:t xml:space="preserve">        "image": "Saturn.JPG",</w:t>
      </w:r>
    </w:p>
    <w:p w14:paraId="2F74480A" w14:textId="77777777" w:rsidR="00284784" w:rsidRPr="00315EA1" w:rsidRDefault="00284784" w:rsidP="00284784">
      <w:pPr>
        <w:rPr>
          <w:sz w:val="16"/>
          <w:szCs w:val="16"/>
        </w:rPr>
      </w:pPr>
      <w:r w:rsidRPr="00315EA1">
        <w:rPr>
          <w:sz w:val="16"/>
          <w:szCs w:val="16"/>
        </w:rPr>
        <w:t xml:space="preserve">        "distance": "400,700,000"</w:t>
      </w:r>
    </w:p>
    <w:p w14:paraId="1AFC7CE7" w14:textId="77777777" w:rsidR="00284784" w:rsidRPr="00315EA1" w:rsidRDefault="00284784" w:rsidP="00284784">
      <w:pPr>
        <w:rPr>
          <w:sz w:val="16"/>
          <w:szCs w:val="16"/>
        </w:rPr>
      </w:pPr>
      <w:r w:rsidRPr="00315EA1">
        <w:rPr>
          <w:sz w:val="16"/>
          <w:szCs w:val="16"/>
        </w:rPr>
        <w:t xml:space="preserve">    },</w:t>
      </w:r>
    </w:p>
    <w:p w14:paraId="63507884" w14:textId="77777777" w:rsidR="00284784" w:rsidRPr="00315EA1" w:rsidRDefault="00284784" w:rsidP="00284784">
      <w:pPr>
        <w:rPr>
          <w:sz w:val="16"/>
          <w:szCs w:val="16"/>
        </w:rPr>
      </w:pPr>
      <w:r w:rsidRPr="00315EA1">
        <w:rPr>
          <w:sz w:val="16"/>
          <w:szCs w:val="16"/>
        </w:rPr>
        <w:t xml:space="preserve">    {</w:t>
      </w:r>
    </w:p>
    <w:p w14:paraId="212C4E8D" w14:textId="77777777" w:rsidR="00284784" w:rsidRPr="00315EA1" w:rsidRDefault="00284784" w:rsidP="00284784">
      <w:pPr>
        <w:rPr>
          <w:sz w:val="16"/>
          <w:szCs w:val="16"/>
        </w:rPr>
      </w:pPr>
      <w:r w:rsidRPr="00315EA1">
        <w:rPr>
          <w:sz w:val="16"/>
          <w:szCs w:val="16"/>
        </w:rPr>
        <w:t xml:space="preserve">        "planetId": 7,</w:t>
      </w:r>
    </w:p>
    <w:p w14:paraId="3BCE2E98" w14:textId="77777777" w:rsidR="00284784" w:rsidRPr="00315EA1" w:rsidRDefault="00284784" w:rsidP="00284784">
      <w:pPr>
        <w:rPr>
          <w:sz w:val="16"/>
          <w:szCs w:val="16"/>
        </w:rPr>
      </w:pPr>
      <w:r w:rsidRPr="00315EA1">
        <w:rPr>
          <w:sz w:val="16"/>
          <w:szCs w:val="16"/>
        </w:rPr>
        <w:t xml:space="preserve">        "planetName": "Uranus",</w:t>
      </w:r>
    </w:p>
    <w:p w14:paraId="6FDE5FF9" w14:textId="77777777" w:rsidR="00284784" w:rsidRPr="00315EA1" w:rsidRDefault="00284784" w:rsidP="00284784">
      <w:pPr>
        <w:rPr>
          <w:sz w:val="16"/>
          <w:szCs w:val="16"/>
        </w:rPr>
      </w:pPr>
      <w:r w:rsidRPr="00315EA1">
        <w:rPr>
          <w:sz w:val="16"/>
          <w:szCs w:val="16"/>
        </w:rPr>
        <w:t xml:space="preserve">        "image": "Uranus.JPG",</w:t>
      </w:r>
    </w:p>
    <w:p w14:paraId="4114BCBB" w14:textId="77777777" w:rsidR="00284784" w:rsidRPr="00315EA1" w:rsidRDefault="00284784" w:rsidP="00284784">
      <w:pPr>
        <w:rPr>
          <w:sz w:val="16"/>
          <w:szCs w:val="16"/>
        </w:rPr>
      </w:pPr>
      <w:r w:rsidRPr="00315EA1">
        <w:rPr>
          <w:sz w:val="16"/>
          <w:szCs w:val="16"/>
        </w:rPr>
        <w:t xml:space="preserve">        "distance": "200,900,000"</w:t>
      </w:r>
    </w:p>
    <w:p w14:paraId="539933B7" w14:textId="77777777" w:rsidR="00284784" w:rsidRPr="00315EA1" w:rsidRDefault="00284784" w:rsidP="00284784">
      <w:pPr>
        <w:rPr>
          <w:sz w:val="16"/>
          <w:szCs w:val="16"/>
        </w:rPr>
      </w:pPr>
      <w:r w:rsidRPr="00315EA1">
        <w:rPr>
          <w:sz w:val="16"/>
          <w:szCs w:val="16"/>
        </w:rPr>
        <w:t xml:space="preserve">    },</w:t>
      </w:r>
    </w:p>
    <w:p w14:paraId="3761CEE5" w14:textId="77777777" w:rsidR="00284784" w:rsidRPr="00315EA1" w:rsidRDefault="00284784" w:rsidP="00284784">
      <w:pPr>
        <w:rPr>
          <w:sz w:val="16"/>
          <w:szCs w:val="16"/>
        </w:rPr>
      </w:pPr>
      <w:r w:rsidRPr="00315EA1">
        <w:rPr>
          <w:sz w:val="16"/>
          <w:szCs w:val="16"/>
        </w:rPr>
        <w:t xml:space="preserve">    {</w:t>
      </w:r>
    </w:p>
    <w:p w14:paraId="3E4AF1BF" w14:textId="77777777" w:rsidR="00284784" w:rsidRPr="00315EA1" w:rsidRDefault="00284784" w:rsidP="00284784">
      <w:pPr>
        <w:rPr>
          <w:sz w:val="16"/>
          <w:szCs w:val="16"/>
        </w:rPr>
      </w:pPr>
      <w:r w:rsidRPr="00315EA1">
        <w:rPr>
          <w:sz w:val="16"/>
          <w:szCs w:val="16"/>
        </w:rPr>
        <w:t xml:space="preserve">        "planetId": 8,</w:t>
      </w:r>
    </w:p>
    <w:p w14:paraId="5C28FBF6" w14:textId="77777777" w:rsidR="00284784" w:rsidRPr="00315EA1" w:rsidRDefault="00284784" w:rsidP="00284784">
      <w:pPr>
        <w:rPr>
          <w:sz w:val="16"/>
          <w:szCs w:val="16"/>
        </w:rPr>
      </w:pPr>
      <w:r w:rsidRPr="00315EA1">
        <w:rPr>
          <w:sz w:val="16"/>
          <w:szCs w:val="16"/>
        </w:rPr>
        <w:t xml:space="preserve">        "planetName": "Neptune",</w:t>
      </w:r>
    </w:p>
    <w:p w14:paraId="2B56E276" w14:textId="77777777" w:rsidR="00284784" w:rsidRPr="00315EA1" w:rsidRDefault="00284784" w:rsidP="00284784">
      <w:pPr>
        <w:rPr>
          <w:sz w:val="16"/>
          <w:szCs w:val="16"/>
        </w:rPr>
      </w:pPr>
      <w:r w:rsidRPr="00315EA1">
        <w:rPr>
          <w:sz w:val="16"/>
          <w:szCs w:val="16"/>
        </w:rPr>
        <w:t xml:space="preserve">        "image": "Neptune.JPG",</w:t>
      </w:r>
    </w:p>
    <w:p w14:paraId="3F3A9764" w14:textId="77777777" w:rsidR="00284784" w:rsidRPr="00315EA1" w:rsidRDefault="00284784" w:rsidP="00284784">
      <w:pPr>
        <w:rPr>
          <w:sz w:val="16"/>
          <w:szCs w:val="16"/>
        </w:rPr>
      </w:pPr>
      <w:r w:rsidRPr="00315EA1">
        <w:rPr>
          <w:sz w:val="16"/>
          <w:szCs w:val="16"/>
        </w:rPr>
        <w:t xml:space="preserve">        "distance": "300,800,000"</w:t>
      </w:r>
    </w:p>
    <w:p w14:paraId="45CEBEF4" w14:textId="77777777" w:rsidR="00284784" w:rsidRPr="00315EA1" w:rsidRDefault="00284784" w:rsidP="00284784">
      <w:pPr>
        <w:rPr>
          <w:sz w:val="16"/>
          <w:szCs w:val="16"/>
        </w:rPr>
      </w:pPr>
      <w:r w:rsidRPr="00315EA1">
        <w:rPr>
          <w:sz w:val="16"/>
          <w:szCs w:val="16"/>
        </w:rPr>
        <w:t xml:space="preserve">    }</w:t>
      </w:r>
    </w:p>
    <w:p w14:paraId="4FA3FE1A" w14:textId="278BA49A" w:rsidR="00284784" w:rsidRPr="00315EA1" w:rsidRDefault="00284784" w:rsidP="00284784">
      <w:pPr>
        <w:rPr>
          <w:sz w:val="16"/>
          <w:szCs w:val="16"/>
        </w:rPr>
      </w:pPr>
      <w:r w:rsidRPr="00315EA1">
        <w:rPr>
          <w:sz w:val="16"/>
          <w:szCs w:val="16"/>
        </w:rPr>
        <w:t>]</w:t>
      </w:r>
    </w:p>
    <w:p w14:paraId="333661DE" w14:textId="64B11B2F" w:rsidR="00284784" w:rsidRDefault="00284784" w:rsidP="00284784"/>
    <w:p w14:paraId="796CC1C6" w14:textId="45E2648E" w:rsidR="001B7DE2" w:rsidRDefault="001B7DE2" w:rsidP="00284784"/>
    <w:p w14:paraId="1938640B" w14:textId="4EC4DCB0" w:rsidR="001B7DE2" w:rsidRDefault="001B7DE2" w:rsidP="00284784"/>
    <w:p w14:paraId="7153385B" w14:textId="2B48E284" w:rsidR="00397871" w:rsidRDefault="00397871" w:rsidP="00284784"/>
    <w:p w14:paraId="2626AE75" w14:textId="58E6BA79" w:rsidR="00397871" w:rsidRDefault="00397871" w:rsidP="00284784"/>
    <w:p w14:paraId="268C8CC0" w14:textId="26AAFDD3" w:rsidR="00397871" w:rsidRDefault="00397871" w:rsidP="00284784"/>
    <w:p w14:paraId="08D83EF4" w14:textId="60FF2596" w:rsidR="00397871" w:rsidRDefault="00397871" w:rsidP="00284784"/>
    <w:p w14:paraId="3751C375" w14:textId="1B8BA932" w:rsidR="00397871" w:rsidRDefault="00397871" w:rsidP="00284784"/>
    <w:p w14:paraId="57E693DE" w14:textId="1282B54E" w:rsidR="00397871" w:rsidRDefault="00397871" w:rsidP="00284784"/>
    <w:p w14:paraId="3B7225F0" w14:textId="751326B4" w:rsidR="00397871" w:rsidRDefault="00397871" w:rsidP="00284784"/>
    <w:p w14:paraId="7AC0AB0B" w14:textId="6E2437F7" w:rsidR="00397871" w:rsidRDefault="00397871" w:rsidP="00284784"/>
    <w:p w14:paraId="7E83EC7F" w14:textId="03DD2627" w:rsidR="00397871" w:rsidRDefault="00397871" w:rsidP="00284784"/>
    <w:p w14:paraId="560D5E23" w14:textId="575AAFFD" w:rsidR="00397871" w:rsidRDefault="00397871" w:rsidP="00284784"/>
    <w:p w14:paraId="4D1E5B8B" w14:textId="5EDEFA53" w:rsidR="00397871" w:rsidRDefault="00397871" w:rsidP="00284784"/>
    <w:p w14:paraId="2B363911" w14:textId="6E1DC63B" w:rsidR="00397871" w:rsidRDefault="00397871" w:rsidP="00284784"/>
    <w:p w14:paraId="074AC63D" w14:textId="770C5B4B" w:rsidR="00397871" w:rsidRDefault="00397871" w:rsidP="00284784"/>
    <w:p w14:paraId="301748EE" w14:textId="4621D851" w:rsidR="00397871" w:rsidRDefault="00397871" w:rsidP="00284784"/>
    <w:p w14:paraId="1B74733F" w14:textId="59103074" w:rsidR="00397871" w:rsidRDefault="00397871" w:rsidP="00284784"/>
    <w:p w14:paraId="5D1FB040" w14:textId="26068B10" w:rsidR="00397871" w:rsidRDefault="00397871" w:rsidP="00284784"/>
    <w:p w14:paraId="03C21897" w14:textId="77777777" w:rsidR="00397871" w:rsidRDefault="00397871" w:rsidP="00284784"/>
    <w:p w14:paraId="2654EA2D" w14:textId="74B655F5" w:rsidR="008E238A" w:rsidRDefault="008E238A" w:rsidP="008E238A">
      <w:pPr>
        <w:pStyle w:val="Heading1"/>
      </w:pPr>
      <w:bookmarkStart w:id="16" w:name="_Toc5197860"/>
      <w:r>
        <w:lastRenderedPageBreak/>
        <w:t>Screen Details</w:t>
      </w:r>
      <w:bookmarkEnd w:id="16"/>
    </w:p>
    <w:p w14:paraId="6177579D" w14:textId="77777777" w:rsidR="00A069EB" w:rsidRPr="007761F2" w:rsidRDefault="00A069EB" w:rsidP="00A069EB">
      <w:pPr>
        <w:rPr>
          <w:b/>
          <w:sz w:val="18"/>
          <w:u w:val="single"/>
        </w:rPr>
      </w:pPr>
    </w:p>
    <w:p w14:paraId="6B7EF06B" w14:textId="1FBACFBF" w:rsidR="00A069EB" w:rsidRDefault="00BC4B99" w:rsidP="00A069EB">
      <w:pPr>
        <w:rPr>
          <w:b/>
          <w:sz w:val="18"/>
        </w:rPr>
      </w:pPr>
      <w:r>
        <w:rPr>
          <w:noProof/>
        </w:rPr>
        <w:drawing>
          <wp:inline distT="0" distB="0" distL="0" distR="0" wp14:anchorId="5CC0A00C" wp14:editId="3CD417FB">
            <wp:extent cx="5163642" cy="39940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642" cy="3994099"/>
                    </a:xfrm>
                    <a:prstGeom prst="rect">
                      <a:avLst/>
                    </a:prstGeom>
                  </pic:spPr>
                </pic:pic>
              </a:graphicData>
            </a:graphic>
          </wp:inline>
        </w:drawing>
      </w:r>
    </w:p>
    <w:p w14:paraId="7FDA3B51" w14:textId="1CA4A4BE" w:rsidR="00A069EB" w:rsidRDefault="00A069EB" w:rsidP="00A069EB">
      <w:pPr>
        <w:rPr>
          <w:b/>
          <w:sz w:val="18"/>
        </w:rPr>
      </w:pPr>
    </w:p>
    <w:p w14:paraId="72229BC4" w14:textId="7350BE8C" w:rsidR="00A069EB" w:rsidRDefault="00A069EB" w:rsidP="00A069EB">
      <w:pPr>
        <w:rPr>
          <w:b/>
          <w:sz w:val="18"/>
        </w:rPr>
      </w:pPr>
    </w:p>
    <w:p w14:paraId="4BD0BDCE" w14:textId="16CD3765" w:rsidR="001C4BF0" w:rsidRDefault="001C4BF0" w:rsidP="00A069EB">
      <w:pPr>
        <w:rPr>
          <w:b/>
          <w:sz w:val="18"/>
        </w:rPr>
      </w:pPr>
    </w:p>
    <w:p w14:paraId="59D2D044" w14:textId="4993B06F" w:rsidR="001C4BF0" w:rsidRDefault="001C4BF0" w:rsidP="00A069EB">
      <w:pPr>
        <w:rPr>
          <w:b/>
          <w:sz w:val="18"/>
        </w:rPr>
      </w:pPr>
    </w:p>
    <w:p w14:paraId="0C224EF4" w14:textId="0D54E2EB" w:rsidR="00D529F5" w:rsidRDefault="00D529F5" w:rsidP="00A069EB">
      <w:pPr>
        <w:rPr>
          <w:b/>
          <w:sz w:val="18"/>
        </w:rPr>
      </w:pPr>
    </w:p>
    <w:p w14:paraId="0C920D04" w14:textId="067E9955" w:rsidR="00D529F5" w:rsidRDefault="0076411D" w:rsidP="00A069EB">
      <w:pPr>
        <w:rPr>
          <w:b/>
          <w:sz w:val="18"/>
        </w:rPr>
      </w:pPr>
      <w:r>
        <w:rPr>
          <w:noProof/>
        </w:rPr>
        <w:drawing>
          <wp:inline distT="0" distB="0" distL="0" distR="0" wp14:anchorId="41CD0D72" wp14:editId="497AF792">
            <wp:extent cx="5606784" cy="279440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6551" cy="2799275"/>
                    </a:xfrm>
                    <a:prstGeom prst="rect">
                      <a:avLst/>
                    </a:prstGeom>
                  </pic:spPr>
                </pic:pic>
              </a:graphicData>
            </a:graphic>
          </wp:inline>
        </w:drawing>
      </w:r>
    </w:p>
    <w:p w14:paraId="6298A245" w14:textId="41E45E74" w:rsidR="00D529F5" w:rsidRDefault="00D529F5" w:rsidP="00A069EB">
      <w:pPr>
        <w:rPr>
          <w:b/>
          <w:sz w:val="18"/>
        </w:rPr>
      </w:pPr>
    </w:p>
    <w:p w14:paraId="34BEAC75" w14:textId="5B3D8A09" w:rsidR="00A069EB" w:rsidRDefault="00A069EB" w:rsidP="00A069EB">
      <w:pPr>
        <w:rPr>
          <w:b/>
          <w:sz w:val="18"/>
        </w:rPr>
      </w:pPr>
    </w:p>
    <w:p w14:paraId="62E56BA9" w14:textId="15FE624B" w:rsidR="00D529F5" w:rsidRDefault="0076411D" w:rsidP="00A069EB">
      <w:pPr>
        <w:rPr>
          <w:b/>
          <w:sz w:val="18"/>
        </w:rPr>
      </w:pPr>
      <w:r>
        <w:rPr>
          <w:noProof/>
        </w:rPr>
        <w:lastRenderedPageBreak/>
        <w:drawing>
          <wp:inline distT="0" distB="0" distL="0" distR="0" wp14:anchorId="5B0D8314" wp14:editId="3ECECF48">
            <wp:extent cx="5705856" cy="226771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9967" cy="2269346"/>
                    </a:xfrm>
                    <a:prstGeom prst="rect">
                      <a:avLst/>
                    </a:prstGeom>
                  </pic:spPr>
                </pic:pic>
              </a:graphicData>
            </a:graphic>
          </wp:inline>
        </w:drawing>
      </w:r>
    </w:p>
    <w:p w14:paraId="73C8B67F" w14:textId="51765D2B" w:rsidR="00284C15" w:rsidRDefault="00CC0000" w:rsidP="00284C15">
      <w:pPr>
        <w:pStyle w:val="Heading1"/>
      </w:pPr>
      <w:bookmarkStart w:id="17" w:name="_Toc5197861"/>
      <w:r>
        <w:t>Build</w:t>
      </w:r>
      <w:r w:rsidR="00284C15">
        <w:t xml:space="preserve"> and Run Application</w:t>
      </w:r>
      <w:bookmarkEnd w:id="17"/>
    </w:p>
    <w:p w14:paraId="2C56B5FE" w14:textId="1590AA71" w:rsidR="00B8285E" w:rsidRDefault="00B8285E" w:rsidP="00A069EB">
      <w:pPr>
        <w:rPr>
          <w:b/>
          <w:sz w:val="18"/>
        </w:rPr>
      </w:pPr>
    </w:p>
    <w:p w14:paraId="602EDF74" w14:textId="56884CEF" w:rsidR="000967F8" w:rsidRDefault="00BD00EF" w:rsidP="00A069EB">
      <w:pPr>
        <w:rPr>
          <w:b/>
          <w:sz w:val="18"/>
        </w:rPr>
      </w:pPr>
      <w:r>
        <w:rPr>
          <w:b/>
          <w:sz w:val="18"/>
        </w:rPr>
        <w:t>Pre-requisites</w:t>
      </w:r>
      <w:r w:rsidR="00D35CD1">
        <w:rPr>
          <w:b/>
          <w:sz w:val="18"/>
        </w:rPr>
        <w:t xml:space="preserve"> to build application</w:t>
      </w:r>
      <w:r w:rsidR="000967F8">
        <w:rPr>
          <w:b/>
          <w:sz w:val="18"/>
        </w:rPr>
        <w:t xml:space="preserve"> – JDK 1.8</w:t>
      </w:r>
      <w:r w:rsidR="00A949E6">
        <w:rPr>
          <w:b/>
          <w:sz w:val="18"/>
        </w:rPr>
        <w:t>, Maven 3.6</w:t>
      </w:r>
    </w:p>
    <w:p w14:paraId="44DEDFCC" w14:textId="77777777" w:rsidR="00D35CD1" w:rsidRDefault="00D35CD1" w:rsidP="00A069EB">
      <w:pPr>
        <w:rPr>
          <w:b/>
          <w:sz w:val="18"/>
        </w:rPr>
      </w:pPr>
    </w:p>
    <w:p w14:paraId="7307042D" w14:textId="02C0AA11" w:rsidR="000967F8" w:rsidRPr="00E27B3A" w:rsidRDefault="009A7DF8" w:rsidP="00A069EB">
      <w:pPr>
        <w:rPr>
          <w:sz w:val="18"/>
        </w:rPr>
      </w:pPr>
      <w:r w:rsidRPr="00E27B3A">
        <w:rPr>
          <w:sz w:val="18"/>
        </w:rPr>
        <w:t xml:space="preserve">Steps:- </w:t>
      </w:r>
    </w:p>
    <w:p w14:paraId="34490360" w14:textId="7013525D" w:rsidR="009A7DF8" w:rsidRPr="00E27B3A" w:rsidRDefault="009A7DF8" w:rsidP="00A069EB">
      <w:pPr>
        <w:rPr>
          <w:sz w:val="18"/>
        </w:rPr>
      </w:pPr>
    </w:p>
    <w:p w14:paraId="304BBE7C" w14:textId="3DBD71DD" w:rsidR="009A7DF8" w:rsidRPr="00E27B3A" w:rsidRDefault="00E27B3A" w:rsidP="009A7DF8">
      <w:pPr>
        <w:pStyle w:val="ListParagraph"/>
        <w:numPr>
          <w:ilvl w:val="0"/>
          <w:numId w:val="25"/>
        </w:numPr>
        <w:rPr>
          <w:sz w:val="18"/>
        </w:rPr>
      </w:pPr>
      <w:r w:rsidRPr="00E27B3A">
        <w:rPr>
          <w:sz w:val="18"/>
        </w:rPr>
        <w:t>Clone the Project from the GITHUB repository</w:t>
      </w:r>
      <w:r w:rsidR="004E47A3">
        <w:rPr>
          <w:sz w:val="18"/>
        </w:rPr>
        <w:t>(</w:t>
      </w:r>
      <w:hyperlink r:id="rId16" w:history="1">
        <w:r w:rsidR="00A67CCB" w:rsidRPr="00861FA1">
          <w:rPr>
            <w:rStyle w:val="Hyperlink"/>
            <w:rFonts w:cs="Calibri"/>
            <w:sz w:val="18"/>
          </w:rPr>
          <w:t>https://github.com/sajivijaysadas/PlanetDatabase.git</w:t>
        </w:r>
      </w:hyperlink>
      <w:r w:rsidR="00A67CCB">
        <w:rPr>
          <w:sz w:val="18"/>
        </w:rPr>
        <w:t xml:space="preserve"> </w:t>
      </w:r>
      <w:r w:rsidR="004E47A3">
        <w:rPr>
          <w:sz w:val="18"/>
        </w:rPr>
        <w:t>)</w:t>
      </w:r>
      <w:r w:rsidRPr="00E27B3A">
        <w:rPr>
          <w:sz w:val="18"/>
        </w:rPr>
        <w:t>.</w:t>
      </w:r>
    </w:p>
    <w:p w14:paraId="00ACEEE0" w14:textId="7D3D9640" w:rsidR="004F611F" w:rsidRDefault="00E27B3A" w:rsidP="009A7DF8">
      <w:pPr>
        <w:pStyle w:val="ListParagraph"/>
        <w:numPr>
          <w:ilvl w:val="0"/>
          <w:numId w:val="25"/>
        </w:numPr>
        <w:rPr>
          <w:sz w:val="18"/>
        </w:rPr>
      </w:pPr>
      <w:r w:rsidRPr="00E27B3A">
        <w:rPr>
          <w:sz w:val="18"/>
        </w:rPr>
        <w:t xml:space="preserve">In Eclipse , import as </w:t>
      </w:r>
      <w:r w:rsidR="00BD00EF" w:rsidRPr="00E27B3A">
        <w:rPr>
          <w:sz w:val="18"/>
        </w:rPr>
        <w:t>Existing</w:t>
      </w:r>
      <w:r w:rsidRPr="00E27B3A">
        <w:rPr>
          <w:sz w:val="18"/>
        </w:rPr>
        <w:t xml:space="preserve"> Maven Project</w:t>
      </w:r>
      <w:r w:rsidR="006E320F">
        <w:rPr>
          <w:sz w:val="18"/>
        </w:rPr>
        <w:t xml:space="preserve"> (Optional) </w:t>
      </w:r>
    </w:p>
    <w:p w14:paraId="54AEAE2C" w14:textId="5B10D5D8" w:rsidR="00464C5F" w:rsidRPr="00464C5F" w:rsidRDefault="00464C5F" w:rsidP="00AD6F7E">
      <w:pPr>
        <w:pStyle w:val="ListParagraph"/>
        <w:numPr>
          <w:ilvl w:val="0"/>
          <w:numId w:val="25"/>
        </w:numPr>
        <w:rPr>
          <w:sz w:val="18"/>
        </w:rPr>
      </w:pPr>
      <w:r w:rsidRPr="00464C5F">
        <w:rPr>
          <w:sz w:val="18"/>
        </w:rPr>
        <w:t>Open command Prompt and navigate to project location</w:t>
      </w:r>
    </w:p>
    <w:p w14:paraId="6BA9F16B" w14:textId="45596D6D" w:rsidR="00E27B3A" w:rsidRDefault="004F611F" w:rsidP="009A7DF8">
      <w:pPr>
        <w:pStyle w:val="ListParagraph"/>
        <w:numPr>
          <w:ilvl w:val="0"/>
          <w:numId w:val="25"/>
        </w:numPr>
        <w:rPr>
          <w:sz w:val="18"/>
        </w:rPr>
      </w:pPr>
      <w:r>
        <w:rPr>
          <w:sz w:val="18"/>
        </w:rPr>
        <w:t>R</w:t>
      </w:r>
      <w:r w:rsidR="006E320F">
        <w:rPr>
          <w:sz w:val="18"/>
        </w:rPr>
        <w:t xml:space="preserve">un </w:t>
      </w:r>
      <w:r w:rsidR="001C5A08">
        <w:rPr>
          <w:sz w:val="18"/>
        </w:rPr>
        <w:t xml:space="preserve">mvn </w:t>
      </w:r>
      <w:r w:rsidR="006E320F">
        <w:rPr>
          <w:sz w:val="18"/>
        </w:rPr>
        <w:t>clean install to generate latest jar</w:t>
      </w:r>
    </w:p>
    <w:p w14:paraId="54786591" w14:textId="1ED35890" w:rsidR="00A51F12" w:rsidRPr="00F269AA" w:rsidRDefault="006E320F" w:rsidP="003C25A3">
      <w:pPr>
        <w:pStyle w:val="ListParagraph"/>
        <w:numPr>
          <w:ilvl w:val="0"/>
          <w:numId w:val="25"/>
        </w:numPr>
        <w:rPr>
          <w:sz w:val="18"/>
        </w:rPr>
      </w:pPr>
      <w:r w:rsidRPr="004F28F6">
        <w:rPr>
          <w:sz w:val="18"/>
        </w:rPr>
        <w:t xml:space="preserve">Run </w:t>
      </w:r>
      <w:r w:rsidRPr="00F269AA">
        <w:rPr>
          <w:sz w:val="18"/>
        </w:rPr>
        <w:t>java -jar target/PlanetDatabase-0.0.1-SNAPSHOT.jar</w:t>
      </w:r>
    </w:p>
    <w:p w14:paraId="2CF943FC" w14:textId="28F9B6C7" w:rsidR="00062A1C" w:rsidRDefault="00F269AA" w:rsidP="003C25A3">
      <w:pPr>
        <w:pStyle w:val="ListParagraph"/>
        <w:numPr>
          <w:ilvl w:val="0"/>
          <w:numId w:val="25"/>
        </w:numPr>
        <w:rPr>
          <w:sz w:val="18"/>
        </w:rPr>
      </w:pPr>
      <w:r w:rsidRPr="00F269AA">
        <w:rPr>
          <w:sz w:val="18"/>
        </w:rPr>
        <w:t xml:space="preserve">Hit </w:t>
      </w:r>
      <w:hyperlink r:id="rId17" w:history="1">
        <w:r w:rsidRPr="00F269AA">
          <w:rPr>
            <w:sz w:val="18"/>
          </w:rPr>
          <w:t>http://localhost:8085/</w:t>
        </w:r>
      </w:hyperlink>
    </w:p>
    <w:p w14:paraId="0EE5BCDF" w14:textId="4CB481A6" w:rsidR="008264A0" w:rsidRDefault="008264A0" w:rsidP="008264A0">
      <w:pPr>
        <w:rPr>
          <w:sz w:val="18"/>
        </w:rPr>
      </w:pPr>
    </w:p>
    <w:p w14:paraId="4C39C50C" w14:textId="77777777" w:rsidR="008264A0" w:rsidRPr="003971B1" w:rsidRDefault="008264A0" w:rsidP="008264A0">
      <w:pPr>
        <w:rPr>
          <w:sz w:val="18"/>
        </w:rPr>
      </w:pPr>
      <w:r>
        <w:rPr>
          <w:sz w:val="18"/>
        </w:rPr>
        <w:t xml:space="preserve">Note: A copy of the Jar file is available in GITHUB repository under target folder. </w:t>
      </w:r>
      <w:r w:rsidRPr="004F28F6">
        <w:rPr>
          <w:sz w:val="18"/>
        </w:rPr>
        <w:t xml:space="preserve">Run </w:t>
      </w:r>
      <w:r w:rsidRPr="00F269AA">
        <w:rPr>
          <w:sz w:val="18"/>
        </w:rPr>
        <w:t>java -jar target/PlanetDatabase-0.0.1-SNAPSHOT.jar</w:t>
      </w:r>
      <w:r>
        <w:rPr>
          <w:sz w:val="18"/>
        </w:rPr>
        <w:t>. But this wouldn’t be the latest version.</w:t>
      </w:r>
    </w:p>
    <w:p w14:paraId="19FBA9BC" w14:textId="77777777" w:rsidR="00D020B5" w:rsidRPr="00F269AA" w:rsidRDefault="00D020B5" w:rsidP="00D020B5">
      <w:pPr>
        <w:pStyle w:val="ListParagraph"/>
        <w:rPr>
          <w:sz w:val="18"/>
        </w:rPr>
      </w:pPr>
    </w:p>
    <w:p w14:paraId="11EAE0E5" w14:textId="244884A6" w:rsidR="00A069EB" w:rsidRDefault="00D020B5" w:rsidP="00404F09">
      <w:pPr>
        <w:pStyle w:val="Heading1"/>
      </w:pPr>
      <w:bookmarkStart w:id="18" w:name="_Toc5197862"/>
      <w:r>
        <w:t>Assumptions</w:t>
      </w:r>
      <w:bookmarkEnd w:id="18"/>
    </w:p>
    <w:p w14:paraId="7AC2633E" w14:textId="77777777" w:rsidR="00A069EB" w:rsidRDefault="00A069EB" w:rsidP="00A069EB">
      <w:pPr>
        <w:rPr>
          <w:b/>
          <w:u w:val="single"/>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9090"/>
      </w:tblGrid>
      <w:tr w:rsidR="00A069EB" w:rsidRPr="000C1794" w14:paraId="58E8B6F5" w14:textId="77777777" w:rsidTr="00A069EB">
        <w:tc>
          <w:tcPr>
            <w:tcW w:w="810" w:type="dxa"/>
            <w:shd w:val="clear" w:color="auto" w:fill="000000"/>
          </w:tcPr>
          <w:p w14:paraId="0E662841" w14:textId="77777777" w:rsidR="00A069EB" w:rsidRPr="00CD1AA6" w:rsidRDefault="00A069EB" w:rsidP="00A069EB">
            <w:pPr>
              <w:ind w:left="-18" w:right="-136" w:firstLine="18"/>
              <w:rPr>
                <w:b/>
                <w:sz w:val="16"/>
                <w:szCs w:val="16"/>
              </w:rPr>
            </w:pPr>
            <w:r w:rsidRPr="00CD1AA6">
              <w:rPr>
                <w:b/>
                <w:sz w:val="16"/>
                <w:szCs w:val="16"/>
              </w:rPr>
              <w:t>Id</w:t>
            </w:r>
          </w:p>
        </w:tc>
        <w:tc>
          <w:tcPr>
            <w:tcW w:w="9090" w:type="dxa"/>
            <w:shd w:val="clear" w:color="auto" w:fill="000000"/>
          </w:tcPr>
          <w:p w14:paraId="0022FA4B" w14:textId="77777777" w:rsidR="00A069EB" w:rsidRPr="00CD1AA6" w:rsidRDefault="00A069EB" w:rsidP="00A069EB">
            <w:pPr>
              <w:tabs>
                <w:tab w:val="left" w:pos="6732"/>
              </w:tabs>
              <w:ind w:right="72"/>
              <w:jc w:val="both"/>
              <w:rPr>
                <w:b/>
                <w:sz w:val="16"/>
                <w:szCs w:val="16"/>
              </w:rPr>
            </w:pPr>
            <w:r w:rsidRPr="00CD1AA6">
              <w:rPr>
                <w:b/>
                <w:sz w:val="16"/>
                <w:szCs w:val="16"/>
              </w:rPr>
              <w:t>Description</w:t>
            </w:r>
          </w:p>
        </w:tc>
      </w:tr>
      <w:tr w:rsidR="00A069EB" w:rsidRPr="00EF7875" w14:paraId="0BC90AEA" w14:textId="77777777" w:rsidTr="00A069EB">
        <w:tc>
          <w:tcPr>
            <w:tcW w:w="810" w:type="dxa"/>
          </w:tcPr>
          <w:p w14:paraId="72BFB92F" w14:textId="77777777" w:rsidR="00A069EB" w:rsidRPr="00A5738C" w:rsidRDefault="00A069EB" w:rsidP="00A069EB">
            <w:pPr>
              <w:ind w:left="-18" w:right="-136" w:firstLine="18"/>
              <w:rPr>
                <w:sz w:val="18"/>
              </w:rPr>
            </w:pPr>
          </w:p>
          <w:p w14:paraId="403022AE" w14:textId="77777777" w:rsidR="00A069EB" w:rsidRPr="00A5738C" w:rsidRDefault="00A069EB" w:rsidP="00A069EB">
            <w:pPr>
              <w:ind w:left="-18" w:right="-136" w:firstLine="18"/>
              <w:rPr>
                <w:sz w:val="18"/>
              </w:rPr>
            </w:pPr>
            <w:r w:rsidRPr="00A5738C">
              <w:rPr>
                <w:sz w:val="18"/>
              </w:rPr>
              <w:t>1</w:t>
            </w:r>
          </w:p>
        </w:tc>
        <w:tc>
          <w:tcPr>
            <w:tcW w:w="9090" w:type="dxa"/>
          </w:tcPr>
          <w:p w14:paraId="11AF488D" w14:textId="77777777" w:rsidR="00A069EB" w:rsidRDefault="00A069EB" w:rsidP="00A069EB">
            <w:pPr>
              <w:tabs>
                <w:tab w:val="left" w:pos="6732"/>
              </w:tabs>
              <w:ind w:right="72"/>
              <w:jc w:val="both"/>
              <w:rPr>
                <w:sz w:val="18"/>
              </w:rPr>
            </w:pPr>
          </w:p>
          <w:p w14:paraId="694FC90E" w14:textId="14C10659" w:rsidR="00A069EB" w:rsidRDefault="00365F6E" w:rsidP="00D529F5">
            <w:pPr>
              <w:tabs>
                <w:tab w:val="left" w:pos="6732"/>
              </w:tabs>
              <w:ind w:right="72"/>
              <w:jc w:val="both"/>
              <w:rPr>
                <w:sz w:val="18"/>
              </w:rPr>
            </w:pPr>
            <w:r>
              <w:rPr>
                <w:sz w:val="18"/>
              </w:rPr>
              <w:t xml:space="preserve">Application will only display the Planet details. Add, </w:t>
            </w:r>
            <w:r w:rsidR="00BD00EF">
              <w:rPr>
                <w:sz w:val="18"/>
              </w:rPr>
              <w:t>Update,</w:t>
            </w:r>
            <w:r>
              <w:rPr>
                <w:sz w:val="18"/>
              </w:rPr>
              <w:t xml:space="preserve"> Delete will not be supported in current version.</w:t>
            </w:r>
          </w:p>
          <w:p w14:paraId="011B34E6" w14:textId="035B86D2" w:rsidR="003E2BAB" w:rsidRPr="00A5738C" w:rsidRDefault="003E2BAB" w:rsidP="00D529F5">
            <w:pPr>
              <w:tabs>
                <w:tab w:val="left" w:pos="6732"/>
              </w:tabs>
              <w:ind w:right="72"/>
              <w:jc w:val="both"/>
              <w:rPr>
                <w:sz w:val="18"/>
              </w:rPr>
            </w:pPr>
          </w:p>
        </w:tc>
      </w:tr>
    </w:tbl>
    <w:p w14:paraId="27B8A820" w14:textId="731B14A9" w:rsidR="00DA2EF4" w:rsidRPr="00A069EB" w:rsidRDefault="00DA2EF4" w:rsidP="00C227C4">
      <w:pPr>
        <w:pStyle w:val="Heading2"/>
        <w:numPr>
          <w:ilvl w:val="0"/>
          <w:numId w:val="0"/>
        </w:numPr>
        <w:ind w:left="360"/>
      </w:pPr>
    </w:p>
    <w:sectPr w:rsidR="00DA2EF4" w:rsidRPr="00A069EB" w:rsidSect="00163A4D">
      <w:headerReference w:type="even" r:id="rId18"/>
      <w:headerReference w:type="default" r:id="rId19"/>
      <w:footerReference w:type="even" r:id="rId20"/>
      <w:footerReference w:type="default" r:id="rId21"/>
      <w:headerReference w:type="first" r:id="rId22"/>
      <w:footerReference w:type="first" r:id="rId23"/>
      <w:type w:val="continuous"/>
      <w:pgSz w:w="12240" w:h="15840" w:code="1"/>
      <w:pgMar w:top="1440" w:right="1440" w:bottom="1440" w:left="144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522C3" w14:textId="77777777" w:rsidR="00894B2A" w:rsidRDefault="00894B2A" w:rsidP="00656B4A">
      <w:r>
        <w:separator/>
      </w:r>
    </w:p>
    <w:p w14:paraId="63734FD4" w14:textId="77777777" w:rsidR="00894B2A" w:rsidRDefault="00894B2A" w:rsidP="00656B4A"/>
    <w:p w14:paraId="59CA72AC" w14:textId="77777777" w:rsidR="00894B2A" w:rsidRDefault="00894B2A" w:rsidP="00656B4A"/>
    <w:p w14:paraId="469E1796" w14:textId="77777777" w:rsidR="00894B2A" w:rsidRDefault="00894B2A" w:rsidP="00656B4A"/>
    <w:p w14:paraId="39FBACEF" w14:textId="77777777" w:rsidR="00894B2A" w:rsidRDefault="00894B2A" w:rsidP="00656B4A"/>
    <w:p w14:paraId="072625B1" w14:textId="77777777" w:rsidR="00894B2A" w:rsidRDefault="00894B2A" w:rsidP="00656B4A"/>
    <w:p w14:paraId="5D80BB1C" w14:textId="77777777" w:rsidR="00894B2A" w:rsidRDefault="00894B2A" w:rsidP="00656B4A"/>
    <w:p w14:paraId="2E9709C6" w14:textId="77777777" w:rsidR="00894B2A" w:rsidRDefault="00894B2A" w:rsidP="00656B4A"/>
    <w:p w14:paraId="735EBA48" w14:textId="77777777" w:rsidR="00894B2A" w:rsidRDefault="00894B2A" w:rsidP="00656B4A"/>
    <w:p w14:paraId="141D55B1" w14:textId="77777777" w:rsidR="00894B2A" w:rsidRDefault="00894B2A" w:rsidP="00656B4A"/>
    <w:p w14:paraId="446D32C1" w14:textId="77777777" w:rsidR="00894B2A" w:rsidRDefault="00894B2A" w:rsidP="00656B4A"/>
    <w:p w14:paraId="2C40EC95" w14:textId="77777777" w:rsidR="00894B2A" w:rsidRDefault="00894B2A"/>
    <w:p w14:paraId="51C0DB22" w14:textId="77777777" w:rsidR="00894B2A" w:rsidRDefault="00894B2A"/>
  </w:endnote>
  <w:endnote w:type="continuationSeparator" w:id="0">
    <w:p w14:paraId="109A723F" w14:textId="77777777" w:rsidR="00894B2A" w:rsidRDefault="00894B2A" w:rsidP="00656B4A">
      <w:r>
        <w:continuationSeparator/>
      </w:r>
    </w:p>
    <w:p w14:paraId="101D8560" w14:textId="77777777" w:rsidR="00894B2A" w:rsidRDefault="00894B2A" w:rsidP="00656B4A"/>
    <w:p w14:paraId="579266FA" w14:textId="77777777" w:rsidR="00894B2A" w:rsidRDefault="00894B2A" w:rsidP="00656B4A"/>
    <w:p w14:paraId="26855A04" w14:textId="77777777" w:rsidR="00894B2A" w:rsidRDefault="00894B2A" w:rsidP="00656B4A"/>
    <w:p w14:paraId="64DB1315" w14:textId="77777777" w:rsidR="00894B2A" w:rsidRDefault="00894B2A" w:rsidP="00656B4A"/>
    <w:p w14:paraId="4377FF58" w14:textId="77777777" w:rsidR="00894B2A" w:rsidRDefault="00894B2A" w:rsidP="00656B4A"/>
    <w:p w14:paraId="6D8BB054" w14:textId="77777777" w:rsidR="00894B2A" w:rsidRDefault="00894B2A" w:rsidP="00656B4A"/>
    <w:p w14:paraId="22F86CCB" w14:textId="77777777" w:rsidR="00894B2A" w:rsidRDefault="00894B2A" w:rsidP="00656B4A"/>
    <w:p w14:paraId="2F727F57" w14:textId="77777777" w:rsidR="00894B2A" w:rsidRDefault="00894B2A" w:rsidP="00656B4A"/>
    <w:p w14:paraId="568BED0B" w14:textId="77777777" w:rsidR="00894B2A" w:rsidRDefault="00894B2A" w:rsidP="00656B4A"/>
    <w:p w14:paraId="5111A0ED" w14:textId="77777777" w:rsidR="00894B2A" w:rsidRDefault="00894B2A" w:rsidP="00656B4A"/>
    <w:p w14:paraId="2C578D73" w14:textId="77777777" w:rsidR="00894B2A" w:rsidRDefault="00894B2A"/>
    <w:p w14:paraId="35DA3717" w14:textId="77777777" w:rsidR="00894B2A" w:rsidRDefault="00894B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CAFD" w14:textId="77777777" w:rsidR="00E6148E" w:rsidRDefault="00E6148E" w:rsidP="00656B4A"/>
  <w:p w14:paraId="460CCAFE" w14:textId="77777777" w:rsidR="00E6148E" w:rsidRDefault="00E6148E" w:rsidP="00656B4A"/>
  <w:p w14:paraId="460CCAFF" w14:textId="77777777" w:rsidR="00E6148E" w:rsidRDefault="00E6148E" w:rsidP="00656B4A"/>
  <w:p w14:paraId="460CCB00" w14:textId="77777777" w:rsidR="00E6148E" w:rsidRDefault="00E6148E" w:rsidP="00656B4A"/>
  <w:p w14:paraId="460CCB01" w14:textId="77777777" w:rsidR="00E6148E" w:rsidRDefault="00E6148E" w:rsidP="00656B4A"/>
  <w:p w14:paraId="460CCB02" w14:textId="77777777" w:rsidR="00E6148E" w:rsidRDefault="00E6148E" w:rsidP="00656B4A"/>
  <w:p w14:paraId="460CCB03" w14:textId="77777777" w:rsidR="00E6148E" w:rsidRDefault="00E6148E" w:rsidP="00656B4A"/>
  <w:p w14:paraId="460CCB04" w14:textId="77777777" w:rsidR="00E6148E" w:rsidRDefault="00E6148E" w:rsidP="00656B4A"/>
  <w:p w14:paraId="460CCB05" w14:textId="77777777" w:rsidR="00E6148E" w:rsidRDefault="00E6148E" w:rsidP="00656B4A"/>
  <w:p w14:paraId="460CCB06" w14:textId="77777777" w:rsidR="00E6148E" w:rsidRDefault="00E6148E" w:rsidP="00656B4A"/>
  <w:p w14:paraId="460CCB07" w14:textId="77777777" w:rsidR="00E6148E" w:rsidRDefault="00E6148E" w:rsidP="00656B4A"/>
  <w:p w14:paraId="460CCB08" w14:textId="77777777" w:rsidR="00E6148E" w:rsidRDefault="00E6148E" w:rsidP="00656B4A"/>
  <w:p w14:paraId="460CCB09" w14:textId="77777777" w:rsidR="00E6148E" w:rsidRDefault="00E6148E" w:rsidP="00656B4A"/>
  <w:p w14:paraId="460CCB0A" w14:textId="77777777" w:rsidR="00E6148E" w:rsidRDefault="00E6148E" w:rsidP="00656B4A"/>
  <w:p w14:paraId="460CCB0B" w14:textId="77777777" w:rsidR="00E6148E" w:rsidRDefault="00E6148E" w:rsidP="00656B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Layout w:type="fixed"/>
      <w:tblLook w:val="01E0" w:firstRow="1" w:lastRow="1" w:firstColumn="1" w:lastColumn="1" w:noHBand="0" w:noVBand="0"/>
    </w:tblPr>
    <w:tblGrid>
      <w:gridCol w:w="9828"/>
    </w:tblGrid>
    <w:tr w:rsidR="00E6148E" w:rsidRPr="00EF7875" w14:paraId="460CCB0D" w14:textId="77777777" w:rsidTr="00EF7875">
      <w:trPr>
        <w:trHeight w:val="183"/>
      </w:trPr>
      <w:tc>
        <w:tcPr>
          <w:tcW w:w="9828" w:type="dxa"/>
          <w:vAlign w:val="center"/>
        </w:tcPr>
        <w:p w14:paraId="460CCB0C" w14:textId="15AA167B" w:rsidR="00E6148E" w:rsidRPr="00EF7875" w:rsidRDefault="00E6148E" w:rsidP="00EF7875">
          <w:pPr>
            <w:jc w:val="center"/>
            <w:rPr>
              <w:color w:val="999999"/>
              <w:sz w:val="16"/>
              <w:szCs w:val="16"/>
            </w:rPr>
          </w:pPr>
          <w:r w:rsidRPr="00EF7875">
            <w:rPr>
              <w:color w:val="999999"/>
              <w:sz w:val="16"/>
              <w:szCs w:val="16"/>
            </w:rPr>
            <w:t xml:space="preserve">Page </w:t>
          </w:r>
          <w:r w:rsidRPr="00EF7875">
            <w:rPr>
              <w:color w:val="999999"/>
              <w:sz w:val="16"/>
              <w:szCs w:val="16"/>
            </w:rPr>
            <w:fldChar w:fldCharType="begin"/>
          </w:r>
          <w:r w:rsidRPr="00EF7875">
            <w:rPr>
              <w:color w:val="999999"/>
              <w:sz w:val="16"/>
              <w:szCs w:val="16"/>
            </w:rPr>
            <w:instrText xml:space="preserve"> PAGE </w:instrText>
          </w:r>
          <w:r w:rsidRPr="00EF7875">
            <w:rPr>
              <w:color w:val="999999"/>
              <w:sz w:val="16"/>
              <w:szCs w:val="16"/>
            </w:rPr>
            <w:fldChar w:fldCharType="separate"/>
          </w:r>
          <w:r>
            <w:rPr>
              <w:noProof/>
              <w:color w:val="999999"/>
              <w:sz w:val="16"/>
              <w:szCs w:val="16"/>
            </w:rPr>
            <w:t>13</w:t>
          </w:r>
          <w:r w:rsidRPr="00EF7875">
            <w:rPr>
              <w:color w:val="999999"/>
              <w:sz w:val="16"/>
              <w:szCs w:val="16"/>
            </w:rPr>
            <w:fldChar w:fldCharType="end"/>
          </w:r>
          <w:r w:rsidRPr="00EF7875">
            <w:rPr>
              <w:color w:val="999999"/>
              <w:sz w:val="16"/>
              <w:szCs w:val="16"/>
            </w:rPr>
            <w:t xml:space="preserve"> of </w:t>
          </w:r>
          <w:r w:rsidRPr="00EF7875">
            <w:rPr>
              <w:color w:val="999999"/>
              <w:sz w:val="16"/>
              <w:szCs w:val="16"/>
            </w:rPr>
            <w:fldChar w:fldCharType="begin"/>
          </w:r>
          <w:r w:rsidRPr="00EF7875">
            <w:rPr>
              <w:color w:val="999999"/>
              <w:sz w:val="16"/>
              <w:szCs w:val="16"/>
            </w:rPr>
            <w:instrText xml:space="preserve"> NUMPAGES </w:instrText>
          </w:r>
          <w:r w:rsidRPr="00EF7875">
            <w:rPr>
              <w:color w:val="999999"/>
              <w:sz w:val="16"/>
              <w:szCs w:val="16"/>
            </w:rPr>
            <w:fldChar w:fldCharType="separate"/>
          </w:r>
          <w:r>
            <w:rPr>
              <w:noProof/>
              <w:color w:val="999999"/>
              <w:sz w:val="16"/>
              <w:szCs w:val="16"/>
            </w:rPr>
            <w:t>13</w:t>
          </w:r>
          <w:r w:rsidRPr="00EF7875">
            <w:rPr>
              <w:color w:val="999999"/>
              <w:sz w:val="16"/>
              <w:szCs w:val="16"/>
            </w:rPr>
            <w:fldChar w:fldCharType="end"/>
          </w:r>
        </w:p>
      </w:tc>
    </w:tr>
    <w:tr w:rsidR="00E6148E" w:rsidRPr="00EF7875" w14:paraId="460CCB0F" w14:textId="77777777" w:rsidTr="00EF7875">
      <w:tc>
        <w:tcPr>
          <w:tcW w:w="9828" w:type="dxa"/>
        </w:tcPr>
        <w:p w14:paraId="460CCB0E" w14:textId="254786CD" w:rsidR="00E6148E" w:rsidRPr="00EF7875" w:rsidRDefault="00E6148E" w:rsidP="00EF7875">
          <w:pPr>
            <w:jc w:val="center"/>
            <w:rPr>
              <w:color w:val="999999"/>
              <w:sz w:val="16"/>
              <w:szCs w:val="16"/>
            </w:rPr>
          </w:pPr>
        </w:p>
      </w:tc>
    </w:tr>
    <w:tr w:rsidR="00E6148E" w:rsidRPr="00EF7875" w14:paraId="460CCB11" w14:textId="77777777" w:rsidTr="00EF7875">
      <w:tc>
        <w:tcPr>
          <w:tcW w:w="9828" w:type="dxa"/>
          <w:vAlign w:val="center"/>
        </w:tcPr>
        <w:p w14:paraId="460CCB10" w14:textId="77777777" w:rsidR="00E6148E" w:rsidRPr="00EF7875" w:rsidRDefault="00E6148E" w:rsidP="00EF7875">
          <w:pPr>
            <w:jc w:val="center"/>
            <w:rPr>
              <w:color w:val="999999"/>
              <w:sz w:val="16"/>
              <w:szCs w:val="16"/>
            </w:rPr>
          </w:pPr>
        </w:p>
      </w:tc>
    </w:tr>
  </w:tbl>
  <w:p w14:paraId="460CCB12" w14:textId="77777777" w:rsidR="00E6148E" w:rsidRDefault="00E6148E" w:rsidP="00656B4A">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Layout w:type="fixed"/>
      <w:tblLook w:val="01E0" w:firstRow="1" w:lastRow="1" w:firstColumn="1" w:lastColumn="1" w:noHBand="0" w:noVBand="0"/>
    </w:tblPr>
    <w:tblGrid>
      <w:gridCol w:w="2952"/>
      <w:gridCol w:w="3816"/>
      <w:gridCol w:w="3060"/>
    </w:tblGrid>
    <w:tr w:rsidR="00E6148E" w:rsidRPr="00C42F2D" w14:paraId="460CCB1A" w14:textId="77777777" w:rsidTr="00EF7875">
      <w:tc>
        <w:tcPr>
          <w:tcW w:w="2952" w:type="dxa"/>
        </w:tcPr>
        <w:p w14:paraId="460CCB17" w14:textId="77777777" w:rsidR="00E6148E" w:rsidRPr="00C42F2D" w:rsidRDefault="00E6148E" w:rsidP="00EF7875">
          <w:pPr>
            <w:jc w:val="center"/>
          </w:pPr>
        </w:p>
      </w:tc>
      <w:tc>
        <w:tcPr>
          <w:tcW w:w="3816" w:type="dxa"/>
        </w:tcPr>
        <w:p w14:paraId="460CCB18" w14:textId="77777777" w:rsidR="00E6148E" w:rsidRPr="00C42F2D" w:rsidRDefault="00E6148E" w:rsidP="00EF7875">
          <w:pPr>
            <w:jc w:val="center"/>
          </w:pPr>
        </w:p>
      </w:tc>
      <w:tc>
        <w:tcPr>
          <w:tcW w:w="3060" w:type="dxa"/>
        </w:tcPr>
        <w:p w14:paraId="460CCB19" w14:textId="77777777" w:rsidR="00E6148E" w:rsidRPr="00C42F2D" w:rsidRDefault="00E6148E" w:rsidP="00954D8A">
          <w:r w:rsidRPr="00C42F2D">
            <w:t>Template Last Updated: 3/18/2005</w:t>
          </w:r>
        </w:p>
      </w:tc>
    </w:tr>
    <w:tr w:rsidR="00E6148E" w:rsidRPr="00C42F2D" w14:paraId="460CCB1D" w14:textId="77777777" w:rsidTr="00EF7875">
      <w:tc>
        <w:tcPr>
          <w:tcW w:w="9828" w:type="dxa"/>
          <w:gridSpan w:val="3"/>
        </w:tcPr>
        <w:p w14:paraId="460CCB1B" w14:textId="77777777" w:rsidR="00E6148E" w:rsidRPr="00C42F2D" w:rsidRDefault="00E6148E" w:rsidP="00954D8A">
          <w:r w:rsidRPr="00C42F2D">
            <w:tab/>
          </w:r>
        </w:p>
        <w:p w14:paraId="460CCB1C" w14:textId="77777777" w:rsidR="00E6148E" w:rsidRPr="00C42F2D" w:rsidRDefault="00E6148E" w:rsidP="00EF7875">
          <w:pPr>
            <w:jc w:val="center"/>
          </w:pPr>
          <w:r w:rsidRPr="00C42F2D">
            <w:t>Accenture and/or Best Buy Confidential and Proprietary Information.  All rights reserved. For internal use only.</w:t>
          </w:r>
        </w:p>
      </w:tc>
    </w:tr>
  </w:tbl>
  <w:p w14:paraId="460CCB1E" w14:textId="77777777" w:rsidR="00E6148E" w:rsidRPr="00C47548" w:rsidRDefault="00E6148E" w:rsidP="00C475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AEDA2" w14:textId="77777777" w:rsidR="00894B2A" w:rsidRDefault="00894B2A" w:rsidP="00656B4A">
      <w:r>
        <w:separator/>
      </w:r>
    </w:p>
    <w:p w14:paraId="7E7B3F28" w14:textId="77777777" w:rsidR="00894B2A" w:rsidRDefault="00894B2A" w:rsidP="00656B4A"/>
    <w:p w14:paraId="5932E388" w14:textId="77777777" w:rsidR="00894B2A" w:rsidRDefault="00894B2A" w:rsidP="00656B4A"/>
    <w:p w14:paraId="104FB7F1" w14:textId="77777777" w:rsidR="00894B2A" w:rsidRDefault="00894B2A" w:rsidP="00656B4A"/>
    <w:p w14:paraId="5D5062BA" w14:textId="77777777" w:rsidR="00894B2A" w:rsidRDefault="00894B2A" w:rsidP="00656B4A"/>
    <w:p w14:paraId="6FE87307" w14:textId="77777777" w:rsidR="00894B2A" w:rsidRDefault="00894B2A" w:rsidP="00656B4A"/>
    <w:p w14:paraId="4391BE3E" w14:textId="77777777" w:rsidR="00894B2A" w:rsidRDefault="00894B2A" w:rsidP="00656B4A"/>
    <w:p w14:paraId="493C1D2D" w14:textId="77777777" w:rsidR="00894B2A" w:rsidRDefault="00894B2A" w:rsidP="00656B4A"/>
    <w:p w14:paraId="22381A38" w14:textId="77777777" w:rsidR="00894B2A" w:rsidRDefault="00894B2A" w:rsidP="00656B4A"/>
    <w:p w14:paraId="5D52AC23" w14:textId="77777777" w:rsidR="00894B2A" w:rsidRDefault="00894B2A" w:rsidP="00656B4A"/>
    <w:p w14:paraId="47A293BB" w14:textId="77777777" w:rsidR="00894B2A" w:rsidRDefault="00894B2A" w:rsidP="00656B4A"/>
    <w:p w14:paraId="430A3EAE" w14:textId="77777777" w:rsidR="00894B2A" w:rsidRDefault="00894B2A"/>
    <w:p w14:paraId="7B137991" w14:textId="77777777" w:rsidR="00894B2A" w:rsidRDefault="00894B2A"/>
  </w:footnote>
  <w:footnote w:type="continuationSeparator" w:id="0">
    <w:p w14:paraId="65AB77A4" w14:textId="77777777" w:rsidR="00894B2A" w:rsidRDefault="00894B2A" w:rsidP="00656B4A">
      <w:r>
        <w:continuationSeparator/>
      </w:r>
    </w:p>
    <w:p w14:paraId="7E19C45D" w14:textId="77777777" w:rsidR="00894B2A" w:rsidRDefault="00894B2A" w:rsidP="00656B4A"/>
    <w:p w14:paraId="3D8F124E" w14:textId="77777777" w:rsidR="00894B2A" w:rsidRDefault="00894B2A" w:rsidP="00656B4A"/>
    <w:p w14:paraId="34BE112E" w14:textId="77777777" w:rsidR="00894B2A" w:rsidRDefault="00894B2A" w:rsidP="00656B4A"/>
    <w:p w14:paraId="7AA5D930" w14:textId="77777777" w:rsidR="00894B2A" w:rsidRDefault="00894B2A" w:rsidP="00656B4A"/>
    <w:p w14:paraId="478A1194" w14:textId="77777777" w:rsidR="00894B2A" w:rsidRDefault="00894B2A" w:rsidP="00656B4A"/>
    <w:p w14:paraId="16D14072" w14:textId="77777777" w:rsidR="00894B2A" w:rsidRDefault="00894B2A" w:rsidP="00656B4A"/>
    <w:p w14:paraId="74A21B8B" w14:textId="77777777" w:rsidR="00894B2A" w:rsidRDefault="00894B2A" w:rsidP="00656B4A"/>
    <w:p w14:paraId="0A07A44D" w14:textId="77777777" w:rsidR="00894B2A" w:rsidRDefault="00894B2A" w:rsidP="00656B4A"/>
    <w:p w14:paraId="6236DABD" w14:textId="77777777" w:rsidR="00894B2A" w:rsidRDefault="00894B2A" w:rsidP="00656B4A"/>
    <w:p w14:paraId="6D726A69" w14:textId="77777777" w:rsidR="00894B2A" w:rsidRDefault="00894B2A" w:rsidP="00656B4A"/>
    <w:p w14:paraId="5969319C" w14:textId="77777777" w:rsidR="00894B2A" w:rsidRDefault="00894B2A"/>
    <w:p w14:paraId="33A10411" w14:textId="77777777" w:rsidR="00894B2A" w:rsidRDefault="00894B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CAEA" w14:textId="77777777" w:rsidR="00E6148E" w:rsidRDefault="00E6148E" w:rsidP="00656B4A"/>
  <w:p w14:paraId="460CCAEB" w14:textId="77777777" w:rsidR="00E6148E" w:rsidRDefault="00E6148E" w:rsidP="00656B4A"/>
  <w:p w14:paraId="460CCAEC" w14:textId="77777777" w:rsidR="00E6148E" w:rsidRDefault="00E6148E" w:rsidP="00656B4A"/>
  <w:p w14:paraId="460CCAED" w14:textId="77777777" w:rsidR="00E6148E" w:rsidRDefault="00E6148E" w:rsidP="00656B4A"/>
  <w:p w14:paraId="460CCAEE" w14:textId="77777777" w:rsidR="00E6148E" w:rsidRDefault="00E6148E" w:rsidP="00656B4A"/>
  <w:p w14:paraId="460CCAEF" w14:textId="77777777" w:rsidR="00E6148E" w:rsidRDefault="00E6148E" w:rsidP="00656B4A"/>
  <w:p w14:paraId="460CCAF0" w14:textId="77777777" w:rsidR="00E6148E" w:rsidRDefault="00E6148E" w:rsidP="00656B4A"/>
  <w:p w14:paraId="460CCAF1" w14:textId="77777777" w:rsidR="00E6148E" w:rsidRDefault="00E6148E" w:rsidP="00656B4A"/>
  <w:p w14:paraId="460CCAF2" w14:textId="77777777" w:rsidR="00E6148E" w:rsidRDefault="00E6148E" w:rsidP="00656B4A"/>
  <w:p w14:paraId="460CCAF3" w14:textId="77777777" w:rsidR="00E6148E" w:rsidRDefault="00E6148E" w:rsidP="00656B4A"/>
  <w:p w14:paraId="460CCAF4" w14:textId="77777777" w:rsidR="00E6148E" w:rsidRDefault="00E6148E" w:rsidP="00656B4A"/>
  <w:p w14:paraId="460CCAF5" w14:textId="77777777" w:rsidR="00E6148E" w:rsidRDefault="00E6148E" w:rsidP="00656B4A"/>
  <w:p w14:paraId="460CCAF6" w14:textId="77777777" w:rsidR="00E6148E" w:rsidRDefault="00E6148E" w:rsidP="00656B4A"/>
  <w:p w14:paraId="460CCAF7" w14:textId="77777777" w:rsidR="00E6148E" w:rsidRDefault="00E6148E" w:rsidP="00656B4A"/>
  <w:p w14:paraId="460CCAF8" w14:textId="77777777" w:rsidR="00E6148E" w:rsidRDefault="00E6148E" w:rsidP="00656B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8" w:type="dxa"/>
      <w:tblBorders>
        <w:bottom w:val="single" w:sz="4" w:space="0" w:color="auto"/>
      </w:tblBorders>
      <w:tblLook w:val="01E0" w:firstRow="1" w:lastRow="1" w:firstColumn="1" w:lastColumn="1" w:noHBand="0" w:noVBand="0"/>
    </w:tblPr>
    <w:tblGrid>
      <w:gridCol w:w="4428"/>
      <w:gridCol w:w="5220"/>
    </w:tblGrid>
    <w:tr w:rsidR="00E6148E" w14:paraId="460CCAFB" w14:textId="77777777" w:rsidTr="00EF7875">
      <w:tc>
        <w:tcPr>
          <w:tcW w:w="4428" w:type="dxa"/>
          <w:tcBorders>
            <w:bottom w:val="single" w:sz="4" w:space="0" w:color="auto"/>
          </w:tcBorders>
          <w:vAlign w:val="center"/>
        </w:tcPr>
        <w:p w14:paraId="460CCAF9" w14:textId="43F165E5" w:rsidR="00E6148E" w:rsidRDefault="00E6148E" w:rsidP="004A31D4">
          <w:pPr>
            <w:spacing w:after="120"/>
          </w:pPr>
          <w:r>
            <w:t>Functional Design – Planet Database</w:t>
          </w:r>
        </w:p>
      </w:tc>
      <w:tc>
        <w:tcPr>
          <w:tcW w:w="5220" w:type="dxa"/>
          <w:tcBorders>
            <w:bottom w:val="single" w:sz="4" w:space="0" w:color="auto"/>
          </w:tcBorders>
        </w:tcPr>
        <w:p w14:paraId="460CCAFA" w14:textId="77777777" w:rsidR="00E6148E" w:rsidRDefault="00E6148E" w:rsidP="00EF7875">
          <w:pPr>
            <w:spacing w:after="120"/>
            <w:jc w:val="right"/>
          </w:pPr>
        </w:p>
      </w:tc>
    </w:tr>
  </w:tbl>
  <w:p w14:paraId="460CCAFC" w14:textId="77777777" w:rsidR="00E6148E" w:rsidRDefault="00E6148E" w:rsidP="00E64B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4428"/>
      <w:gridCol w:w="5046"/>
    </w:tblGrid>
    <w:tr w:rsidR="00E6148E" w14:paraId="460CCB15" w14:textId="77777777" w:rsidTr="00EF7875">
      <w:tc>
        <w:tcPr>
          <w:tcW w:w="4428" w:type="dxa"/>
          <w:tcBorders>
            <w:bottom w:val="single" w:sz="4" w:space="0" w:color="auto"/>
          </w:tcBorders>
        </w:tcPr>
        <w:p w14:paraId="460CCB13" w14:textId="77777777" w:rsidR="00E6148E" w:rsidRDefault="00E6148E" w:rsidP="00EF7875">
          <w:pPr>
            <w:spacing w:after="120"/>
          </w:pPr>
        </w:p>
      </w:tc>
      <w:tc>
        <w:tcPr>
          <w:tcW w:w="4428" w:type="dxa"/>
          <w:tcBorders>
            <w:bottom w:val="single" w:sz="4" w:space="0" w:color="auto"/>
          </w:tcBorders>
        </w:tcPr>
        <w:p w14:paraId="460CCB14" w14:textId="77777777" w:rsidR="00E6148E" w:rsidRDefault="00E6148E" w:rsidP="00EF7875">
          <w:pPr>
            <w:spacing w:after="120"/>
          </w:pPr>
          <w:r>
            <w:rPr>
              <w:noProof/>
            </w:rPr>
            <w:drawing>
              <wp:inline distT="0" distB="0" distL="0" distR="0" wp14:anchorId="460CCB1F" wp14:editId="460CCB20">
                <wp:extent cx="3067050" cy="314325"/>
                <wp:effectExtent l="0" t="0" r="0" b="9525"/>
                <wp:docPr id="9" name="Picture 2" descr="logo_bby-technology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by-technologygro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314325"/>
                        </a:xfrm>
                        <a:prstGeom prst="rect">
                          <a:avLst/>
                        </a:prstGeom>
                        <a:noFill/>
                        <a:ln>
                          <a:noFill/>
                        </a:ln>
                      </pic:spPr>
                    </pic:pic>
                  </a:graphicData>
                </a:graphic>
              </wp:inline>
            </w:drawing>
          </w:r>
        </w:p>
      </w:tc>
    </w:tr>
  </w:tbl>
  <w:p w14:paraId="460CCB16" w14:textId="77777777" w:rsidR="00E6148E" w:rsidRPr="00C47548" w:rsidRDefault="00E6148E" w:rsidP="00C475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06C5"/>
    <w:multiLevelType w:val="multilevel"/>
    <w:tmpl w:val="E856A7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591158B"/>
    <w:multiLevelType w:val="hybridMultilevel"/>
    <w:tmpl w:val="29D2CB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55498"/>
    <w:multiLevelType w:val="multilevel"/>
    <w:tmpl w:val="05889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5B226B"/>
    <w:multiLevelType w:val="hybridMultilevel"/>
    <w:tmpl w:val="2856D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729F1"/>
    <w:multiLevelType w:val="multilevel"/>
    <w:tmpl w:val="6368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D1A24"/>
    <w:multiLevelType w:val="multilevel"/>
    <w:tmpl w:val="39BE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E70F48"/>
    <w:multiLevelType w:val="multilevel"/>
    <w:tmpl w:val="6A6C334A"/>
    <w:lvl w:ilvl="0">
      <w:start w:val="1"/>
      <w:numFmt w:val="decimal"/>
      <w:lvlText w:val="%1."/>
      <w:lvlJc w:val="left"/>
      <w:pPr>
        <w:ind w:left="720" w:hanging="360"/>
      </w:pPr>
      <w:rPr>
        <w:rFonts w:hint="default"/>
        <w:u w:val="none"/>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4F60540"/>
    <w:multiLevelType w:val="hybridMultilevel"/>
    <w:tmpl w:val="3D48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619C6"/>
    <w:multiLevelType w:val="multilevel"/>
    <w:tmpl w:val="4E520C3C"/>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A1752AA"/>
    <w:multiLevelType w:val="hybridMultilevel"/>
    <w:tmpl w:val="088C5F4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40007B6C"/>
    <w:multiLevelType w:val="multilevel"/>
    <w:tmpl w:val="8076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EE6240"/>
    <w:multiLevelType w:val="multilevel"/>
    <w:tmpl w:val="4E520C3C"/>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B524E7A"/>
    <w:multiLevelType w:val="hybridMultilevel"/>
    <w:tmpl w:val="B978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55C03"/>
    <w:multiLevelType w:val="hybridMultilevel"/>
    <w:tmpl w:val="75FA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E5E4F"/>
    <w:multiLevelType w:val="multilevel"/>
    <w:tmpl w:val="827087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FEB3D17"/>
    <w:multiLevelType w:val="hybridMultilevel"/>
    <w:tmpl w:val="C3DAFB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07275C7"/>
    <w:multiLevelType w:val="hybridMultilevel"/>
    <w:tmpl w:val="F3747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5E1794"/>
    <w:multiLevelType w:val="hybridMultilevel"/>
    <w:tmpl w:val="5E0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94A6D"/>
    <w:multiLevelType w:val="hybridMultilevel"/>
    <w:tmpl w:val="0E205514"/>
    <w:lvl w:ilvl="0" w:tplc="AE06A93A">
      <w:start w:val="1"/>
      <w:numFmt w:val="bullet"/>
      <w:pStyle w:val="FooterWide"/>
      <w:lvlText w:val=""/>
      <w:lvlJc w:val="left"/>
      <w:pPr>
        <w:tabs>
          <w:tab w:val="num" w:pos="360"/>
        </w:tabs>
        <w:ind w:left="504" w:hanging="14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664E98"/>
    <w:multiLevelType w:val="hybridMultilevel"/>
    <w:tmpl w:val="A4B66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D636DF"/>
    <w:multiLevelType w:val="hybridMultilevel"/>
    <w:tmpl w:val="994A1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71E1A"/>
    <w:multiLevelType w:val="multilevel"/>
    <w:tmpl w:val="0110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176E7"/>
    <w:multiLevelType w:val="multilevel"/>
    <w:tmpl w:val="94C6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FB4DEE"/>
    <w:multiLevelType w:val="hybridMultilevel"/>
    <w:tmpl w:val="D8584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42833"/>
    <w:multiLevelType w:val="multilevel"/>
    <w:tmpl w:val="7A62865A"/>
    <w:lvl w:ilvl="0">
      <w:start w:val="1"/>
      <w:numFmt w:val="decimal"/>
      <w:pStyle w:val="Heading1"/>
      <w:lvlText w:val="%1."/>
      <w:lvlJc w:val="left"/>
      <w:pPr>
        <w:ind w:left="360" w:hanging="360"/>
      </w:pPr>
      <w:rPr>
        <w:rFonts w:cs="Times New Roman"/>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num w:numId="1">
    <w:abstractNumId w:val="24"/>
  </w:num>
  <w:num w:numId="2">
    <w:abstractNumId w:val="1"/>
  </w:num>
  <w:num w:numId="3">
    <w:abstractNumId w:val="18"/>
  </w:num>
  <w:num w:numId="4">
    <w:abstractNumId w:val="6"/>
  </w:num>
  <w:num w:numId="5">
    <w:abstractNumId w:val="17"/>
  </w:num>
  <w:num w:numId="6">
    <w:abstractNumId w:val="13"/>
  </w:num>
  <w:num w:numId="7">
    <w:abstractNumId w:val="15"/>
  </w:num>
  <w:num w:numId="8">
    <w:abstractNumId w:val="12"/>
  </w:num>
  <w:num w:numId="9">
    <w:abstractNumId w:val="9"/>
  </w:num>
  <w:num w:numId="10">
    <w:abstractNumId w:val="0"/>
  </w:num>
  <w:num w:numId="11">
    <w:abstractNumId w:val="21"/>
  </w:num>
  <w:num w:numId="12">
    <w:abstractNumId w:val="7"/>
  </w:num>
  <w:num w:numId="13">
    <w:abstractNumId w:val="3"/>
  </w:num>
  <w:num w:numId="14">
    <w:abstractNumId w:val="19"/>
  </w:num>
  <w:num w:numId="15">
    <w:abstractNumId w:val="5"/>
  </w:num>
  <w:num w:numId="16">
    <w:abstractNumId w:val="10"/>
  </w:num>
  <w:num w:numId="17">
    <w:abstractNumId w:val="11"/>
  </w:num>
  <w:num w:numId="18">
    <w:abstractNumId w:val="16"/>
  </w:num>
  <w:num w:numId="19">
    <w:abstractNumId w:val="4"/>
  </w:num>
  <w:num w:numId="20">
    <w:abstractNumId w:val="8"/>
  </w:num>
  <w:num w:numId="21">
    <w:abstractNumId w:val="22"/>
  </w:num>
  <w:num w:numId="2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3"/>
  </w:num>
  <w:num w:numId="25">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65"/>
    <w:rsid w:val="000005CA"/>
    <w:rsid w:val="00000C0B"/>
    <w:rsid w:val="000011CE"/>
    <w:rsid w:val="00001405"/>
    <w:rsid w:val="0000168D"/>
    <w:rsid w:val="00001A95"/>
    <w:rsid w:val="00001BB3"/>
    <w:rsid w:val="00002087"/>
    <w:rsid w:val="00002474"/>
    <w:rsid w:val="00002DB2"/>
    <w:rsid w:val="00003317"/>
    <w:rsid w:val="00003A82"/>
    <w:rsid w:val="00003C80"/>
    <w:rsid w:val="0000448B"/>
    <w:rsid w:val="00005362"/>
    <w:rsid w:val="00005F90"/>
    <w:rsid w:val="000062B0"/>
    <w:rsid w:val="000062FA"/>
    <w:rsid w:val="00006454"/>
    <w:rsid w:val="000066E1"/>
    <w:rsid w:val="00006B4E"/>
    <w:rsid w:val="00007224"/>
    <w:rsid w:val="000077C7"/>
    <w:rsid w:val="000101D1"/>
    <w:rsid w:val="0001042B"/>
    <w:rsid w:val="00010663"/>
    <w:rsid w:val="0001072E"/>
    <w:rsid w:val="00011E17"/>
    <w:rsid w:val="00011ECB"/>
    <w:rsid w:val="00011F62"/>
    <w:rsid w:val="0001232B"/>
    <w:rsid w:val="00012425"/>
    <w:rsid w:val="00013043"/>
    <w:rsid w:val="00013197"/>
    <w:rsid w:val="000132C4"/>
    <w:rsid w:val="00013657"/>
    <w:rsid w:val="000139C6"/>
    <w:rsid w:val="00013A0F"/>
    <w:rsid w:val="00013A9C"/>
    <w:rsid w:val="00013D68"/>
    <w:rsid w:val="00014102"/>
    <w:rsid w:val="00014D64"/>
    <w:rsid w:val="00015183"/>
    <w:rsid w:val="0001529D"/>
    <w:rsid w:val="00015668"/>
    <w:rsid w:val="00015908"/>
    <w:rsid w:val="00015B98"/>
    <w:rsid w:val="00015E3E"/>
    <w:rsid w:val="00016320"/>
    <w:rsid w:val="000166C0"/>
    <w:rsid w:val="000175FB"/>
    <w:rsid w:val="00017756"/>
    <w:rsid w:val="00017783"/>
    <w:rsid w:val="000177F3"/>
    <w:rsid w:val="00017D3F"/>
    <w:rsid w:val="00017EB4"/>
    <w:rsid w:val="00017EDB"/>
    <w:rsid w:val="000205A8"/>
    <w:rsid w:val="00020B83"/>
    <w:rsid w:val="00020C46"/>
    <w:rsid w:val="0002113A"/>
    <w:rsid w:val="000212CC"/>
    <w:rsid w:val="0002233B"/>
    <w:rsid w:val="000226CD"/>
    <w:rsid w:val="00022C1D"/>
    <w:rsid w:val="00022CF4"/>
    <w:rsid w:val="00022DFC"/>
    <w:rsid w:val="00022E79"/>
    <w:rsid w:val="00023083"/>
    <w:rsid w:val="00023786"/>
    <w:rsid w:val="0002383D"/>
    <w:rsid w:val="000238BF"/>
    <w:rsid w:val="000240FF"/>
    <w:rsid w:val="00024335"/>
    <w:rsid w:val="0002477D"/>
    <w:rsid w:val="00024E03"/>
    <w:rsid w:val="000254F3"/>
    <w:rsid w:val="00025D13"/>
    <w:rsid w:val="00026038"/>
    <w:rsid w:val="00026981"/>
    <w:rsid w:val="00026B57"/>
    <w:rsid w:val="00026D90"/>
    <w:rsid w:val="000274F2"/>
    <w:rsid w:val="00027E1D"/>
    <w:rsid w:val="000304BF"/>
    <w:rsid w:val="00030528"/>
    <w:rsid w:val="00030714"/>
    <w:rsid w:val="00030AEB"/>
    <w:rsid w:val="000310F7"/>
    <w:rsid w:val="00031724"/>
    <w:rsid w:val="00031775"/>
    <w:rsid w:val="00031B49"/>
    <w:rsid w:val="00031E57"/>
    <w:rsid w:val="0003218C"/>
    <w:rsid w:val="000321A7"/>
    <w:rsid w:val="00032E28"/>
    <w:rsid w:val="00032E34"/>
    <w:rsid w:val="00033028"/>
    <w:rsid w:val="00033E5B"/>
    <w:rsid w:val="0003416B"/>
    <w:rsid w:val="000344A3"/>
    <w:rsid w:val="000347A4"/>
    <w:rsid w:val="00034AAC"/>
    <w:rsid w:val="00034B59"/>
    <w:rsid w:val="0003529C"/>
    <w:rsid w:val="0003567A"/>
    <w:rsid w:val="000358D9"/>
    <w:rsid w:val="00035E33"/>
    <w:rsid w:val="00035FAB"/>
    <w:rsid w:val="0003675B"/>
    <w:rsid w:val="0003676C"/>
    <w:rsid w:val="00036830"/>
    <w:rsid w:val="00036BE0"/>
    <w:rsid w:val="00037B73"/>
    <w:rsid w:val="00037DBC"/>
    <w:rsid w:val="00037FFC"/>
    <w:rsid w:val="000401F9"/>
    <w:rsid w:val="00040829"/>
    <w:rsid w:val="00040878"/>
    <w:rsid w:val="0004093C"/>
    <w:rsid w:val="0004384E"/>
    <w:rsid w:val="00043FAE"/>
    <w:rsid w:val="000444AC"/>
    <w:rsid w:val="0004495F"/>
    <w:rsid w:val="0004500E"/>
    <w:rsid w:val="0004575C"/>
    <w:rsid w:val="00045C8E"/>
    <w:rsid w:val="00046175"/>
    <w:rsid w:val="00046E5A"/>
    <w:rsid w:val="00046F4B"/>
    <w:rsid w:val="0004771B"/>
    <w:rsid w:val="00047872"/>
    <w:rsid w:val="00047A1A"/>
    <w:rsid w:val="000502B3"/>
    <w:rsid w:val="00050A7C"/>
    <w:rsid w:val="00050C69"/>
    <w:rsid w:val="00050C6F"/>
    <w:rsid w:val="000510D9"/>
    <w:rsid w:val="000514CF"/>
    <w:rsid w:val="000516CC"/>
    <w:rsid w:val="00051EFC"/>
    <w:rsid w:val="000523E6"/>
    <w:rsid w:val="000528D9"/>
    <w:rsid w:val="0005368C"/>
    <w:rsid w:val="000542A0"/>
    <w:rsid w:val="00054500"/>
    <w:rsid w:val="00054826"/>
    <w:rsid w:val="00054DEA"/>
    <w:rsid w:val="000551C8"/>
    <w:rsid w:val="0005553C"/>
    <w:rsid w:val="00055953"/>
    <w:rsid w:val="00055984"/>
    <w:rsid w:val="000559A0"/>
    <w:rsid w:val="00056815"/>
    <w:rsid w:val="00056A4B"/>
    <w:rsid w:val="00056CD8"/>
    <w:rsid w:val="00057302"/>
    <w:rsid w:val="0006007B"/>
    <w:rsid w:val="0006018E"/>
    <w:rsid w:val="00061422"/>
    <w:rsid w:val="000617FD"/>
    <w:rsid w:val="000618A5"/>
    <w:rsid w:val="00061B79"/>
    <w:rsid w:val="00062309"/>
    <w:rsid w:val="00062514"/>
    <w:rsid w:val="00062625"/>
    <w:rsid w:val="00062902"/>
    <w:rsid w:val="00062A1C"/>
    <w:rsid w:val="0006304D"/>
    <w:rsid w:val="00063122"/>
    <w:rsid w:val="00063867"/>
    <w:rsid w:val="00063CED"/>
    <w:rsid w:val="00064169"/>
    <w:rsid w:val="00064CB5"/>
    <w:rsid w:val="0006545D"/>
    <w:rsid w:val="00065849"/>
    <w:rsid w:val="00065A09"/>
    <w:rsid w:val="00065AAB"/>
    <w:rsid w:val="00065CB4"/>
    <w:rsid w:val="00065F8F"/>
    <w:rsid w:val="00066993"/>
    <w:rsid w:val="00066BF6"/>
    <w:rsid w:val="00066F35"/>
    <w:rsid w:val="00067827"/>
    <w:rsid w:val="00067E3B"/>
    <w:rsid w:val="00067F3C"/>
    <w:rsid w:val="00070336"/>
    <w:rsid w:val="000704E4"/>
    <w:rsid w:val="0007086E"/>
    <w:rsid w:val="00070FA3"/>
    <w:rsid w:val="000710E4"/>
    <w:rsid w:val="00071B4B"/>
    <w:rsid w:val="00071D19"/>
    <w:rsid w:val="00071DB2"/>
    <w:rsid w:val="00071DEF"/>
    <w:rsid w:val="00071F28"/>
    <w:rsid w:val="0007236C"/>
    <w:rsid w:val="00072431"/>
    <w:rsid w:val="00072871"/>
    <w:rsid w:val="00072E83"/>
    <w:rsid w:val="000736E6"/>
    <w:rsid w:val="0007377D"/>
    <w:rsid w:val="00073EAE"/>
    <w:rsid w:val="00073EDB"/>
    <w:rsid w:val="00073FB1"/>
    <w:rsid w:val="0007409B"/>
    <w:rsid w:val="000743E6"/>
    <w:rsid w:val="00074846"/>
    <w:rsid w:val="00074FEC"/>
    <w:rsid w:val="00075A7A"/>
    <w:rsid w:val="00075BA2"/>
    <w:rsid w:val="00075C61"/>
    <w:rsid w:val="0007608E"/>
    <w:rsid w:val="00076CD3"/>
    <w:rsid w:val="00076FDF"/>
    <w:rsid w:val="0007775C"/>
    <w:rsid w:val="000777A2"/>
    <w:rsid w:val="00077941"/>
    <w:rsid w:val="00080022"/>
    <w:rsid w:val="0008048C"/>
    <w:rsid w:val="00080FAE"/>
    <w:rsid w:val="0008111A"/>
    <w:rsid w:val="00081404"/>
    <w:rsid w:val="00081F5A"/>
    <w:rsid w:val="00082417"/>
    <w:rsid w:val="000824D5"/>
    <w:rsid w:val="00083152"/>
    <w:rsid w:val="0008355E"/>
    <w:rsid w:val="00083814"/>
    <w:rsid w:val="00083AC2"/>
    <w:rsid w:val="00083EAD"/>
    <w:rsid w:val="000847F4"/>
    <w:rsid w:val="00084B53"/>
    <w:rsid w:val="00084B6B"/>
    <w:rsid w:val="000852D4"/>
    <w:rsid w:val="000854F1"/>
    <w:rsid w:val="000856F9"/>
    <w:rsid w:val="00085740"/>
    <w:rsid w:val="000858D0"/>
    <w:rsid w:val="0008646A"/>
    <w:rsid w:val="00087493"/>
    <w:rsid w:val="000879EE"/>
    <w:rsid w:val="00087DA7"/>
    <w:rsid w:val="00087F44"/>
    <w:rsid w:val="00091089"/>
    <w:rsid w:val="0009127B"/>
    <w:rsid w:val="000912F8"/>
    <w:rsid w:val="000917C9"/>
    <w:rsid w:val="000917CB"/>
    <w:rsid w:val="000928AC"/>
    <w:rsid w:val="0009298B"/>
    <w:rsid w:val="0009332F"/>
    <w:rsid w:val="00093C4B"/>
    <w:rsid w:val="00094232"/>
    <w:rsid w:val="00094732"/>
    <w:rsid w:val="00094893"/>
    <w:rsid w:val="00094DEF"/>
    <w:rsid w:val="0009551E"/>
    <w:rsid w:val="0009584C"/>
    <w:rsid w:val="00095E1B"/>
    <w:rsid w:val="000960C0"/>
    <w:rsid w:val="00096652"/>
    <w:rsid w:val="000967F8"/>
    <w:rsid w:val="00096FA7"/>
    <w:rsid w:val="000975D5"/>
    <w:rsid w:val="0009773B"/>
    <w:rsid w:val="00097C72"/>
    <w:rsid w:val="000A0E60"/>
    <w:rsid w:val="000A0EDA"/>
    <w:rsid w:val="000A1634"/>
    <w:rsid w:val="000A19F3"/>
    <w:rsid w:val="000A1BEF"/>
    <w:rsid w:val="000A2089"/>
    <w:rsid w:val="000A2CDC"/>
    <w:rsid w:val="000A3100"/>
    <w:rsid w:val="000A362A"/>
    <w:rsid w:val="000A3B7D"/>
    <w:rsid w:val="000A3BD2"/>
    <w:rsid w:val="000A400A"/>
    <w:rsid w:val="000A405D"/>
    <w:rsid w:val="000A41A5"/>
    <w:rsid w:val="000A4395"/>
    <w:rsid w:val="000A4914"/>
    <w:rsid w:val="000A49E6"/>
    <w:rsid w:val="000A51CD"/>
    <w:rsid w:val="000A5400"/>
    <w:rsid w:val="000A560A"/>
    <w:rsid w:val="000A5EB8"/>
    <w:rsid w:val="000A633E"/>
    <w:rsid w:val="000A665E"/>
    <w:rsid w:val="000A6B79"/>
    <w:rsid w:val="000A6BD9"/>
    <w:rsid w:val="000A6E84"/>
    <w:rsid w:val="000A7088"/>
    <w:rsid w:val="000A7355"/>
    <w:rsid w:val="000A7B0C"/>
    <w:rsid w:val="000A7FAD"/>
    <w:rsid w:val="000B03A8"/>
    <w:rsid w:val="000B0825"/>
    <w:rsid w:val="000B0A03"/>
    <w:rsid w:val="000B1274"/>
    <w:rsid w:val="000B131B"/>
    <w:rsid w:val="000B211C"/>
    <w:rsid w:val="000B2473"/>
    <w:rsid w:val="000B2822"/>
    <w:rsid w:val="000B380F"/>
    <w:rsid w:val="000B3891"/>
    <w:rsid w:val="000B4168"/>
    <w:rsid w:val="000B420D"/>
    <w:rsid w:val="000B424E"/>
    <w:rsid w:val="000B5A30"/>
    <w:rsid w:val="000B5B53"/>
    <w:rsid w:val="000B654C"/>
    <w:rsid w:val="000B6FA5"/>
    <w:rsid w:val="000B7235"/>
    <w:rsid w:val="000B738B"/>
    <w:rsid w:val="000B7616"/>
    <w:rsid w:val="000B784A"/>
    <w:rsid w:val="000B7C5F"/>
    <w:rsid w:val="000B7CA6"/>
    <w:rsid w:val="000B7FDB"/>
    <w:rsid w:val="000C0532"/>
    <w:rsid w:val="000C0602"/>
    <w:rsid w:val="000C06FA"/>
    <w:rsid w:val="000C097A"/>
    <w:rsid w:val="000C09E9"/>
    <w:rsid w:val="000C1631"/>
    <w:rsid w:val="000C1794"/>
    <w:rsid w:val="000C183C"/>
    <w:rsid w:val="000C28B6"/>
    <w:rsid w:val="000C2B29"/>
    <w:rsid w:val="000C3049"/>
    <w:rsid w:val="000C41F6"/>
    <w:rsid w:val="000C42F1"/>
    <w:rsid w:val="000C4486"/>
    <w:rsid w:val="000C450C"/>
    <w:rsid w:val="000C4692"/>
    <w:rsid w:val="000C4B00"/>
    <w:rsid w:val="000C4B5E"/>
    <w:rsid w:val="000C50BA"/>
    <w:rsid w:val="000C5F6A"/>
    <w:rsid w:val="000C60E1"/>
    <w:rsid w:val="000C63C3"/>
    <w:rsid w:val="000C67C4"/>
    <w:rsid w:val="000C780D"/>
    <w:rsid w:val="000C798A"/>
    <w:rsid w:val="000C7A13"/>
    <w:rsid w:val="000D0935"/>
    <w:rsid w:val="000D0C22"/>
    <w:rsid w:val="000D0F89"/>
    <w:rsid w:val="000D1027"/>
    <w:rsid w:val="000D209C"/>
    <w:rsid w:val="000D216E"/>
    <w:rsid w:val="000D235A"/>
    <w:rsid w:val="000D32C1"/>
    <w:rsid w:val="000D33E1"/>
    <w:rsid w:val="000D34EA"/>
    <w:rsid w:val="000D389D"/>
    <w:rsid w:val="000D4650"/>
    <w:rsid w:val="000D4905"/>
    <w:rsid w:val="000D4A9B"/>
    <w:rsid w:val="000D4BAD"/>
    <w:rsid w:val="000D4E33"/>
    <w:rsid w:val="000D5017"/>
    <w:rsid w:val="000D55B6"/>
    <w:rsid w:val="000D5831"/>
    <w:rsid w:val="000D6683"/>
    <w:rsid w:val="000D6D46"/>
    <w:rsid w:val="000D7118"/>
    <w:rsid w:val="000D7171"/>
    <w:rsid w:val="000D77A6"/>
    <w:rsid w:val="000D7A16"/>
    <w:rsid w:val="000D7C1B"/>
    <w:rsid w:val="000E0492"/>
    <w:rsid w:val="000E0756"/>
    <w:rsid w:val="000E0C09"/>
    <w:rsid w:val="000E0C90"/>
    <w:rsid w:val="000E1432"/>
    <w:rsid w:val="000E16B1"/>
    <w:rsid w:val="000E18AF"/>
    <w:rsid w:val="000E1A4D"/>
    <w:rsid w:val="000E2031"/>
    <w:rsid w:val="000E207F"/>
    <w:rsid w:val="000E27C8"/>
    <w:rsid w:val="000E2871"/>
    <w:rsid w:val="000E2BC6"/>
    <w:rsid w:val="000E2E5D"/>
    <w:rsid w:val="000E2EEF"/>
    <w:rsid w:val="000E2F4D"/>
    <w:rsid w:val="000E3345"/>
    <w:rsid w:val="000E34D5"/>
    <w:rsid w:val="000E3A02"/>
    <w:rsid w:val="000E3A37"/>
    <w:rsid w:val="000E3FBE"/>
    <w:rsid w:val="000E4538"/>
    <w:rsid w:val="000E45ED"/>
    <w:rsid w:val="000E4649"/>
    <w:rsid w:val="000E494B"/>
    <w:rsid w:val="000E5862"/>
    <w:rsid w:val="000E58E9"/>
    <w:rsid w:val="000E5A72"/>
    <w:rsid w:val="000E64FA"/>
    <w:rsid w:val="000E665E"/>
    <w:rsid w:val="000E6D26"/>
    <w:rsid w:val="000E6E89"/>
    <w:rsid w:val="000E717F"/>
    <w:rsid w:val="000E778E"/>
    <w:rsid w:val="000E7CAF"/>
    <w:rsid w:val="000E7CD3"/>
    <w:rsid w:val="000F0211"/>
    <w:rsid w:val="000F05E7"/>
    <w:rsid w:val="000F07B6"/>
    <w:rsid w:val="000F0978"/>
    <w:rsid w:val="000F1767"/>
    <w:rsid w:val="000F17F6"/>
    <w:rsid w:val="000F192B"/>
    <w:rsid w:val="000F1B33"/>
    <w:rsid w:val="000F1BCD"/>
    <w:rsid w:val="000F1D6C"/>
    <w:rsid w:val="000F26F1"/>
    <w:rsid w:val="000F3067"/>
    <w:rsid w:val="000F30B0"/>
    <w:rsid w:val="000F34B9"/>
    <w:rsid w:val="000F34F2"/>
    <w:rsid w:val="000F3648"/>
    <w:rsid w:val="000F3BD6"/>
    <w:rsid w:val="000F420C"/>
    <w:rsid w:val="000F4665"/>
    <w:rsid w:val="000F46EE"/>
    <w:rsid w:val="000F4D65"/>
    <w:rsid w:val="000F4DB6"/>
    <w:rsid w:val="000F4E5F"/>
    <w:rsid w:val="000F4FA4"/>
    <w:rsid w:val="000F56F6"/>
    <w:rsid w:val="000F5D76"/>
    <w:rsid w:val="000F6A14"/>
    <w:rsid w:val="000F6CC4"/>
    <w:rsid w:val="000F6CD5"/>
    <w:rsid w:val="000F6D3A"/>
    <w:rsid w:val="000F6F04"/>
    <w:rsid w:val="000F752E"/>
    <w:rsid w:val="000F76D0"/>
    <w:rsid w:val="000F7845"/>
    <w:rsid w:val="000F7F69"/>
    <w:rsid w:val="0010089A"/>
    <w:rsid w:val="00100CAE"/>
    <w:rsid w:val="00101422"/>
    <w:rsid w:val="001014A7"/>
    <w:rsid w:val="00101DDC"/>
    <w:rsid w:val="00103855"/>
    <w:rsid w:val="00103913"/>
    <w:rsid w:val="00103BC7"/>
    <w:rsid w:val="001040D5"/>
    <w:rsid w:val="001040E3"/>
    <w:rsid w:val="001047C8"/>
    <w:rsid w:val="001048AA"/>
    <w:rsid w:val="0010494B"/>
    <w:rsid w:val="00104DD8"/>
    <w:rsid w:val="0010591E"/>
    <w:rsid w:val="00106188"/>
    <w:rsid w:val="0010639B"/>
    <w:rsid w:val="001065CF"/>
    <w:rsid w:val="001068E2"/>
    <w:rsid w:val="00106DB0"/>
    <w:rsid w:val="001074AD"/>
    <w:rsid w:val="001078A9"/>
    <w:rsid w:val="00107B2C"/>
    <w:rsid w:val="00107E97"/>
    <w:rsid w:val="00107EC6"/>
    <w:rsid w:val="00110D26"/>
    <w:rsid w:val="001112C6"/>
    <w:rsid w:val="00111679"/>
    <w:rsid w:val="00111A8D"/>
    <w:rsid w:val="00112529"/>
    <w:rsid w:val="001125D4"/>
    <w:rsid w:val="001127BE"/>
    <w:rsid w:val="001131D0"/>
    <w:rsid w:val="00113D92"/>
    <w:rsid w:val="00113F19"/>
    <w:rsid w:val="001149BA"/>
    <w:rsid w:val="00114A75"/>
    <w:rsid w:val="00114D3C"/>
    <w:rsid w:val="00114F2F"/>
    <w:rsid w:val="0011503B"/>
    <w:rsid w:val="00115130"/>
    <w:rsid w:val="00115739"/>
    <w:rsid w:val="0011597D"/>
    <w:rsid w:val="00115C5A"/>
    <w:rsid w:val="00115D37"/>
    <w:rsid w:val="00115E9B"/>
    <w:rsid w:val="001162F0"/>
    <w:rsid w:val="00116398"/>
    <w:rsid w:val="00116E1B"/>
    <w:rsid w:val="00116E2E"/>
    <w:rsid w:val="0011700B"/>
    <w:rsid w:val="00117065"/>
    <w:rsid w:val="001170CE"/>
    <w:rsid w:val="00117315"/>
    <w:rsid w:val="00120053"/>
    <w:rsid w:val="00120285"/>
    <w:rsid w:val="0012084D"/>
    <w:rsid w:val="001209E7"/>
    <w:rsid w:val="001216A9"/>
    <w:rsid w:val="0012246E"/>
    <w:rsid w:val="001224A8"/>
    <w:rsid w:val="00122C41"/>
    <w:rsid w:val="00122CC7"/>
    <w:rsid w:val="0012353F"/>
    <w:rsid w:val="00123A0C"/>
    <w:rsid w:val="00123FDC"/>
    <w:rsid w:val="001243A7"/>
    <w:rsid w:val="001245F6"/>
    <w:rsid w:val="00124AA5"/>
    <w:rsid w:val="00125A00"/>
    <w:rsid w:val="00125FDA"/>
    <w:rsid w:val="00126261"/>
    <w:rsid w:val="001265C8"/>
    <w:rsid w:val="001269C5"/>
    <w:rsid w:val="0012730E"/>
    <w:rsid w:val="00127891"/>
    <w:rsid w:val="00127A72"/>
    <w:rsid w:val="00127DB2"/>
    <w:rsid w:val="001301CC"/>
    <w:rsid w:val="001301DC"/>
    <w:rsid w:val="00130A75"/>
    <w:rsid w:val="00130C04"/>
    <w:rsid w:val="00130C81"/>
    <w:rsid w:val="00130DCD"/>
    <w:rsid w:val="00130E7D"/>
    <w:rsid w:val="00131566"/>
    <w:rsid w:val="001320F0"/>
    <w:rsid w:val="001326A8"/>
    <w:rsid w:val="00132997"/>
    <w:rsid w:val="00132B3A"/>
    <w:rsid w:val="00132C5A"/>
    <w:rsid w:val="00132CB8"/>
    <w:rsid w:val="00133BC4"/>
    <w:rsid w:val="00133F68"/>
    <w:rsid w:val="0013415F"/>
    <w:rsid w:val="00134BDE"/>
    <w:rsid w:val="00134C3B"/>
    <w:rsid w:val="001355D8"/>
    <w:rsid w:val="001359CC"/>
    <w:rsid w:val="001363BC"/>
    <w:rsid w:val="00136657"/>
    <w:rsid w:val="00137B20"/>
    <w:rsid w:val="00137C23"/>
    <w:rsid w:val="00137D32"/>
    <w:rsid w:val="00137FDC"/>
    <w:rsid w:val="0014017D"/>
    <w:rsid w:val="001403B9"/>
    <w:rsid w:val="00140409"/>
    <w:rsid w:val="00140D27"/>
    <w:rsid w:val="00140F7A"/>
    <w:rsid w:val="00141245"/>
    <w:rsid w:val="00141441"/>
    <w:rsid w:val="001422CC"/>
    <w:rsid w:val="001422EB"/>
    <w:rsid w:val="001438C8"/>
    <w:rsid w:val="00143B16"/>
    <w:rsid w:val="001449BE"/>
    <w:rsid w:val="00144B58"/>
    <w:rsid w:val="00144E6F"/>
    <w:rsid w:val="00144EF5"/>
    <w:rsid w:val="001456F3"/>
    <w:rsid w:val="00146588"/>
    <w:rsid w:val="0014661E"/>
    <w:rsid w:val="0014685F"/>
    <w:rsid w:val="00147DD3"/>
    <w:rsid w:val="00151048"/>
    <w:rsid w:val="00151C0C"/>
    <w:rsid w:val="00152138"/>
    <w:rsid w:val="0015224F"/>
    <w:rsid w:val="00152482"/>
    <w:rsid w:val="00152A1B"/>
    <w:rsid w:val="00152B61"/>
    <w:rsid w:val="0015330E"/>
    <w:rsid w:val="0015338E"/>
    <w:rsid w:val="00153509"/>
    <w:rsid w:val="0015357D"/>
    <w:rsid w:val="001542A0"/>
    <w:rsid w:val="001552D6"/>
    <w:rsid w:val="001561F5"/>
    <w:rsid w:val="00156316"/>
    <w:rsid w:val="00156767"/>
    <w:rsid w:val="00156916"/>
    <w:rsid w:val="00157292"/>
    <w:rsid w:val="00157443"/>
    <w:rsid w:val="0015745B"/>
    <w:rsid w:val="0015783E"/>
    <w:rsid w:val="0015785B"/>
    <w:rsid w:val="001578D2"/>
    <w:rsid w:val="00157A95"/>
    <w:rsid w:val="00157AB4"/>
    <w:rsid w:val="001606DE"/>
    <w:rsid w:val="00160966"/>
    <w:rsid w:val="001611C4"/>
    <w:rsid w:val="00161D93"/>
    <w:rsid w:val="00162083"/>
    <w:rsid w:val="0016208A"/>
    <w:rsid w:val="001622A2"/>
    <w:rsid w:val="00162D61"/>
    <w:rsid w:val="00162DE6"/>
    <w:rsid w:val="00163375"/>
    <w:rsid w:val="0016348C"/>
    <w:rsid w:val="001636E4"/>
    <w:rsid w:val="001639DC"/>
    <w:rsid w:val="00163A4D"/>
    <w:rsid w:val="001642E6"/>
    <w:rsid w:val="0016454C"/>
    <w:rsid w:val="001648D5"/>
    <w:rsid w:val="001648E2"/>
    <w:rsid w:val="001651EC"/>
    <w:rsid w:val="0016524E"/>
    <w:rsid w:val="001657E5"/>
    <w:rsid w:val="00166381"/>
    <w:rsid w:val="001664C9"/>
    <w:rsid w:val="0016673D"/>
    <w:rsid w:val="00166947"/>
    <w:rsid w:val="00166D17"/>
    <w:rsid w:val="00167854"/>
    <w:rsid w:val="00167F64"/>
    <w:rsid w:val="00170CFE"/>
    <w:rsid w:val="0017108B"/>
    <w:rsid w:val="00171256"/>
    <w:rsid w:val="001715E2"/>
    <w:rsid w:val="001716B3"/>
    <w:rsid w:val="001718BC"/>
    <w:rsid w:val="00171BF6"/>
    <w:rsid w:val="00171C3A"/>
    <w:rsid w:val="001722B3"/>
    <w:rsid w:val="0017263C"/>
    <w:rsid w:val="001729CD"/>
    <w:rsid w:val="00172DAB"/>
    <w:rsid w:val="00172DEC"/>
    <w:rsid w:val="00172E39"/>
    <w:rsid w:val="00173182"/>
    <w:rsid w:val="0017393E"/>
    <w:rsid w:val="00173A0A"/>
    <w:rsid w:val="00174206"/>
    <w:rsid w:val="00174475"/>
    <w:rsid w:val="001746A5"/>
    <w:rsid w:val="00174CA6"/>
    <w:rsid w:val="001759FE"/>
    <w:rsid w:val="00175ABB"/>
    <w:rsid w:val="0017639B"/>
    <w:rsid w:val="00176705"/>
    <w:rsid w:val="00176A3A"/>
    <w:rsid w:val="00177697"/>
    <w:rsid w:val="0017788E"/>
    <w:rsid w:val="00177929"/>
    <w:rsid w:val="001779D2"/>
    <w:rsid w:val="00177A03"/>
    <w:rsid w:val="00177C9F"/>
    <w:rsid w:val="00177DAE"/>
    <w:rsid w:val="00180101"/>
    <w:rsid w:val="00180445"/>
    <w:rsid w:val="00180EB2"/>
    <w:rsid w:val="001812DD"/>
    <w:rsid w:val="001818D2"/>
    <w:rsid w:val="00181A46"/>
    <w:rsid w:val="00181A7E"/>
    <w:rsid w:val="00182058"/>
    <w:rsid w:val="00182109"/>
    <w:rsid w:val="001825A5"/>
    <w:rsid w:val="00182694"/>
    <w:rsid w:val="001826DA"/>
    <w:rsid w:val="0018299C"/>
    <w:rsid w:val="00182BEF"/>
    <w:rsid w:val="00182CFC"/>
    <w:rsid w:val="00182D6F"/>
    <w:rsid w:val="00183366"/>
    <w:rsid w:val="001836E3"/>
    <w:rsid w:val="00183FB5"/>
    <w:rsid w:val="00184171"/>
    <w:rsid w:val="00186847"/>
    <w:rsid w:val="00187033"/>
    <w:rsid w:val="001872CD"/>
    <w:rsid w:val="00187315"/>
    <w:rsid w:val="00187765"/>
    <w:rsid w:val="00187811"/>
    <w:rsid w:val="0018781F"/>
    <w:rsid w:val="0018798D"/>
    <w:rsid w:val="00187FCB"/>
    <w:rsid w:val="00190946"/>
    <w:rsid w:val="00190FCF"/>
    <w:rsid w:val="00191A00"/>
    <w:rsid w:val="00191FE2"/>
    <w:rsid w:val="00192780"/>
    <w:rsid w:val="0019320D"/>
    <w:rsid w:val="001934EE"/>
    <w:rsid w:val="001935E5"/>
    <w:rsid w:val="001938E1"/>
    <w:rsid w:val="00193C0C"/>
    <w:rsid w:val="0019412E"/>
    <w:rsid w:val="00194213"/>
    <w:rsid w:val="001943AE"/>
    <w:rsid w:val="00194FEF"/>
    <w:rsid w:val="001953C7"/>
    <w:rsid w:val="00195762"/>
    <w:rsid w:val="00196620"/>
    <w:rsid w:val="00196784"/>
    <w:rsid w:val="00196B03"/>
    <w:rsid w:val="00197041"/>
    <w:rsid w:val="00197216"/>
    <w:rsid w:val="00197261"/>
    <w:rsid w:val="001978F0"/>
    <w:rsid w:val="00197EB5"/>
    <w:rsid w:val="001A0386"/>
    <w:rsid w:val="001A053B"/>
    <w:rsid w:val="001A0B59"/>
    <w:rsid w:val="001A170A"/>
    <w:rsid w:val="001A171E"/>
    <w:rsid w:val="001A181D"/>
    <w:rsid w:val="001A187A"/>
    <w:rsid w:val="001A18D3"/>
    <w:rsid w:val="001A1DA9"/>
    <w:rsid w:val="001A2596"/>
    <w:rsid w:val="001A269C"/>
    <w:rsid w:val="001A2988"/>
    <w:rsid w:val="001A2DA9"/>
    <w:rsid w:val="001A3076"/>
    <w:rsid w:val="001A326C"/>
    <w:rsid w:val="001A3C1F"/>
    <w:rsid w:val="001A3E2B"/>
    <w:rsid w:val="001A413A"/>
    <w:rsid w:val="001A43A9"/>
    <w:rsid w:val="001A4F71"/>
    <w:rsid w:val="001A5328"/>
    <w:rsid w:val="001A5B7E"/>
    <w:rsid w:val="001A6232"/>
    <w:rsid w:val="001A636B"/>
    <w:rsid w:val="001A642F"/>
    <w:rsid w:val="001A6963"/>
    <w:rsid w:val="001A7844"/>
    <w:rsid w:val="001A7FD8"/>
    <w:rsid w:val="001B035F"/>
    <w:rsid w:val="001B0B54"/>
    <w:rsid w:val="001B0FC1"/>
    <w:rsid w:val="001B123E"/>
    <w:rsid w:val="001B1247"/>
    <w:rsid w:val="001B17EF"/>
    <w:rsid w:val="001B184F"/>
    <w:rsid w:val="001B1A40"/>
    <w:rsid w:val="001B3265"/>
    <w:rsid w:val="001B3503"/>
    <w:rsid w:val="001B414E"/>
    <w:rsid w:val="001B4257"/>
    <w:rsid w:val="001B4291"/>
    <w:rsid w:val="001B4453"/>
    <w:rsid w:val="001B4454"/>
    <w:rsid w:val="001B47E4"/>
    <w:rsid w:val="001B490F"/>
    <w:rsid w:val="001B4AF5"/>
    <w:rsid w:val="001B4B1D"/>
    <w:rsid w:val="001B4ECA"/>
    <w:rsid w:val="001B4F8E"/>
    <w:rsid w:val="001B52CB"/>
    <w:rsid w:val="001B5421"/>
    <w:rsid w:val="001B55D7"/>
    <w:rsid w:val="001B5A58"/>
    <w:rsid w:val="001B5F87"/>
    <w:rsid w:val="001B632F"/>
    <w:rsid w:val="001B6FEE"/>
    <w:rsid w:val="001B73FE"/>
    <w:rsid w:val="001B761D"/>
    <w:rsid w:val="001B7C65"/>
    <w:rsid w:val="001B7D1F"/>
    <w:rsid w:val="001B7D66"/>
    <w:rsid w:val="001B7DE2"/>
    <w:rsid w:val="001C0AFE"/>
    <w:rsid w:val="001C1502"/>
    <w:rsid w:val="001C17D1"/>
    <w:rsid w:val="001C1925"/>
    <w:rsid w:val="001C1A8E"/>
    <w:rsid w:val="001C1CDB"/>
    <w:rsid w:val="001C1D7C"/>
    <w:rsid w:val="001C27F7"/>
    <w:rsid w:val="001C2A93"/>
    <w:rsid w:val="001C377E"/>
    <w:rsid w:val="001C3943"/>
    <w:rsid w:val="001C3CE9"/>
    <w:rsid w:val="001C485E"/>
    <w:rsid w:val="001C4BF0"/>
    <w:rsid w:val="001C4C6F"/>
    <w:rsid w:val="001C51E8"/>
    <w:rsid w:val="001C5A08"/>
    <w:rsid w:val="001C5A25"/>
    <w:rsid w:val="001C6304"/>
    <w:rsid w:val="001C68B8"/>
    <w:rsid w:val="001C6A7D"/>
    <w:rsid w:val="001C6CA5"/>
    <w:rsid w:val="001C6E4F"/>
    <w:rsid w:val="001C71FF"/>
    <w:rsid w:val="001C729A"/>
    <w:rsid w:val="001C767E"/>
    <w:rsid w:val="001C79D4"/>
    <w:rsid w:val="001C7A70"/>
    <w:rsid w:val="001C7B22"/>
    <w:rsid w:val="001C7D87"/>
    <w:rsid w:val="001C7DE4"/>
    <w:rsid w:val="001D023D"/>
    <w:rsid w:val="001D0ABC"/>
    <w:rsid w:val="001D14A2"/>
    <w:rsid w:val="001D1B4D"/>
    <w:rsid w:val="001D20FF"/>
    <w:rsid w:val="001D25AB"/>
    <w:rsid w:val="001D27CD"/>
    <w:rsid w:val="001D29F1"/>
    <w:rsid w:val="001D2D67"/>
    <w:rsid w:val="001D3002"/>
    <w:rsid w:val="001D3A20"/>
    <w:rsid w:val="001D3A39"/>
    <w:rsid w:val="001D4357"/>
    <w:rsid w:val="001D4846"/>
    <w:rsid w:val="001D51F7"/>
    <w:rsid w:val="001D5F8F"/>
    <w:rsid w:val="001D6029"/>
    <w:rsid w:val="001D61A3"/>
    <w:rsid w:val="001D6217"/>
    <w:rsid w:val="001D63D4"/>
    <w:rsid w:val="001D7091"/>
    <w:rsid w:val="001D70A3"/>
    <w:rsid w:val="001D74B7"/>
    <w:rsid w:val="001D7B09"/>
    <w:rsid w:val="001D7F2B"/>
    <w:rsid w:val="001E0507"/>
    <w:rsid w:val="001E0656"/>
    <w:rsid w:val="001E0B39"/>
    <w:rsid w:val="001E17C1"/>
    <w:rsid w:val="001E1FD8"/>
    <w:rsid w:val="001E21EE"/>
    <w:rsid w:val="001E23E3"/>
    <w:rsid w:val="001E2730"/>
    <w:rsid w:val="001E2A60"/>
    <w:rsid w:val="001E2C34"/>
    <w:rsid w:val="001E302A"/>
    <w:rsid w:val="001E31D2"/>
    <w:rsid w:val="001E33A3"/>
    <w:rsid w:val="001E383D"/>
    <w:rsid w:val="001E3D8C"/>
    <w:rsid w:val="001E3E04"/>
    <w:rsid w:val="001E3EA8"/>
    <w:rsid w:val="001E3FB3"/>
    <w:rsid w:val="001E4341"/>
    <w:rsid w:val="001E44FE"/>
    <w:rsid w:val="001E47A1"/>
    <w:rsid w:val="001E47E8"/>
    <w:rsid w:val="001E5188"/>
    <w:rsid w:val="001E55BB"/>
    <w:rsid w:val="001E5783"/>
    <w:rsid w:val="001E582B"/>
    <w:rsid w:val="001E5E9A"/>
    <w:rsid w:val="001E6116"/>
    <w:rsid w:val="001E619B"/>
    <w:rsid w:val="001E62B7"/>
    <w:rsid w:val="001E6599"/>
    <w:rsid w:val="001E6C22"/>
    <w:rsid w:val="001E6F51"/>
    <w:rsid w:val="001E708D"/>
    <w:rsid w:val="001E70A3"/>
    <w:rsid w:val="001E72DF"/>
    <w:rsid w:val="001E735A"/>
    <w:rsid w:val="001E75DC"/>
    <w:rsid w:val="001E76BD"/>
    <w:rsid w:val="001E7C30"/>
    <w:rsid w:val="001F032A"/>
    <w:rsid w:val="001F0516"/>
    <w:rsid w:val="001F092B"/>
    <w:rsid w:val="001F0A7D"/>
    <w:rsid w:val="001F0E10"/>
    <w:rsid w:val="001F10D7"/>
    <w:rsid w:val="001F1749"/>
    <w:rsid w:val="001F1A21"/>
    <w:rsid w:val="001F1ACF"/>
    <w:rsid w:val="001F1D2B"/>
    <w:rsid w:val="001F23CF"/>
    <w:rsid w:val="001F278A"/>
    <w:rsid w:val="001F34CE"/>
    <w:rsid w:val="001F3608"/>
    <w:rsid w:val="001F3B4E"/>
    <w:rsid w:val="001F428F"/>
    <w:rsid w:val="001F431A"/>
    <w:rsid w:val="001F487D"/>
    <w:rsid w:val="001F4AB0"/>
    <w:rsid w:val="001F4B04"/>
    <w:rsid w:val="001F4CE9"/>
    <w:rsid w:val="001F4EAC"/>
    <w:rsid w:val="001F5053"/>
    <w:rsid w:val="001F51FC"/>
    <w:rsid w:val="001F576D"/>
    <w:rsid w:val="001F5A36"/>
    <w:rsid w:val="001F5ED1"/>
    <w:rsid w:val="001F60AC"/>
    <w:rsid w:val="001F722E"/>
    <w:rsid w:val="001F728F"/>
    <w:rsid w:val="001F72A0"/>
    <w:rsid w:val="001F7431"/>
    <w:rsid w:val="001F7793"/>
    <w:rsid w:val="00200081"/>
    <w:rsid w:val="00200450"/>
    <w:rsid w:val="00200547"/>
    <w:rsid w:val="002007B4"/>
    <w:rsid w:val="002008F1"/>
    <w:rsid w:val="00200A5D"/>
    <w:rsid w:val="00201567"/>
    <w:rsid w:val="0020192C"/>
    <w:rsid w:val="002019ED"/>
    <w:rsid w:val="00201A04"/>
    <w:rsid w:val="00201F7F"/>
    <w:rsid w:val="00202C77"/>
    <w:rsid w:val="0020305D"/>
    <w:rsid w:val="00203153"/>
    <w:rsid w:val="0020369B"/>
    <w:rsid w:val="00205188"/>
    <w:rsid w:val="002055A8"/>
    <w:rsid w:val="002058DA"/>
    <w:rsid w:val="00205B6E"/>
    <w:rsid w:val="00205C59"/>
    <w:rsid w:val="00205E81"/>
    <w:rsid w:val="002061EA"/>
    <w:rsid w:val="00206410"/>
    <w:rsid w:val="00206436"/>
    <w:rsid w:val="00206813"/>
    <w:rsid w:val="0020685E"/>
    <w:rsid w:val="002072F9"/>
    <w:rsid w:val="00207B8B"/>
    <w:rsid w:val="00207C96"/>
    <w:rsid w:val="00207F26"/>
    <w:rsid w:val="0021007F"/>
    <w:rsid w:val="00210290"/>
    <w:rsid w:val="002103E0"/>
    <w:rsid w:val="0021054E"/>
    <w:rsid w:val="00210DD2"/>
    <w:rsid w:val="0021171D"/>
    <w:rsid w:val="002120B8"/>
    <w:rsid w:val="00212365"/>
    <w:rsid w:val="00212A55"/>
    <w:rsid w:val="00212C9C"/>
    <w:rsid w:val="00212E9C"/>
    <w:rsid w:val="002131FF"/>
    <w:rsid w:val="00213323"/>
    <w:rsid w:val="0021347C"/>
    <w:rsid w:val="00213D11"/>
    <w:rsid w:val="00213EBC"/>
    <w:rsid w:val="00214208"/>
    <w:rsid w:val="00214502"/>
    <w:rsid w:val="002159AF"/>
    <w:rsid w:val="00215D82"/>
    <w:rsid w:val="002160DA"/>
    <w:rsid w:val="0021685D"/>
    <w:rsid w:val="00216AB0"/>
    <w:rsid w:val="00216CB5"/>
    <w:rsid w:val="00217168"/>
    <w:rsid w:val="00217264"/>
    <w:rsid w:val="002178E6"/>
    <w:rsid w:val="0022116F"/>
    <w:rsid w:val="002212BF"/>
    <w:rsid w:val="0022221C"/>
    <w:rsid w:val="00222266"/>
    <w:rsid w:val="00222667"/>
    <w:rsid w:val="00222D5E"/>
    <w:rsid w:val="00223156"/>
    <w:rsid w:val="00223440"/>
    <w:rsid w:val="00223BA8"/>
    <w:rsid w:val="0022416E"/>
    <w:rsid w:val="002243C6"/>
    <w:rsid w:val="002248D8"/>
    <w:rsid w:val="00224BBF"/>
    <w:rsid w:val="00224E2D"/>
    <w:rsid w:val="00224FCC"/>
    <w:rsid w:val="00225156"/>
    <w:rsid w:val="002257FC"/>
    <w:rsid w:val="00225A20"/>
    <w:rsid w:val="00225BD1"/>
    <w:rsid w:val="00225C1F"/>
    <w:rsid w:val="002268A0"/>
    <w:rsid w:val="00226ACF"/>
    <w:rsid w:val="00226AE9"/>
    <w:rsid w:val="00226D82"/>
    <w:rsid w:val="00226E32"/>
    <w:rsid w:val="002272B2"/>
    <w:rsid w:val="00230137"/>
    <w:rsid w:val="0023041D"/>
    <w:rsid w:val="0023049C"/>
    <w:rsid w:val="00230D78"/>
    <w:rsid w:val="002310C8"/>
    <w:rsid w:val="0023140C"/>
    <w:rsid w:val="00231C0F"/>
    <w:rsid w:val="00231ECE"/>
    <w:rsid w:val="00232EDD"/>
    <w:rsid w:val="0023369D"/>
    <w:rsid w:val="002337C8"/>
    <w:rsid w:val="00233D38"/>
    <w:rsid w:val="0023424E"/>
    <w:rsid w:val="002345F2"/>
    <w:rsid w:val="0023525F"/>
    <w:rsid w:val="00235A7C"/>
    <w:rsid w:val="00235C42"/>
    <w:rsid w:val="00235EFE"/>
    <w:rsid w:val="00236125"/>
    <w:rsid w:val="00236297"/>
    <w:rsid w:val="002363F9"/>
    <w:rsid w:val="00236618"/>
    <w:rsid w:val="0023667F"/>
    <w:rsid w:val="002369AD"/>
    <w:rsid w:val="00236EDD"/>
    <w:rsid w:val="00237111"/>
    <w:rsid w:val="002375F6"/>
    <w:rsid w:val="00237D23"/>
    <w:rsid w:val="002401C6"/>
    <w:rsid w:val="0024031B"/>
    <w:rsid w:val="00240485"/>
    <w:rsid w:val="0024069D"/>
    <w:rsid w:val="002406EB"/>
    <w:rsid w:val="002410E4"/>
    <w:rsid w:val="0024175D"/>
    <w:rsid w:val="00241CF9"/>
    <w:rsid w:val="00241DF2"/>
    <w:rsid w:val="002425E3"/>
    <w:rsid w:val="00242F7C"/>
    <w:rsid w:val="0024308D"/>
    <w:rsid w:val="00243632"/>
    <w:rsid w:val="0024367C"/>
    <w:rsid w:val="00244972"/>
    <w:rsid w:val="00244A6C"/>
    <w:rsid w:val="00244E0D"/>
    <w:rsid w:val="00245089"/>
    <w:rsid w:val="00245322"/>
    <w:rsid w:val="002455D7"/>
    <w:rsid w:val="002457DD"/>
    <w:rsid w:val="00245A73"/>
    <w:rsid w:val="002461A1"/>
    <w:rsid w:val="002461A7"/>
    <w:rsid w:val="002467B0"/>
    <w:rsid w:val="002471F5"/>
    <w:rsid w:val="00247327"/>
    <w:rsid w:val="00247BD6"/>
    <w:rsid w:val="002507E3"/>
    <w:rsid w:val="00250AD9"/>
    <w:rsid w:val="00251DC2"/>
    <w:rsid w:val="002521D2"/>
    <w:rsid w:val="0025257F"/>
    <w:rsid w:val="002526C0"/>
    <w:rsid w:val="002527E5"/>
    <w:rsid w:val="00252D67"/>
    <w:rsid w:val="0025310C"/>
    <w:rsid w:val="00253346"/>
    <w:rsid w:val="00253792"/>
    <w:rsid w:val="0025381C"/>
    <w:rsid w:val="002539E1"/>
    <w:rsid w:val="00253D26"/>
    <w:rsid w:val="0025429D"/>
    <w:rsid w:val="002544B4"/>
    <w:rsid w:val="00254B1B"/>
    <w:rsid w:val="0025598E"/>
    <w:rsid w:val="00255BA0"/>
    <w:rsid w:val="00256041"/>
    <w:rsid w:val="002564B3"/>
    <w:rsid w:val="002565CE"/>
    <w:rsid w:val="002568EF"/>
    <w:rsid w:val="00256AA0"/>
    <w:rsid w:val="00256F5F"/>
    <w:rsid w:val="00257775"/>
    <w:rsid w:val="002579D8"/>
    <w:rsid w:val="00257AFD"/>
    <w:rsid w:val="00257E7C"/>
    <w:rsid w:val="00257E8F"/>
    <w:rsid w:val="00257E91"/>
    <w:rsid w:val="00257FDA"/>
    <w:rsid w:val="00260015"/>
    <w:rsid w:val="00260320"/>
    <w:rsid w:val="00260856"/>
    <w:rsid w:val="00261A22"/>
    <w:rsid w:val="00261CDF"/>
    <w:rsid w:val="00262280"/>
    <w:rsid w:val="002624EB"/>
    <w:rsid w:val="002628EC"/>
    <w:rsid w:val="00262A9F"/>
    <w:rsid w:val="002630F7"/>
    <w:rsid w:val="00263650"/>
    <w:rsid w:val="00263708"/>
    <w:rsid w:val="00263C77"/>
    <w:rsid w:val="00263D06"/>
    <w:rsid w:val="0026427A"/>
    <w:rsid w:val="002649D2"/>
    <w:rsid w:val="00264DA8"/>
    <w:rsid w:val="00264DAC"/>
    <w:rsid w:val="00264ED6"/>
    <w:rsid w:val="00265CA4"/>
    <w:rsid w:val="002662B0"/>
    <w:rsid w:val="002666B5"/>
    <w:rsid w:val="0026670E"/>
    <w:rsid w:val="0026695E"/>
    <w:rsid w:val="00266F8F"/>
    <w:rsid w:val="00267210"/>
    <w:rsid w:val="002673F6"/>
    <w:rsid w:val="0026752B"/>
    <w:rsid w:val="0026764A"/>
    <w:rsid w:val="00267650"/>
    <w:rsid w:val="00267900"/>
    <w:rsid w:val="00267C87"/>
    <w:rsid w:val="00267E45"/>
    <w:rsid w:val="00267FBC"/>
    <w:rsid w:val="00270372"/>
    <w:rsid w:val="00270534"/>
    <w:rsid w:val="00270556"/>
    <w:rsid w:val="002709F1"/>
    <w:rsid w:val="00270D9B"/>
    <w:rsid w:val="00270F5D"/>
    <w:rsid w:val="00271156"/>
    <w:rsid w:val="00271575"/>
    <w:rsid w:val="00271FCD"/>
    <w:rsid w:val="0027210F"/>
    <w:rsid w:val="0027345B"/>
    <w:rsid w:val="00274052"/>
    <w:rsid w:val="002749FE"/>
    <w:rsid w:val="00275748"/>
    <w:rsid w:val="00275C3D"/>
    <w:rsid w:val="00276278"/>
    <w:rsid w:val="002766C6"/>
    <w:rsid w:val="0027796E"/>
    <w:rsid w:val="0028023C"/>
    <w:rsid w:val="002805E5"/>
    <w:rsid w:val="002811A3"/>
    <w:rsid w:val="002819A6"/>
    <w:rsid w:val="002825A7"/>
    <w:rsid w:val="0028264F"/>
    <w:rsid w:val="00282F77"/>
    <w:rsid w:val="00282FDE"/>
    <w:rsid w:val="002831F1"/>
    <w:rsid w:val="00283BDD"/>
    <w:rsid w:val="00284784"/>
    <w:rsid w:val="00284C15"/>
    <w:rsid w:val="00284CBA"/>
    <w:rsid w:val="00284CD2"/>
    <w:rsid w:val="00284E30"/>
    <w:rsid w:val="00284E4D"/>
    <w:rsid w:val="002864AD"/>
    <w:rsid w:val="00286ABF"/>
    <w:rsid w:val="00286C46"/>
    <w:rsid w:val="00286CFC"/>
    <w:rsid w:val="00286FBE"/>
    <w:rsid w:val="00287004"/>
    <w:rsid w:val="00287DF2"/>
    <w:rsid w:val="0029083C"/>
    <w:rsid w:val="00290C0F"/>
    <w:rsid w:val="002919B2"/>
    <w:rsid w:val="00291A0A"/>
    <w:rsid w:val="00291E23"/>
    <w:rsid w:val="00291F48"/>
    <w:rsid w:val="00292BA9"/>
    <w:rsid w:val="002930FC"/>
    <w:rsid w:val="0029387A"/>
    <w:rsid w:val="002938B3"/>
    <w:rsid w:val="002941CC"/>
    <w:rsid w:val="0029437B"/>
    <w:rsid w:val="00294462"/>
    <w:rsid w:val="002949B9"/>
    <w:rsid w:val="00295745"/>
    <w:rsid w:val="0029577A"/>
    <w:rsid w:val="00295EE1"/>
    <w:rsid w:val="00295FE5"/>
    <w:rsid w:val="00296398"/>
    <w:rsid w:val="0029676A"/>
    <w:rsid w:val="00296F21"/>
    <w:rsid w:val="00296F2A"/>
    <w:rsid w:val="002976F4"/>
    <w:rsid w:val="002978A7"/>
    <w:rsid w:val="00297BDA"/>
    <w:rsid w:val="00297FC6"/>
    <w:rsid w:val="002A0134"/>
    <w:rsid w:val="002A0761"/>
    <w:rsid w:val="002A0860"/>
    <w:rsid w:val="002A08A5"/>
    <w:rsid w:val="002A0B20"/>
    <w:rsid w:val="002A0FC1"/>
    <w:rsid w:val="002A1316"/>
    <w:rsid w:val="002A13FC"/>
    <w:rsid w:val="002A182D"/>
    <w:rsid w:val="002A1B94"/>
    <w:rsid w:val="002A1DFF"/>
    <w:rsid w:val="002A1E6F"/>
    <w:rsid w:val="002A2824"/>
    <w:rsid w:val="002A29BB"/>
    <w:rsid w:val="002A2C6F"/>
    <w:rsid w:val="002A2D94"/>
    <w:rsid w:val="002A3268"/>
    <w:rsid w:val="002A3329"/>
    <w:rsid w:val="002A335D"/>
    <w:rsid w:val="002A349C"/>
    <w:rsid w:val="002A3EC0"/>
    <w:rsid w:val="002A46AD"/>
    <w:rsid w:val="002A4D43"/>
    <w:rsid w:val="002A5178"/>
    <w:rsid w:val="002A5225"/>
    <w:rsid w:val="002A5BC5"/>
    <w:rsid w:val="002A5F12"/>
    <w:rsid w:val="002A6551"/>
    <w:rsid w:val="002A6E49"/>
    <w:rsid w:val="002A6F12"/>
    <w:rsid w:val="002A7051"/>
    <w:rsid w:val="002A7494"/>
    <w:rsid w:val="002A7571"/>
    <w:rsid w:val="002B0C13"/>
    <w:rsid w:val="002B1D8A"/>
    <w:rsid w:val="002B23F6"/>
    <w:rsid w:val="002B2776"/>
    <w:rsid w:val="002B27F3"/>
    <w:rsid w:val="002B2E74"/>
    <w:rsid w:val="002B2E7B"/>
    <w:rsid w:val="002B3071"/>
    <w:rsid w:val="002B3367"/>
    <w:rsid w:val="002B3BB5"/>
    <w:rsid w:val="002B3DEC"/>
    <w:rsid w:val="002B5F75"/>
    <w:rsid w:val="002B6032"/>
    <w:rsid w:val="002B6343"/>
    <w:rsid w:val="002B7200"/>
    <w:rsid w:val="002B723A"/>
    <w:rsid w:val="002B7453"/>
    <w:rsid w:val="002B762E"/>
    <w:rsid w:val="002B7A57"/>
    <w:rsid w:val="002B7DE8"/>
    <w:rsid w:val="002C06DD"/>
    <w:rsid w:val="002C0A4E"/>
    <w:rsid w:val="002C0EEE"/>
    <w:rsid w:val="002C0F26"/>
    <w:rsid w:val="002C12EC"/>
    <w:rsid w:val="002C13FD"/>
    <w:rsid w:val="002C1486"/>
    <w:rsid w:val="002C1671"/>
    <w:rsid w:val="002C17A5"/>
    <w:rsid w:val="002C2024"/>
    <w:rsid w:val="002C217F"/>
    <w:rsid w:val="002C22F5"/>
    <w:rsid w:val="002C25A4"/>
    <w:rsid w:val="002C33C7"/>
    <w:rsid w:val="002C3501"/>
    <w:rsid w:val="002C3747"/>
    <w:rsid w:val="002C378F"/>
    <w:rsid w:val="002C3CD6"/>
    <w:rsid w:val="002C47D2"/>
    <w:rsid w:val="002C48FE"/>
    <w:rsid w:val="002C575E"/>
    <w:rsid w:val="002C587E"/>
    <w:rsid w:val="002C5A92"/>
    <w:rsid w:val="002C5AE7"/>
    <w:rsid w:val="002C5BAA"/>
    <w:rsid w:val="002C5C52"/>
    <w:rsid w:val="002C6739"/>
    <w:rsid w:val="002C741D"/>
    <w:rsid w:val="002C7631"/>
    <w:rsid w:val="002C7858"/>
    <w:rsid w:val="002C7A6F"/>
    <w:rsid w:val="002C7B2B"/>
    <w:rsid w:val="002C7D61"/>
    <w:rsid w:val="002C7F22"/>
    <w:rsid w:val="002D0343"/>
    <w:rsid w:val="002D0453"/>
    <w:rsid w:val="002D04E4"/>
    <w:rsid w:val="002D0B9E"/>
    <w:rsid w:val="002D0BE4"/>
    <w:rsid w:val="002D0C2E"/>
    <w:rsid w:val="002D0D8D"/>
    <w:rsid w:val="002D0F3D"/>
    <w:rsid w:val="002D0F5D"/>
    <w:rsid w:val="002D0F92"/>
    <w:rsid w:val="002D1FC8"/>
    <w:rsid w:val="002D253A"/>
    <w:rsid w:val="002D27C6"/>
    <w:rsid w:val="002D30ED"/>
    <w:rsid w:val="002D3314"/>
    <w:rsid w:val="002D371F"/>
    <w:rsid w:val="002D3CB1"/>
    <w:rsid w:val="002D3E66"/>
    <w:rsid w:val="002D4367"/>
    <w:rsid w:val="002D44BE"/>
    <w:rsid w:val="002D4973"/>
    <w:rsid w:val="002D4E73"/>
    <w:rsid w:val="002D5630"/>
    <w:rsid w:val="002D593A"/>
    <w:rsid w:val="002D5FF4"/>
    <w:rsid w:val="002D63BE"/>
    <w:rsid w:val="002D69A6"/>
    <w:rsid w:val="002D6B34"/>
    <w:rsid w:val="002D6BE6"/>
    <w:rsid w:val="002D6DF1"/>
    <w:rsid w:val="002D743E"/>
    <w:rsid w:val="002D7895"/>
    <w:rsid w:val="002D7E10"/>
    <w:rsid w:val="002E00D8"/>
    <w:rsid w:val="002E0D2F"/>
    <w:rsid w:val="002E11AE"/>
    <w:rsid w:val="002E13AD"/>
    <w:rsid w:val="002E2A35"/>
    <w:rsid w:val="002E2B4C"/>
    <w:rsid w:val="002E2B8E"/>
    <w:rsid w:val="002E2E03"/>
    <w:rsid w:val="002E2F90"/>
    <w:rsid w:val="002E32F3"/>
    <w:rsid w:val="002E3635"/>
    <w:rsid w:val="002E375C"/>
    <w:rsid w:val="002E38C7"/>
    <w:rsid w:val="002E3B03"/>
    <w:rsid w:val="002E3D36"/>
    <w:rsid w:val="002E4185"/>
    <w:rsid w:val="002E47C0"/>
    <w:rsid w:val="002E4870"/>
    <w:rsid w:val="002E4987"/>
    <w:rsid w:val="002E498A"/>
    <w:rsid w:val="002E4F06"/>
    <w:rsid w:val="002E5235"/>
    <w:rsid w:val="002E5935"/>
    <w:rsid w:val="002E5D41"/>
    <w:rsid w:val="002E6010"/>
    <w:rsid w:val="002E6435"/>
    <w:rsid w:val="002E7C1C"/>
    <w:rsid w:val="002F01C1"/>
    <w:rsid w:val="002F0CDC"/>
    <w:rsid w:val="002F0D77"/>
    <w:rsid w:val="002F0F6B"/>
    <w:rsid w:val="002F175B"/>
    <w:rsid w:val="002F17A6"/>
    <w:rsid w:val="002F1986"/>
    <w:rsid w:val="002F19BE"/>
    <w:rsid w:val="002F1CCA"/>
    <w:rsid w:val="002F1D9B"/>
    <w:rsid w:val="002F2015"/>
    <w:rsid w:val="002F2232"/>
    <w:rsid w:val="002F24CB"/>
    <w:rsid w:val="002F2545"/>
    <w:rsid w:val="002F276A"/>
    <w:rsid w:val="002F2C0E"/>
    <w:rsid w:val="002F3D05"/>
    <w:rsid w:val="002F4062"/>
    <w:rsid w:val="002F4240"/>
    <w:rsid w:val="002F42CF"/>
    <w:rsid w:val="002F5521"/>
    <w:rsid w:val="002F5EED"/>
    <w:rsid w:val="002F62E7"/>
    <w:rsid w:val="002F63DE"/>
    <w:rsid w:val="002F6476"/>
    <w:rsid w:val="002F65FA"/>
    <w:rsid w:val="002F6FFE"/>
    <w:rsid w:val="002F7835"/>
    <w:rsid w:val="003002CC"/>
    <w:rsid w:val="00301735"/>
    <w:rsid w:val="00301ABE"/>
    <w:rsid w:val="00302815"/>
    <w:rsid w:val="00302CC9"/>
    <w:rsid w:val="0030306B"/>
    <w:rsid w:val="0030326B"/>
    <w:rsid w:val="00303696"/>
    <w:rsid w:val="00303ADB"/>
    <w:rsid w:val="00303C1D"/>
    <w:rsid w:val="00303D92"/>
    <w:rsid w:val="003040CD"/>
    <w:rsid w:val="0030469B"/>
    <w:rsid w:val="00304992"/>
    <w:rsid w:val="003049AE"/>
    <w:rsid w:val="00304F89"/>
    <w:rsid w:val="00305020"/>
    <w:rsid w:val="0030588E"/>
    <w:rsid w:val="00305BFE"/>
    <w:rsid w:val="00306435"/>
    <w:rsid w:val="003065F7"/>
    <w:rsid w:val="00306A50"/>
    <w:rsid w:val="00306F3F"/>
    <w:rsid w:val="00307259"/>
    <w:rsid w:val="003074E2"/>
    <w:rsid w:val="0030780C"/>
    <w:rsid w:val="00307BAB"/>
    <w:rsid w:val="00310256"/>
    <w:rsid w:val="00310875"/>
    <w:rsid w:val="00310A91"/>
    <w:rsid w:val="00310AE3"/>
    <w:rsid w:val="00310CCF"/>
    <w:rsid w:val="00310DDE"/>
    <w:rsid w:val="00310EF4"/>
    <w:rsid w:val="0031111C"/>
    <w:rsid w:val="003112F5"/>
    <w:rsid w:val="003119E7"/>
    <w:rsid w:val="003128B4"/>
    <w:rsid w:val="003128E2"/>
    <w:rsid w:val="00312A92"/>
    <w:rsid w:val="0031318C"/>
    <w:rsid w:val="00313484"/>
    <w:rsid w:val="00313C4E"/>
    <w:rsid w:val="00313F1E"/>
    <w:rsid w:val="00314078"/>
    <w:rsid w:val="003145F4"/>
    <w:rsid w:val="00314959"/>
    <w:rsid w:val="00314E89"/>
    <w:rsid w:val="00314F57"/>
    <w:rsid w:val="003152DF"/>
    <w:rsid w:val="003156D7"/>
    <w:rsid w:val="00315984"/>
    <w:rsid w:val="003159CD"/>
    <w:rsid w:val="00315EA1"/>
    <w:rsid w:val="00316913"/>
    <w:rsid w:val="00316A10"/>
    <w:rsid w:val="00316D20"/>
    <w:rsid w:val="00317526"/>
    <w:rsid w:val="00317853"/>
    <w:rsid w:val="0031796C"/>
    <w:rsid w:val="00317BE7"/>
    <w:rsid w:val="00317EB0"/>
    <w:rsid w:val="003201A7"/>
    <w:rsid w:val="0032033E"/>
    <w:rsid w:val="00320380"/>
    <w:rsid w:val="00320AB3"/>
    <w:rsid w:val="00320E80"/>
    <w:rsid w:val="00320F82"/>
    <w:rsid w:val="0032161F"/>
    <w:rsid w:val="00321852"/>
    <w:rsid w:val="0032189B"/>
    <w:rsid w:val="00322525"/>
    <w:rsid w:val="003228E5"/>
    <w:rsid w:val="00322A2D"/>
    <w:rsid w:val="00322D1F"/>
    <w:rsid w:val="0032337C"/>
    <w:rsid w:val="00323416"/>
    <w:rsid w:val="003238B4"/>
    <w:rsid w:val="00323A9B"/>
    <w:rsid w:val="00323BE6"/>
    <w:rsid w:val="00324075"/>
    <w:rsid w:val="00324097"/>
    <w:rsid w:val="00324191"/>
    <w:rsid w:val="00324243"/>
    <w:rsid w:val="00324B87"/>
    <w:rsid w:val="00324E21"/>
    <w:rsid w:val="003250F2"/>
    <w:rsid w:val="003253AA"/>
    <w:rsid w:val="00326BED"/>
    <w:rsid w:val="00326EAC"/>
    <w:rsid w:val="00327351"/>
    <w:rsid w:val="003305DC"/>
    <w:rsid w:val="003306A7"/>
    <w:rsid w:val="003306F1"/>
    <w:rsid w:val="00330B8C"/>
    <w:rsid w:val="00331BB4"/>
    <w:rsid w:val="00331D27"/>
    <w:rsid w:val="00332247"/>
    <w:rsid w:val="00332C6A"/>
    <w:rsid w:val="00332E4A"/>
    <w:rsid w:val="00332F72"/>
    <w:rsid w:val="00333491"/>
    <w:rsid w:val="003338CA"/>
    <w:rsid w:val="00333FC0"/>
    <w:rsid w:val="003341FB"/>
    <w:rsid w:val="003342B0"/>
    <w:rsid w:val="003347A6"/>
    <w:rsid w:val="00334F2C"/>
    <w:rsid w:val="003351D9"/>
    <w:rsid w:val="00335379"/>
    <w:rsid w:val="00335B40"/>
    <w:rsid w:val="00335CDC"/>
    <w:rsid w:val="003362C2"/>
    <w:rsid w:val="00336559"/>
    <w:rsid w:val="003368D8"/>
    <w:rsid w:val="00337761"/>
    <w:rsid w:val="00337966"/>
    <w:rsid w:val="00337A20"/>
    <w:rsid w:val="00337D5B"/>
    <w:rsid w:val="0034019F"/>
    <w:rsid w:val="00341069"/>
    <w:rsid w:val="0034150D"/>
    <w:rsid w:val="00341D8E"/>
    <w:rsid w:val="00341F6F"/>
    <w:rsid w:val="0034258E"/>
    <w:rsid w:val="003428BC"/>
    <w:rsid w:val="00342BB4"/>
    <w:rsid w:val="00343466"/>
    <w:rsid w:val="0034383E"/>
    <w:rsid w:val="00343F7E"/>
    <w:rsid w:val="00344310"/>
    <w:rsid w:val="0034465B"/>
    <w:rsid w:val="00344692"/>
    <w:rsid w:val="00344C45"/>
    <w:rsid w:val="0034528C"/>
    <w:rsid w:val="00345888"/>
    <w:rsid w:val="00346046"/>
    <w:rsid w:val="00346107"/>
    <w:rsid w:val="00346155"/>
    <w:rsid w:val="003462A5"/>
    <w:rsid w:val="00346514"/>
    <w:rsid w:val="00346650"/>
    <w:rsid w:val="00346A7C"/>
    <w:rsid w:val="00346E2A"/>
    <w:rsid w:val="00346FD4"/>
    <w:rsid w:val="0034794A"/>
    <w:rsid w:val="00347C10"/>
    <w:rsid w:val="00347E1D"/>
    <w:rsid w:val="003504E0"/>
    <w:rsid w:val="003507AF"/>
    <w:rsid w:val="00351681"/>
    <w:rsid w:val="0035179A"/>
    <w:rsid w:val="00351956"/>
    <w:rsid w:val="00351BC7"/>
    <w:rsid w:val="003520D7"/>
    <w:rsid w:val="003523EA"/>
    <w:rsid w:val="00352442"/>
    <w:rsid w:val="00352560"/>
    <w:rsid w:val="00352BD3"/>
    <w:rsid w:val="00353DB3"/>
    <w:rsid w:val="0035459D"/>
    <w:rsid w:val="0035479F"/>
    <w:rsid w:val="00354CA9"/>
    <w:rsid w:val="003553A9"/>
    <w:rsid w:val="00355D92"/>
    <w:rsid w:val="00355F3C"/>
    <w:rsid w:val="003563DB"/>
    <w:rsid w:val="00356A5D"/>
    <w:rsid w:val="00357550"/>
    <w:rsid w:val="00357749"/>
    <w:rsid w:val="003579D7"/>
    <w:rsid w:val="00357FC8"/>
    <w:rsid w:val="003602F0"/>
    <w:rsid w:val="003604D7"/>
    <w:rsid w:val="00360671"/>
    <w:rsid w:val="00360B4A"/>
    <w:rsid w:val="00360C2F"/>
    <w:rsid w:val="00360DBC"/>
    <w:rsid w:val="00360E8E"/>
    <w:rsid w:val="0036181E"/>
    <w:rsid w:val="0036231C"/>
    <w:rsid w:val="00362723"/>
    <w:rsid w:val="00362BBF"/>
    <w:rsid w:val="00362E69"/>
    <w:rsid w:val="00362F54"/>
    <w:rsid w:val="00362F70"/>
    <w:rsid w:val="00362F82"/>
    <w:rsid w:val="003639F7"/>
    <w:rsid w:val="00363A6D"/>
    <w:rsid w:val="00363F89"/>
    <w:rsid w:val="003643A8"/>
    <w:rsid w:val="003648D3"/>
    <w:rsid w:val="00364E0B"/>
    <w:rsid w:val="00365063"/>
    <w:rsid w:val="0036529D"/>
    <w:rsid w:val="00365503"/>
    <w:rsid w:val="00365B50"/>
    <w:rsid w:val="00365F6E"/>
    <w:rsid w:val="00366044"/>
    <w:rsid w:val="003663A5"/>
    <w:rsid w:val="0036651F"/>
    <w:rsid w:val="0036673D"/>
    <w:rsid w:val="003667FB"/>
    <w:rsid w:val="00366C57"/>
    <w:rsid w:val="00367683"/>
    <w:rsid w:val="003678C6"/>
    <w:rsid w:val="00367E03"/>
    <w:rsid w:val="0037034E"/>
    <w:rsid w:val="00370532"/>
    <w:rsid w:val="0037071D"/>
    <w:rsid w:val="00370A5B"/>
    <w:rsid w:val="003725B9"/>
    <w:rsid w:val="0037298A"/>
    <w:rsid w:val="00372C30"/>
    <w:rsid w:val="003731D5"/>
    <w:rsid w:val="0037360F"/>
    <w:rsid w:val="00373C8D"/>
    <w:rsid w:val="0037433B"/>
    <w:rsid w:val="003744BD"/>
    <w:rsid w:val="003745EB"/>
    <w:rsid w:val="00374666"/>
    <w:rsid w:val="003746FF"/>
    <w:rsid w:val="003748AD"/>
    <w:rsid w:val="0037490D"/>
    <w:rsid w:val="00374B28"/>
    <w:rsid w:val="00374C1F"/>
    <w:rsid w:val="003751CA"/>
    <w:rsid w:val="003760D3"/>
    <w:rsid w:val="00376693"/>
    <w:rsid w:val="0037681D"/>
    <w:rsid w:val="00376944"/>
    <w:rsid w:val="00376E31"/>
    <w:rsid w:val="00376F2B"/>
    <w:rsid w:val="00377CAF"/>
    <w:rsid w:val="00380146"/>
    <w:rsid w:val="00380658"/>
    <w:rsid w:val="003806D3"/>
    <w:rsid w:val="00380861"/>
    <w:rsid w:val="00380993"/>
    <w:rsid w:val="00381000"/>
    <w:rsid w:val="00381994"/>
    <w:rsid w:val="00381B80"/>
    <w:rsid w:val="00381CB4"/>
    <w:rsid w:val="00382061"/>
    <w:rsid w:val="00382289"/>
    <w:rsid w:val="003827DF"/>
    <w:rsid w:val="003835A3"/>
    <w:rsid w:val="00383A67"/>
    <w:rsid w:val="00383E1C"/>
    <w:rsid w:val="00384694"/>
    <w:rsid w:val="003846E1"/>
    <w:rsid w:val="00384C43"/>
    <w:rsid w:val="00384E54"/>
    <w:rsid w:val="003855F9"/>
    <w:rsid w:val="00385A92"/>
    <w:rsid w:val="00385BF0"/>
    <w:rsid w:val="00386CD2"/>
    <w:rsid w:val="00387235"/>
    <w:rsid w:val="00387BDF"/>
    <w:rsid w:val="00387F2F"/>
    <w:rsid w:val="0039065E"/>
    <w:rsid w:val="00390749"/>
    <w:rsid w:val="00390A3A"/>
    <w:rsid w:val="00390AB4"/>
    <w:rsid w:val="00390EA2"/>
    <w:rsid w:val="00391088"/>
    <w:rsid w:val="00391138"/>
    <w:rsid w:val="00391858"/>
    <w:rsid w:val="00391DCD"/>
    <w:rsid w:val="00392097"/>
    <w:rsid w:val="003920F5"/>
    <w:rsid w:val="003933CB"/>
    <w:rsid w:val="003934D6"/>
    <w:rsid w:val="00393900"/>
    <w:rsid w:val="00393DF2"/>
    <w:rsid w:val="0039405F"/>
    <w:rsid w:val="00394E88"/>
    <w:rsid w:val="00395831"/>
    <w:rsid w:val="00395AFB"/>
    <w:rsid w:val="00395B32"/>
    <w:rsid w:val="00395FE4"/>
    <w:rsid w:val="00396760"/>
    <w:rsid w:val="00396E8C"/>
    <w:rsid w:val="0039710F"/>
    <w:rsid w:val="0039720B"/>
    <w:rsid w:val="003976F3"/>
    <w:rsid w:val="00397871"/>
    <w:rsid w:val="003A022E"/>
    <w:rsid w:val="003A201A"/>
    <w:rsid w:val="003A3512"/>
    <w:rsid w:val="003A38F9"/>
    <w:rsid w:val="003A3B6B"/>
    <w:rsid w:val="003A3F46"/>
    <w:rsid w:val="003A4603"/>
    <w:rsid w:val="003A46DE"/>
    <w:rsid w:val="003A482C"/>
    <w:rsid w:val="003A4B84"/>
    <w:rsid w:val="003A4CC1"/>
    <w:rsid w:val="003A4D45"/>
    <w:rsid w:val="003A4DD5"/>
    <w:rsid w:val="003A55BD"/>
    <w:rsid w:val="003A6985"/>
    <w:rsid w:val="003A69A4"/>
    <w:rsid w:val="003A6AF4"/>
    <w:rsid w:val="003A6D5E"/>
    <w:rsid w:val="003A6E8B"/>
    <w:rsid w:val="003A7B00"/>
    <w:rsid w:val="003A7F25"/>
    <w:rsid w:val="003B106C"/>
    <w:rsid w:val="003B14AA"/>
    <w:rsid w:val="003B1C25"/>
    <w:rsid w:val="003B1C28"/>
    <w:rsid w:val="003B1C52"/>
    <w:rsid w:val="003B1DC8"/>
    <w:rsid w:val="003B1E40"/>
    <w:rsid w:val="003B23F2"/>
    <w:rsid w:val="003B268B"/>
    <w:rsid w:val="003B29D1"/>
    <w:rsid w:val="003B2EBE"/>
    <w:rsid w:val="003B3029"/>
    <w:rsid w:val="003B3316"/>
    <w:rsid w:val="003B3679"/>
    <w:rsid w:val="003B3F0D"/>
    <w:rsid w:val="003B4685"/>
    <w:rsid w:val="003B4D69"/>
    <w:rsid w:val="003B4E88"/>
    <w:rsid w:val="003B5035"/>
    <w:rsid w:val="003B52DE"/>
    <w:rsid w:val="003B5484"/>
    <w:rsid w:val="003B553E"/>
    <w:rsid w:val="003B573C"/>
    <w:rsid w:val="003B5C94"/>
    <w:rsid w:val="003B5DB3"/>
    <w:rsid w:val="003B63D6"/>
    <w:rsid w:val="003B6DC7"/>
    <w:rsid w:val="003B6DF8"/>
    <w:rsid w:val="003B6DFB"/>
    <w:rsid w:val="003B7335"/>
    <w:rsid w:val="003B7972"/>
    <w:rsid w:val="003C0013"/>
    <w:rsid w:val="003C043D"/>
    <w:rsid w:val="003C0509"/>
    <w:rsid w:val="003C09C2"/>
    <w:rsid w:val="003C0D95"/>
    <w:rsid w:val="003C1537"/>
    <w:rsid w:val="003C196C"/>
    <w:rsid w:val="003C1F43"/>
    <w:rsid w:val="003C22E8"/>
    <w:rsid w:val="003C288D"/>
    <w:rsid w:val="003C2962"/>
    <w:rsid w:val="003C2CDD"/>
    <w:rsid w:val="003C2DC4"/>
    <w:rsid w:val="003C30A9"/>
    <w:rsid w:val="003C30B3"/>
    <w:rsid w:val="003C3279"/>
    <w:rsid w:val="003C35F1"/>
    <w:rsid w:val="003C3789"/>
    <w:rsid w:val="003C47D6"/>
    <w:rsid w:val="003C4B9E"/>
    <w:rsid w:val="003C4BFD"/>
    <w:rsid w:val="003C4D6B"/>
    <w:rsid w:val="003C529B"/>
    <w:rsid w:val="003C545A"/>
    <w:rsid w:val="003C54D1"/>
    <w:rsid w:val="003C54F5"/>
    <w:rsid w:val="003C5BEB"/>
    <w:rsid w:val="003C5E23"/>
    <w:rsid w:val="003C628C"/>
    <w:rsid w:val="003C699F"/>
    <w:rsid w:val="003C7013"/>
    <w:rsid w:val="003C7EFE"/>
    <w:rsid w:val="003D0823"/>
    <w:rsid w:val="003D088A"/>
    <w:rsid w:val="003D10EB"/>
    <w:rsid w:val="003D1217"/>
    <w:rsid w:val="003D1CBC"/>
    <w:rsid w:val="003D27A3"/>
    <w:rsid w:val="003D2B4E"/>
    <w:rsid w:val="003D2D6D"/>
    <w:rsid w:val="003D2E02"/>
    <w:rsid w:val="003D382B"/>
    <w:rsid w:val="003D465D"/>
    <w:rsid w:val="003D46DC"/>
    <w:rsid w:val="003D4AA2"/>
    <w:rsid w:val="003D59BC"/>
    <w:rsid w:val="003D5DE8"/>
    <w:rsid w:val="003D5EB7"/>
    <w:rsid w:val="003D5FEE"/>
    <w:rsid w:val="003D676D"/>
    <w:rsid w:val="003D6ACB"/>
    <w:rsid w:val="003D6EC3"/>
    <w:rsid w:val="003D73BD"/>
    <w:rsid w:val="003D74C7"/>
    <w:rsid w:val="003D75B4"/>
    <w:rsid w:val="003D7B37"/>
    <w:rsid w:val="003E00D1"/>
    <w:rsid w:val="003E02EE"/>
    <w:rsid w:val="003E06BB"/>
    <w:rsid w:val="003E0ADF"/>
    <w:rsid w:val="003E0C54"/>
    <w:rsid w:val="003E0C82"/>
    <w:rsid w:val="003E110C"/>
    <w:rsid w:val="003E12C9"/>
    <w:rsid w:val="003E1895"/>
    <w:rsid w:val="003E1A08"/>
    <w:rsid w:val="003E23F3"/>
    <w:rsid w:val="003E2783"/>
    <w:rsid w:val="003E2BAB"/>
    <w:rsid w:val="003E2D54"/>
    <w:rsid w:val="003E31D7"/>
    <w:rsid w:val="003E367A"/>
    <w:rsid w:val="003E3911"/>
    <w:rsid w:val="003E3C65"/>
    <w:rsid w:val="003E43DF"/>
    <w:rsid w:val="003E4A38"/>
    <w:rsid w:val="003E4DF6"/>
    <w:rsid w:val="003E4F94"/>
    <w:rsid w:val="003E50B7"/>
    <w:rsid w:val="003E5284"/>
    <w:rsid w:val="003E5F4D"/>
    <w:rsid w:val="003E674D"/>
    <w:rsid w:val="003E6827"/>
    <w:rsid w:val="003F0498"/>
    <w:rsid w:val="003F06C1"/>
    <w:rsid w:val="003F0830"/>
    <w:rsid w:val="003F0BBD"/>
    <w:rsid w:val="003F0C74"/>
    <w:rsid w:val="003F0EDF"/>
    <w:rsid w:val="003F0F45"/>
    <w:rsid w:val="003F155E"/>
    <w:rsid w:val="003F1A1B"/>
    <w:rsid w:val="003F1BB0"/>
    <w:rsid w:val="003F1F98"/>
    <w:rsid w:val="003F2666"/>
    <w:rsid w:val="003F29A5"/>
    <w:rsid w:val="003F2A70"/>
    <w:rsid w:val="003F2E79"/>
    <w:rsid w:val="003F2F1A"/>
    <w:rsid w:val="003F2F61"/>
    <w:rsid w:val="003F30F7"/>
    <w:rsid w:val="003F3134"/>
    <w:rsid w:val="003F3830"/>
    <w:rsid w:val="003F439A"/>
    <w:rsid w:val="003F484C"/>
    <w:rsid w:val="003F4B00"/>
    <w:rsid w:val="003F4B73"/>
    <w:rsid w:val="003F4C06"/>
    <w:rsid w:val="003F4DDE"/>
    <w:rsid w:val="003F50AA"/>
    <w:rsid w:val="003F5355"/>
    <w:rsid w:val="003F5364"/>
    <w:rsid w:val="003F5A02"/>
    <w:rsid w:val="003F5B47"/>
    <w:rsid w:val="003F61B0"/>
    <w:rsid w:val="003F7B71"/>
    <w:rsid w:val="003F7CEE"/>
    <w:rsid w:val="003F7DB6"/>
    <w:rsid w:val="003F7ECE"/>
    <w:rsid w:val="004005A9"/>
    <w:rsid w:val="00400766"/>
    <w:rsid w:val="004016C4"/>
    <w:rsid w:val="0040210C"/>
    <w:rsid w:val="00402515"/>
    <w:rsid w:val="00402727"/>
    <w:rsid w:val="004028C8"/>
    <w:rsid w:val="00402DD2"/>
    <w:rsid w:val="00402E1F"/>
    <w:rsid w:val="004036F9"/>
    <w:rsid w:val="00403B56"/>
    <w:rsid w:val="00403DDD"/>
    <w:rsid w:val="0040431E"/>
    <w:rsid w:val="00404F09"/>
    <w:rsid w:val="00405151"/>
    <w:rsid w:val="004055C2"/>
    <w:rsid w:val="00405B08"/>
    <w:rsid w:val="004061C5"/>
    <w:rsid w:val="00406453"/>
    <w:rsid w:val="00406D0A"/>
    <w:rsid w:val="00406F47"/>
    <w:rsid w:val="0040743A"/>
    <w:rsid w:val="00407AAD"/>
    <w:rsid w:val="004107A0"/>
    <w:rsid w:val="00410BC1"/>
    <w:rsid w:val="00410C77"/>
    <w:rsid w:val="00410FA2"/>
    <w:rsid w:val="0041118D"/>
    <w:rsid w:val="00411210"/>
    <w:rsid w:val="00411683"/>
    <w:rsid w:val="00411D25"/>
    <w:rsid w:val="00411F0F"/>
    <w:rsid w:val="00411FC0"/>
    <w:rsid w:val="00412776"/>
    <w:rsid w:val="00412906"/>
    <w:rsid w:val="00412CF1"/>
    <w:rsid w:val="00412FD5"/>
    <w:rsid w:val="00412FE8"/>
    <w:rsid w:val="0041303E"/>
    <w:rsid w:val="0041349D"/>
    <w:rsid w:val="00413551"/>
    <w:rsid w:val="00413732"/>
    <w:rsid w:val="00413E6C"/>
    <w:rsid w:val="00414378"/>
    <w:rsid w:val="004145F6"/>
    <w:rsid w:val="0041474F"/>
    <w:rsid w:val="0041488A"/>
    <w:rsid w:val="00414D5F"/>
    <w:rsid w:val="00415338"/>
    <w:rsid w:val="004158E8"/>
    <w:rsid w:val="004163AE"/>
    <w:rsid w:val="004163BA"/>
    <w:rsid w:val="00416B94"/>
    <w:rsid w:val="00416E3D"/>
    <w:rsid w:val="00416F3D"/>
    <w:rsid w:val="00417C5A"/>
    <w:rsid w:val="00417CE3"/>
    <w:rsid w:val="00420074"/>
    <w:rsid w:val="00420667"/>
    <w:rsid w:val="00420878"/>
    <w:rsid w:val="00420CE9"/>
    <w:rsid w:val="00420D29"/>
    <w:rsid w:val="00420EA1"/>
    <w:rsid w:val="00421310"/>
    <w:rsid w:val="00421600"/>
    <w:rsid w:val="004216B3"/>
    <w:rsid w:val="00421A22"/>
    <w:rsid w:val="00421E2B"/>
    <w:rsid w:val="00422537"/>
    <w:rsid w:val="004225B5"/>
    <w:rsid w:val="00422710"/>
    <w:rsid w:val="004228A2"/>
    <w:rsid w:val="00422FDB"/>
    <w:rsid w:val="00423021"/>
    <w:rsid w:val="00423863"/>
    <w:rsid w:val="004239DF"/>
    <w:rsid w:val="00423DCE"/>
    <w:rsid w:val="00424521"/>
    <w:rsid w:val="00424936"/>
    <w:rsid w:val="00424C38"/>
    <w:rsid w:val="00424CE7"/>
    <w:rsid w:val="00424EE8"/>
    <w:rsid w:val="004251D5"/>
    <w:rsid w:val="00425288"/>
    <w:rsid w:val="004253E4"/>
    <w:rsid w:val="0042614C"/>
    <w:rsid w:val="00426BE4"/>
    <w:rsid w:val="00426CAD"/>
    <w:rsid w:val="00426D26"/>
    <w:rsid w:val="00426DB0"/>
    <w:rsid w:val="00426F7E"/>
    <w:rsid w:val="00427067"/>
    <w:rsid w:val="00427E54"/>
    <w:rsid w:val="00430542"/>
    <w:rsid w:val="0043064D"/>
    <w:rsid w:val="004307E1"/>
    <w:rsid w:val="00430DE9"/>
    <w:rsid w:val="00430F4B"/>
    <w:rsid w:val="0043105D"/>
    <w:rsid w:val="0043118D"/>
    <w:rsid w:val="004315D7"/>
    <w:rsid w:val="0043176A"/>
    <w:rsid w:val="00431822"/>
    <w:rsid w:val="00431E90"/>
    <w:rsid w:val="00432437"/>
    <w:rsid w:val="00432585"/>
    <w:rsid w:val="00432AC6"/>
    <w:rsid w:val="00432E88"/>
    <w:rsid w:val="00432EC1"/>
    <w:rsid w:val="00432F28"/>
    <w:rsid w:val="00433323"/>
    <w:rsid w:val="0043356A"/>
    <w:rsid w:val="00433574"/>
    <w:rsid w:val="004337AD"/>
    <w:rsid w:val="0043385E"/>
    <w:rsid w:val="004338DD"/>
    <w:rsid w:val="00433E4B"/>
    <w:rsid w:val="004342D7"/>
    <w:rsid w:val="00434497"/>
    <w:rsid w:val="004346F6"/>
    <w:rsid w:val="00434B79"/>
    <w:rsid w:val="00434C51"/>
    <w:rsid w:val="00434ED3"/>
    <w:rsid w:val="00434F6C"/>
    <w:rsid w:val="00434F72"/>
    <w:rsid w:val="0043512C"/>
    <w:rsid w:val="0043519A"/>
    <w:rsid w:val="0043580E"/>
    <w:rsid w:val="004359DB"/>
    <w:rsid w:val="00435B1C"/>
    <w:rsid w:val="00436186"/>
    <w:rsid w:val="00436344"/>
    <w:rsid w:val="00436498"/>
    <w:rsid w:val="004366CF"/>
    <w:rsid w:val="00436898"/>
    <w:rsid w:val="00436DFD"/>
    <w:rsid w:val="0043701A"/>
    <w:rsid w:val="004372A8"/>
    <w:rsid w:val="00437300"/>
    <w:rsid w:val="004376E3"/>
    <w:rsid w:val="00437B9E"/>
    <w:rsid w:val="00437E93"/>
    <w:rsid w:val="00437FD0"/>
    <w:rsid w:val="00440158"/>
    <w:rsid w:val="004409BF"/>
    <w:rsid w:val="00440BF5"/>
    <w:rsid w:val="004410AE"/>
    <w:rsid w:val="0044114F"/>
    <w:rsid w:val="004415F1"/>
    <w:rsid w:val="00441E29"/>
    <w:rsid w:val="00442C46"/>
    <w:rsid w:val="00442C6D"/>
    <w:rsid w:val="00442CA0"/>
    <w:rsid w:val="00442EF2"/>
    <w:rsid w:val="0044387B"/>
    <w:rsid w:val="00443996"/>
    <w:rsid w:val="00443F32"/>
    <w:rsid w:val="00444E98"/>
    <w:rsid w:val="00445202"/>
    <w:rsid w:val="004453EA"/>
    <w:rsid w:val="00445539"/>
    <w:rsid w:val="00445D3A"/>
    <w:rsid w:val="00445D7A"/>
    <w:rsid w:val="004469C6"/>
    <w:rsid w:val="00446AD3"/>
    <w:rsid w:val="00446F44"/>
    <w:rsid w:val="00450764"/>
    <w:rsid w:val="00450814"/>
    <w:rsid w:val="00450888"/>
    <w:rsid w:val="00450B7F"/>
    <w:rsid w:val="00450BA9"/>
    <w:rsid w:val="00450F11"/>
    <w:rsid w:val="00450FAA"/>
    <w:rsid w:val="004513F7"/>
    <w:rsid w:val="00451BF5"/>
    <w:rsid w:val="004522C9"/>
    <w:rsid w:val="004527D4"/>
    <w:rsid w:val="00452CBA"/>
    <w:rsid w:val="00452FC1"/>
    <w:rsid w:val="00453057"/>
    <w:rsid w:val="004537B0"/>
    <w:rsid w:val="0045383A"/>
    <w:rsid w:val="00453E5C"/>
    <w:rsid w:val="004540ED"/>
    <w:rsid w:val="00454266"/>
    <w:rsid w:val="004542CA"/>
    <w:rsid w:val="004542E3"/>
    <w:rsid w:val="00454560"/>
    <w:rsid w:val="00454595"/>
    <w:rsid w:val="00454CCE"/>
    <w:rsid w:val="00455245"/>
    <w:rsid w:val="00456387"/>
    <w:rsid w:val="00457473"/>
    <w:rsid w:val="00457A65"/>
    <w:rsid w:val="00457D8F"/>
    <w:rsid w:val="0046027B"/>
    <w:rsid w:val="004602B0"/>
    <w:rsid w:val="004608B9"/>
    <w:rsid w:val="00461720"/>
    <w:rsid w:val="0046183A"/>
    <w:rsid w:val="00461B19"/>
    <w:rsid w:val="00461CB2"/>
    <w:rsid w:val="00461D79"/>
    <w:rsid w:val="00461FEF"/>
    <w:rsid w:val="0046206E"/>
    <w:rsid w:val="004624B9"/>
    <w:rsid w:val="004629DE"/>
    <w:rsid w:val="00463100"/>
    <w:rsid w:val="00463655"/>
    <w:rsid w:val="004639BA"/>
    <w:rsid w:val="00463D15"/>
    <w:rsid w:val="00463DB6"/>
    <w:rsid w:val="00464131"/>
    <w:rsid w:val="004641B7"/>
    <w:rsid w:val="004645A9"/>
    <w:rsid w:val="0046472D"/>
    <w:rsid w:val="004649A0"/>
    <w:rsid w:val="00464C5F"/>
    <w:rsid w:val="0046505F"/>
    <w:rsid w:val="00465415"/>
    <w:rsid w:val="00465786"/>
    <w:rsid w:val="004659D0"/>
    <w:rsid w:val="00466511"/>
    <w:rsid w:val="0046685F"/>
    <w:rsid w:val="00466F8B"/>
    <w:rsid w:val="00467214"/>
    <w:rsid w:val="004675BD"/>
    <w:rsid w:val="0046784B"/>
    <w:rsid w:val="00467C78"/>
    <w:rsid w:val="00467E33"/>
    <w:rsid w:val="00470472"/>
    <w:rsid w:val="00470699"/>
    <w:rsid w:val="004706C6"/>
    <w:rsid w:val="00471934"/>
    <w:rsid w:val="004719F0"/>
    <w:rsid w:val="00471CCC"/>
    <w:rsid w:val="004721E7"/>
    <w:rsid w:val="0047288A"/>
    <w:rsid w:val="004728A0"/>
    <w:rsid w:val="004734F7"/>
    <w:rsid w:val="00473F55"/>
    <w:rsid w:val="004743FC"/>
    <w:rsid w:val="004744B7"/>
    <w:rsid w:val="004753FC"/>
    <w:rsid w:val="00475712"/>
    <w:rsid w:val="00475E9A"/>
    <w:rsid w:val="00476264"/>
    <w:rsid w:val="00476BEC"/>
    <w:rsid w:val="00476CEC"/>
    <w:rsid w:val="00476E97"/>
    <w:rsid w:val="00477096"/>
    <w:rsid w:val="00477489"/>
    <w:rsid w:val="00477704"/>
    <w:rsid w:val="00477B12"/>
    <w:rsid w:val="00480029"/>
    <w:rsid w:val="00481EFA"/>
    <w:rsid w:val="00482216"/>
    <w:rsid w:val="004824F0"/>
    <w:rsid w:val="00482966"/>
    <w:rsid w:val="00482E22"/>
    <w:rsid w:val="004835E9"/>
    <w:rsid w:val="0048360D"/>
    <w:rsid w:val="004836F7"/>
    <w:rsid w:val="00483C92"/>
    <w:rsid w:val="0048405E"/>
    <w:rsid w:val="00484487"/>
    <w:rsid w:val="00484A2D"/>
    <w:rsid w:val="00484DDD"/>
    <w:rsid w:val="00485087"/>
    <w:rsid w:val="004852EE"/>
    <w:rsid w:val="0048545D"/>
    <w:rsid w:val="0048582C"/>
    <w:rsid w:val="00485845"/>
    <w:rsid w:val="00486318"/>
    <w:rsid w:val="00486929"/>
    <w:rsid w:val="00486C73"/>
    <w:rsid w:val="004874EE"/>
    <w:rsid w:val="00487707"/>
    <w:rsid w:val="00487CF2"/>
    <w:rsid w:val="00487F2E"/>
    <w:rsid w:val="0049010B"/>
    <w:rsid w:val="00490BA3"/>
    <w:rsid w:val="004918B1"/>
    <w:rsid w:val="00491C5B"/>
    <w:rsid w:val="00491ECB"/>
    <w:rsid w:val="00491FEE"/>
    <w:rsid w:val="00492714"/>
    <w:rsid w:val="00492FC7"/>
    <w:rsid w:val="00493569"/>
    <w:rsid w:val="00493948"/>
    <w:rsid w:val="00493A32"/>
    <w:rsid w:val="00493A36"/>
    <w:rsid w:val="00493E02"/>
    <w:rsid w:val="00494027"/>
    <w:rsid w:val="00494436"/>
    <w:rsid w:val="004948D8"/>
    <w:rsid w:val="004948F1"/>
    <w:rsid w:val="004949B2"/>
    <w:rsid w:val="00494CE8"/>
    <w:rsid w:val="004955FC"/>
    <w:rsid w:val="00495B01"/>
    <w:rsid w:val="00495EEB"/>
    <w:rsid w:val="00495F7C"/>
    <w:rsid w:val="004961A9"/>
    <w:rsid w:val="00496200"/>
    <w:rsid w:val="0049620E"/>
    <w:rsid w:val="004972C1"/>
    <w:rsid w:val="0049779F"/>
    <w:rsid w:val="004977C5"/>
    <w:rsid w:val="00497B50"/>
    <w:rsid w:val="00497DCE"/>
    <w:rsid w:val="00497FF1"/>
    <w:rsid w:val="004A00EB"/>
    <w:rsid w:val="004A0520"/>
    <w:rsid w:val="004A06D1"/>
    <w:rsid w:val="004A08A9"/>
    <w:rsid w:val="004A0C78"/>
    <w:rsid w:val="004A0F2D"/>
    <w:rsid w:val="004A130E"/>
    <w:rsid w:val="004A19C6"/>
    <w:rsid w:val="004A1B81"/>
    <w:rsid w:val="004A1F6E"/>
    <w:rsid w:val="004A22B3"/>
    <w:rsid w:val="004A2AB2"/>
    <w:rsid w:val="004A2BF8"/>
    <w:rsid w:val="004A31D4"/>
    <w:rsid w:val="004A3349"/>
    <w:rsid w:val="004A376B"/>
    <w:rsid w:val="004A3987"/>
    <w:rsid w:val="004A3A1F"/>
    <w:rsid w:val="004A3F17"/>
    <w:rsid w:val="004A439D"/>
    <w:rsid w:val="004A45E4"/>
    <w:rsid w:val="004A477A"/>
    <w:rsid w:val="004A4D61"/>
    <w:rsid w:val="004A4DCD"/>
    <w:rsid w:val="004A7098"/>
    <w:rsid w:val="004A7DAD"/>
    <w:rsid w:val="004A7FF5"/>
    <w:rsid w:val="004B002D"/>
    <w:rsid w:val="004B007D"/>
    <w:rsid w:val="004B01F1"/>
    <w:rsid w:val="004B0521"/>
    <w:rsid w:val="004B0C26"/>
    <w:rsid w:val="004B0C27"/>
    <w:rsid w:val="004B0EAF"/>
    <w:rsid w:val="004B0F03"/>
    <w:rsid w:val="004B133B"/>
    <w:rsid w:val="004B148A"/>
    <w:rsid w:val="004B1DF9"/>
    <w:rsid w:val="004B227C"/>
    <w:rsid w:val="004B22A4"/>
    <w:rsid w:val="004B2AB4"/>
    <w:rsid w:val="004B2C5F"/>
    <w:rsid w:val="004B37C9"/>
    <w:rsid w:val="004B3CF0"/>
    <w:rsid w:val="004B4635"/>
    <w:rsid w:val="004B48D2"/>
    <w:rsid w:val="004B49AD"/>
    <w:rsid w:val="004B526B"/>
    <w:rsid w:val="004B52C9"/>
    <w:rsid w:val="004B6184"/>
    <w:rsid w:val="004B6240"/>
    <w:rsid w:val="004B691C"/>
    <w:rsid w:val="004B6AD2"/>
    <w:rsid w:val="004B7670"/>
    <w:rsid w:val="004B783F"/>
    <w:rsid w:val="004B7DDF"/>
    <w:rsid w:val="004C018D"/>
    <w:rsid w:val="004C0487"/>
    <w:rsid w:val="004C0EF6"/>
    <w:rsid w:val="004C1069"/>
    <w:rsid w:val="004C18A0"/>
    <w:rsid w:val="004C2512"/>
    <w:rsid w:val="004C2517"/>
    <w:rsid w:val="004C2761"/>
    <w:rsid w:val="004C29DC"/>
    <w:rsid w:val="004C2D65"/>
    <w:rsid w:val="004C33A8"/>
    <w:rsid w:val="004C38F0"/>
    <w:rsid w:val="004C3904"/>
    <w:rsid w:val="004C3A5F"/>
    <w:rsid w:val="004C3B86"/>
    <w:rsid w:val="004C3C39"/>
    <w:rsid w:val="004C4334"/>
    <w:rsid w:val="004C46B7"/>
    <w:rsid w:val="004C4A55"/>
    <w:rsid w:val="004C4AAD"/>
    <w:rsid w:val="004C4BF4"/>
    <w:rsid w:val="004C4ED8"/>
    <w:rsid w:val="004C53B7"/>
    <w:rsid w:val="004C5D04"/>
    <w:rsid w:val="004C6ADA"/>
    <w:rsid w:val="004C6BA6"/>
    <w:rsid w:val="004C7134"/>
    <w:rsid w:val="004C7524"/>
    <w:rsid w:val="004C7865"/>
    <w:rsid w:val="004C78C8"/>
    <w:rsid w:val="004D01DD"/>
    <w:rsid w:val="004D032E"/>
    <w:rsid w:val="004D03B9"/>
    <w:rsid w:val="004D0468"/>
    <w:rsid w:val="004D0A24"/>
    <w:rsid w:val="004D13A8"/>
    <w:rsid w:val="004D1980"/>
    <w:rsid w:val="004D217C"/>
    <w:rsid w:val="004D28C5"/>
    <w:rsid w:val="004D2938"/>
    <w:rsid w:val="004D29AB"/>
    <w:rsid w:val="004D2C0D"/>
    <w:rsid w:val="004D3573"/>
    <w:rsid w:val="004D392D"/>
    <w:rsid w:val="004D3DEC"/>
    <w:rsid w:val="004D3E7A"/>
    <w:rsid w:val="004D495B"/>
    <w:rsid w:val="004D54AF"/>
    <w:rsid w:val="004D55D2"/>
    <w:rsid w:val="004D5CE2"/>
    <w:rsid w:val="004D688A"/>
    <w:rsid w:val="004D6B1D"/>
    <w:rsid w:val="004D6E61"/>
    <w:rsid w:val="004D705A"/>
    <w:rsid w:val="004D7264"/>
    <w:rsid w:val="004D72B8"/>
    <w:rsid w:val="004E0067"/>
    <w:rsid w:val="004E01AB"/>
    <w:rsid w:val="004E0748"/>
    <w:rsid w:val="004E0B2C"/>
    <w:rsid w:val="004E0CAA"/>
    <w:rsid w:val="004E1466"/>
    <w:rsid w:val="004E1915"/>
    <w:rsid w:val="004E21D2"/>
    <w:rsid w:val="004E2484"/>
    <w:rsid w:val="004E2BD5"/>
    <w:rsid w:val="004E3317"/>
    <w:rsid w:val="004E38F3"/>
    <w:rsid w:val="004E3A3D"/>
    <w:rsid w:val="004E3A47"/>
    <w:rsid w:val="004E3FDC"/>
    <w:rsid w:val="004E4563"/>
    <w:rsid w:val="004E47A3"/>
    <w:rsid w:val="004E4AD2"/>
    <w:rsid w:val="004E4D14"/>
    <w:rsid w:val="004E531E"/>
    <w:rsid w:val="004E548E"/>
    <w:rsid w:val="004E557B"/>
    <w:rsid w:val="004E57C3"/>
    <w:rsid w:val="004E6A5E"/>
    <w:rsid w:val="004E6FAD"/>
    <w:rsid w:val="004E7797"/>
    <w:rsid w:val="004F0DA8"/>
    <w:rsid w:val="004F11BA"/>
    <w:rsid w:val="004F14D0"/>
    <w:rsid w:val="004F163F"/>
    <w:rsid w:val="004F1699"/>
    <w:rsid w:val="004F192A"/>
    <w:rsid w:val="004F19AF"/>
    <w:rsid w:val="004F253A"/>
    <w:rsid w:val="004F28F6"/>
    <w:rsid w:val="004F31B0"/>
    <w:rsid w:val="004F34FA"/>
    <w:rsid w:val="004F3C4D"/>
    <w:rsid w:val="004F3F4E"/>
    <w:rsid w:val="004F3F56"/>
    <w:rsid w:val="004F3F85"/>
    <w:rsid w:val="004F473D"/>
    <w:rsid w:val="004F4896"/>
    <w:rsid w:val="004F51CE"/>
    <w:rsid w:val="004F554C"/>
    <w:rsid w:val="004F55BF"/>
    <w:rsid w:val="004F5C62"/>
    <w:rsid w:val="004F5E4E"/>
    <w:rsid w:val="004F611F"/>
    <w:rsid w:val="004F6A09"/>
    <w:rsid w:val="004F6F61"/>
    <w:rsid w:val="004F773C"/>
    <w:rsid w:val="004F77DA"/>
    <w:rsid w:val="004F789D"/>
    <w:rsid w:val="004F7B13"/>
    <w:rsid w:val="00500610"/>
    <w:rsid w:val="005008CB"/>
    <w:rsid w:val="00500DED"/>
    <w:rsid w:val="005011CF"/>
    <w:rsid w:val="00501505"/>
    <w:rsid w:val="0050181E"/>
    <w:rsid w:val="00502451"/>
    <w:rsid w:val="005024C6"/>
    <w:rsid w:val="005027A5"/>
    <w:rsid w:val="0050282D"/>
    <w:rsid w:val="00502B9D"/>
    <w:rsid w:val="00502CD6"/>
    <w:rsid w:val="0050372D"/>
    <w:rsid w:val="00503A4F"/>
    <w:rsid w:val="0050420E"/>
    <w:rsid w:val="0050459E"/>
    <w:rsid w:val="00504688"/>
    <w:rsid w:val="005047C8"/>
    <w:rsid w:val="0050481C"/>
    <w:rsid w:val="005049E1"/>
    <w:rsid w:val="00504A45"/>
    <w:rsid w:val="00505093"/>
    <w:rsid w:val="00505E88"/>
    <w:rsid w:val="0050673F"/>
    <w:rsid w:val="00506C42"/>
    <w:rsid w:val="00506F20"/>
    <w:rsid w:val="005070D7"/>
    <w:rsid w:val="005074C3"/>
    <w:rsid w:val="00507693"/>
    <w:rsid w:val="005100A3"/>
    <w:rsid w:val="005103D1"/>
    <w:rsid w:val="005109B2"/>
    <w:rsid w:val="00510B1A"/>
    <w:rsid w:val="00511338"/>
    <w:rsid w:val="005113C6"/>
    <w:rsid w:val="00511737"/>
    <w:rsid w:val="00511AEC"/>
    <w:rsid w:val="00511FDE"/>
    <w:rsid w:val="005121A4"/>
    <w:rsid w:val="005124D3"/>
    <w:rsid w:val="00512D0C"/>
    <w:rsid w:val="005131C2"/>
    <w:rsid w:val="00513585"/>
    <w:rsid w:val="005135A3"/>
    <w:rsid w:val="00513EB9"/>
    <w:rsid w:val="0051405C"/>
    <w:rsid w:val="00514173"/>
    <w:rsid w:val="005143D6"/>
    <w:rsid w:val="0051478F"/>
    <w:rsid w:val="00514ED8"/>
    <w:rsid w:val="005150DB"/>
    <w:rsid w:val="005152F2"/>
    <w:rsid w:val="005155EE"/>
    <w:rsid w:val="00515635"/>
    <w:rsid w:val="005158BF"/>
    <w:rsid w:val="005158F8"/>
    <w:rsid w:val="00516868"/>
    <w:rsid w:val="0051693F"/>
    <w:rsid w:val="00516CA0"/>
    <w:rsid w:val="0051721B"/>
    <w:rsid w:val="005208B6"/>
    <w:rsid w:val="005208B9"/>
    <w:rsid w:val="00520B03"/>
    <w:rsid w:val="00520FD6"/>
    <w:rsid w:val="0052126A"/>
    <w:rsid w:val="005213B9"/>
    <w:rsid w:val="005213DF"/>
    <w:rsid w:val="005218B7"/>
    <w:rsid w:val="005223E5"/>
    <w:rsid w:val="0052254E"/>
    <w:rsid w:val="00522C15"/>
    <w:rsid w:val="00524557"/>
    <w:rsid w:val="005247C1"/>
    <w:rsid w:val="005247E2"/>
    <w:rsid w:val="00524CCF"/>
    <w:rsid w:val="005255CD"/>
    <w:rsid w:val="00525614"/>
    <w:rsid w:val="00525A08"/>
    <w:rsid w:val="00525FB6"/>
    <w:rsid w:val="00526291"/>
    <w:rsid w:val="0052655A"/>
    <w:rsid w:val="00526830"/>
    <w:rsid w:val="00526DA4"/>
    <w:rsid w:val="00526EFC"/>
    <w:rsid w:val="00527549"/>
    <w:rsid w:val="005276F6"/>
    <w:rsid w:val="00527A94"/>
    <w:rsid w:val="00527B7C"/>
    <w:rsid w:val="00527F8D"/>
    <w:rsid w:val="0053012F"/>
    <w:rsid w:val="00530327"/>
    <w:rsid w:val="005306D9"/>
    <w:rsid w:val="00530B01"/>
    <w:rsid w:val="00530DF4"/>
    <w:rsid w:val="00530F41"/>
    <w:rsid w:val="005312B7"/>
    <w:rsid w:val="00531378"/>
    <w:rsid w:val="005314D8"/>
    <w:rsid w:val="005318B6"/>
    <w:rsid w:val="00532380"/>
    <w:rsid w:val="00532987"/>
    <w:rsid w:val="00532B8A"/>
    <w:rsid w:val="00532BF1"/>
    <w:rsid w:val="0053303A"/>
    <w:rsid w:val="005331EF"/>
    <w:rsid w:val="00533A45"/>
    <w:rsid w:val="0053416F"/>
    <w:rsid w:val="005343B9"/>
    <w:rsid w:val="005343D6"/>
    <w:rsid w:val="005345F0"/>
    <w:rsid w:val="005347B8"/>
    <w:rsid w:val="00534AC8"/>
    <w:rsid w:val="00534B5F"/>
    <w:rsid w:val="005359AE"/>
    <w:rsid w:val="00535BD6"/>
    <w:rsid w:val="00535BFE"/>
    <w:rsid w:val="00535D57"/>
    <w:rsid w:val="00535F66"/>
    <w:rsid w:val="005360E0"/>
    <w:rsid w:val="00536B7E"/>
    <w:rsid w:val="005370D2"/>
    <w:rsid w:val="005375B4"/>
    <w:rsid w:val="00537A9C"/>
    <w:rsid w:val="00537BAE"/>
    <w:rsid w:val="00537E14"/>
    <w:rsid w:val="005401BD"/>
    <w:rsid w:val="00540352"/>
    <w:rsid w:val="005403FA"/>
    <w:rsid w:val="00540BB1"/>
    <w:rsid w:val="00540D7C"/>
    <w:rsid w:val="00541E5B"/>
    <w:rsid w:val="00542006"/>
    <w:rsid w:val="0054230D"/>
    <w:rsid w:val="0054269B"/>
    <w:rsid w:val="0054332F"/>
    <w:rsid w:val="0054413E"/>
    <w:rsid w:val="005444E9"/>
    <w:rsid w:val="0054482C"/>
    <w:rsid w:val="00544B71"/>
    <w:rsid w:val="00544C72"/>
    <w:rsid w:val="00544EC2"/>
    <w:rsid w:val="00544F84"/>
    <w:rsid w:val="005453CB"/>
    <w:rsid w:val="005455E9"/>
    <w:rsid w:val="0054591B"/>
    <w:rsid w:val="005461A5"/>
    <w:rsid w:val="00546234"/>
    <w:rsid w:val="0054683D"/>
    <w:rsid w:val="00546A29"/>
    <w:rsid w:val="00546C36"/>
    <w:rsid w:val="00546D6B"/>
    <w:rsid w:val="00547128"/>
    <w:rsid w:val="00547282"/>
    <w:rsid w:val="0054768E"/>
    <w:rsid w:val="005477D1"/>
    <w:rsid w:val="00547A97"/>
    <w:rsid w:val="00547AD9"/>
    <w:rsid w:val="00547B4B"/>
    <w:rsid w:val="00547FD7"/>
    <w:rsid w:val="00550913"/>
    <w:rsid w:val="00550A24"/>
    <w:rsid w:val="00550DE6"/>
    <w:rsid w:val="00550E8E"/>
    <w:rsid w:val="0055143E"/>
    <w:rsid w:val="0055192C"/>
    <w:rsid w:val="00551B17"/>
    <w:rsid w:val="00551DB0"/>
    <w:rsid w:val="005522AE"/>
    <w:rsid w:val="00552BA0"/>
    <w:rsid w:val="00553882"/>
    <w:rsid w:val="0055408E"/>
    <w:rsid w:val="00554158"/>
    <w:rsid w:val="005546EE"/>
    <w:rsid w:val="005548F2"/>
    <w:rsid w:val="00554A23"/>
    <w:rsid w:val="00554EF1"/>
    <w:rsid w:val="00554FFF"/>
    <w:rsid w:val="0055556B"/>
    <w:rsid w:val="00555BD2"/>
    <w:rsid w:val="00556450"/>
    <w:rsid w:val="00556739"/>
    <w:rsid w:val="005568AB"/>
    <w:rsid w:val="00557503"/>
    <w:rsid w:val="00557972"/>
    <w:rsid w:val="00557C37"/>
    <w:rsid w:val="00557E67"/>
    <w:rsid w:val="00560FE3"/>
    <w:rsid w:val="0056203E"/>
    <w:rsid w:val="00562C32"/>
    <w:rsid w:val="00562DD9"/>
    <w:rsid w:val="00563631"/>
    <w:rsid w:val="00563AB4"/>
    <w:rsid w:val="00563AC7"/>
    <w:rsid w:val="00563E35"/>
    <w:rsid w:val="00564030"/>
    <w:rsid w:val="00564CB7"/>
    <w:rsid w:val="0056540D"/>
    <w:rsid w:val="005654B2"/>
    <w:rsid w:val="00565808"/>
    <w:rsid w:val="00565FF6"/>
    <w:rsid w:val="005662FD"/>
    <w:rsid w:val="00566BB9"/>
    <w:rsid w:val="00566F1A"/>
    <w:rsid w:val="00567328"/>
    <w:rsid w:val="00567519"/>
    <w:rsid w:val="00567BC2"/>
    <w:rsid w:val="00567D8C"/>
    <w:rsid w:val="00567E0F"/>
    <w:rsid w:val="0057056E"/>
    <w:rsid w:val="005707B0"/>
    <w:rsid w:val="005708FB"/>
    <w:rsid w:val="00570956"/>
    <w:rsid w:val="00570A1C"/>
    <w:rsid w:val="0057151E"/>
    <w:rsid w:val="005719EF"/>
    <w:rsid w:val="00571F68"/>
    <w:rsid w:val="005720A1"/>
    <w:rsid w:val="005724AB"/>
    <w:rsid w:val="00572548"/>
    <w:rsid w:val="00572DFA"/>
    <w:rsid w:val="00573249"/>
    <w:rsid w:val="0057366E"/>
    <w:rsid w:val="005737AB"/>
    <w:rsid w:val="00573843"/>
    <w:rsid w:val="00573CF2"/>
    <w:rsid w:val="00573D63"/>
    <w:rsid w:val="005749EF"/>
    <w:rsid w:val="00574A32"/>
    <w:rsid w:val="00574A96"/>
    <w:rsid w:val="00574DA9"/>
    <w:rsid w:val="00574E50"/>
    <w:rsid w:val="00574E58"/>
    <w:rsid w:val="00575051"/>
    <w:rsid w:val="005757D5"/>
    <w:rsid w:val="00575A8B"/>
    <w:rsid w:val="0057641F"/>
    <w:rsid w:val="005764D7"/>
    <w:rsid w:val="00576612"/>
    <w:rsid w:val="00576986"/>
    <w:rsid w:val="00576F35"/>
    <w:rsid w:val="00576FB7"/>
    <w:rsid w:val="0057710C"/>
    <w:rsid w:val="0057710E"/>
    <w:rsid w:val="00577292"/>
    <w:rsid w:val="005772A2"/>
    <w:rsid w:val="005773AF"/>
    <w:rsid w:val="00577627"/>
    <w:rsid w:val="00577C06"/>
    <w:rsid w:val="00580E67"/>
    <w:rsid w:val="0058101C"/>
    <w:rsid w:val="0058143F"/>
    <w:rsid w:val="00581B1D"/>
    <w:rsid w:val="0058231F"/>
    <w:rsid w:val="00582F68"/>
    <w:rsid w:val="005830F5"/>
    <w:rsid w:val="00583111"/>
    <w:rsid w:val="005846BE"/>
    <w:rsid w:val="00585206"/>
    <w:rsid w:val="00585750"/>
    <w:rsid w:val="00585922"/>
    <w:rsid w:val="00585F2E"/>
    <w:rsid w:val="0058611D"/>
    <w:rsid w:val="005867EE"/>
    <w:rsid w:val="00587147"/>
    <w:rsid w:val="005876C3"/>
    <w:rsid w:val="00587E84"/>
    <w:rsid w:val="005902BC"/>
    <w:rsid w:val="00590E7C"/>
    <w:rsid w:val="005910A8"/>
    <w:rsid w:val="00591241"/>
    <w:rsid w:val="0059154A"/>
    <w:rsid w:val="00591737"/>
    <w:rsid w:val="00591910"/>
    <w:rsid w:val="00591D76"/>
    <w:rsid w:val="00592306"/>
    <w:rsid w:val="005923DF"/>
    <w:rsid w:val="00592803"/>
    <w:rsid w:val="00593051"/>
    <w:rsid w:val="005938A9"/>
    <w:rsid w:val="0059394D"/>
    <w:rsid w:val="00593A36"/>
    <w:rsid w:val="00593A65"/>
    <w:rsid w:val="00594044"/>
    <w:rsid w:val="005940CC"/>
    <w:rsid w:val="0059427E"/>
    <w:rsid w:val="005942FB"/>
    <w:rsid w:val="00594731"/>
    <w:rsid w:val="005949B5"/>
    <w:rsid w:val="00595AAC"/>
    <w:rsid w:val="00595DD3"/>
    <w:rsid w:val="0059606D"/>
    <w:rsid w:val="0059617C"/>
    <w:rsid w:val="0059637D"/>
    <w:rsid w:val="0059703C"/>
    <w:rsid w:val="005971CD"/>
    <w:rsid w:val="005974BC"/>
    <w:rsid w:val="005A0120"/>
    <w:rsid w:val="005A0A21"/>
    <w:rsid w:val="005A0A2E"/>
    <w:rsid w:val="005A0A4E"/>
    <w:rsid w:val="005A106E"/>
    <w:rsid w:val="005A1395"/>
    <w:rsid w:val="005A16B4"/>
    <w:rsid w:val="005A17C9"/>
    <w:rsid w:val="005A1BCD"/>
    <w:rsid w:val="005A1C54"/>
    <w:rsid w:val="005A22F8"/>
    <w:rsid w:val="005A2452"/>
    <w:rsid w:val="005A27B3"/>
    <w:rsid w:val="005A2CBA"/>
    <w:rsid w:val="005A2D54"/>
    <w:rsid w:val="005A3487"/>
    <w:rsid w:val="005A3494"/>
    <w:rsid w:val="005A3A6B"/>
    <w:rsid w:val="005A4033"/>
    <w:rsid w:val="005A408B"/>
    <w:rsid w:val="005A4318"/>
    <w:rsid w:val="005A438B"/>
    <w:rsid w:val="005A4A58"/>
    <w:rsid w:val="005A4A8B"/>
    <w:rsid w:val="005A4BE7"/>
    <w:rsid w:val="005A51B6"/>
    <w:rsid w:val="005A573F"/>
    <w:rsid w:val="005A5CEA"/>
    <w:rsid w:val="005A67EC"/>
    <w:rsid w:val="005A6817"/>
    <w:rsid w:val="005A6E6B"/>
    <w:rsid w:val="005A747A"/>
    <w:rsid w:val="005A75C6"/>
    <w:rsid w:val="005A7A3F"/>
    <w:rsid w:val="005B029B"/>
    <w:rsid w:val="005B03A6"/>
    <w:rsid w:val="005B0C3E"/>
    <w:rsid w:val="005B0C87"/>
    <w:rsid w:val="005B1502"/>
    <w:rsid w:val="005B1609"/>
    <w:rsid w:val="005B1A0A"/>
    <w:rsid w:val="005B1BB2"/>
    <w:rsid w:val="005B1FFE"/>
    <w:rsid w:val="005B2442"/>
    <w:rsid w:val="005B28F4"/>
    <w:rsid w:val="005B29B9"/>
    <w:rsid w:val="005B2B43"/>
    <w:rsid w:val="005B2C6E"/>
    <w:rsid w:val="005B2D6B"/>
    <w:rsid w:val="005B2E5B"/>
    <w:rsid w:val="005B318F"/>
    <w:rsid w:val="005B34AA"/>
    <w:rsid w:val="005B34F4"/>
    <w:rsid w:val="005B3711"/>
    <w:rsid w:val="005B3FB1"/>
    <w:rsid w:val="005B42AA"/>
    <w:rsid w:val="005B441A"/>
    <w:rsid w:val="005B4A3B"/>
    <w:rsid w:val="005B4B12"/>
    <w:rsid w:val="005B4C3E"/>
    <w:rsid w:val="005B4C5C"/>
    <w:rsid w:val="005B51BF"/>
    <w:rsid w:val="005B634D"/>
    <w:rsid w:val="005B65E1"/>
    <w:rsid w:val="005B66C4"/>
    <w:rsid w:val="005B67E8"/>
    <w:rsid w:val="005B6C24"/>
    <w:rsid w:val="005B6FF4"/>
    <w:rsid w:val="005B7623"/>
    <w:rsid w:val="005B76A2"/>
    <w:rsid w:val="005B7B32"/>
    <w:rsid w:val="005B7F69"/>
    <w:rsid w:val="005C0A63"/>
    <w:rsid w:val="005C0DEF"/>
    <w:rsid w:val="005C0FC8"/>
    <w:rsid w:val="005C1025"/>
    <w:rsid w:val="005C1148"/>
    <w:rsid w:val="005C167C"/>
    <w:rsid w:val="005C1D23"/>
    <w:rsid w:val="005C1FF8"/>
    <w:rsid w:val="005C2479"/>
    <w:rsid w:val="005C2780"/>
    <w:rsid w:val="005C2EAC"/>
    <w:rsid w:val="005C2F00"/>
    <w:rsid w:val="005C324C"/>
    <w:rsid w:val="005C3342"/>
    <w:rsid w:val="005C36E3"/>
    <w:rsid w:val="005C3A92"/>
    <w:rsid w:val="005C3BB6"/>
    <w:rsid w:val="005C3C0A"/>
    <w:rsid w:val="005C402F"/>
    <w:rsid w:val="005C45C3"/>
    <w:rsid w:val="005C4FA8"/>
    <w:rsid w:val="005C528F"/>
    <w:rsid w:val="005C589A"/>
    <w:rsid w:val="005C58C0"/>
    <w:rsid w:val="005C5B36"/>
    <w:rsid w:val="005C5C32"/>
    <w:rsid w:val="005C62A0"/>
    <w:rsid w:val="005C6310"/>
    <w:rsid w:val="005C6502"/>
    <w:rsid w:val="005C6709"/>
    <w:rsid w:val="005C6719"/>
    <w:rsid w:val="005C6A5B"/>
    <w:rsid w:val="005C6ACE"/>
    <w:rsid w:val="005C7525"/>
    <w:rsid w:val="005C767C"/>
    <w:rsid w:val="005C7732"/>
    <w:rsid w:val="005C77CF"/>
    <w:rsid w:val="005D0515"/>
    <w:rsid w:val="005D0622"/>
    <w:rsid w:val="005D07D9"/>
    <w:rsid w:val="005D0A63"/>
    <w:rsid w:val="005D0E2A"/>
    <w:rsid w:val="005D1EA9"/>
    <w:rsid w:val="005D226F"/>
    <w:rsid w:val="005D2FFE"/>
    <w:rsid w:val="005D33DE"/>
    <w:rsid w:val="005D344C"/>
    <w:rsid w:val="005D3851"/>
    <w:rsid w:val="005D3C4B"/>
    <w:rsid w:val="005D46E5"/>
    <w:rsid w:val="005D47C4"/>
    <w:rsid w:val="005D4BAF"/>
    <w:rsid w:val="005D5957"/>
    <w:rsid w:val="005D5B7E"/>
    <w:rsid w:val="005D60AD"/>
    <w:rsid w:val="005D6229"/>
    <w:rsid w:val="005D626D"/>
    <w:rsid w:val="005D628F"/>
    <w:rsid w:val="005D696E"/>
    <w:rsid w:val="005D6DF2"/>
    <w:rsid w:val="005D7C57"/>
    <w:rsid w:val="005D7FB2"/>
    <w:rsid w:val="005E0476"/>
    <w:rsid w:val="005E0688"/>
    <w:rsid w:val="005E076E"/>
    <w:rsid w:val="005E0813"/>
    <w:rsid w:val="005E0E70"/>
    <w:rsid w:val="005E0EBC"/>
    <w:rsid w:val="005E14C8"/>
    <w:rsid w:val="005E164B"/>
    <w:rsid w:val="005E18A5"/>
    <w:rsid w:val="005E1915"/>
    <w:rsid w:val="005E1D59"/>
    <w:rsid w:val="005E2346"/>
    <w:rsid w:val="005E3491"/>
    <w:rsid w:val="005E3571"/>
    <w:rsid w:val="005E3DF8"/>
    <w:rsid w:val="005E3E76"/>
    <w:rsid w:val="005E48BC"/>
    <w:rsid w:val="005E4A28"/>
    <w:rsid w:val="005E4AC4"/>
    <w:rsid w:val="005E535D"/>
    <w:rsid w:val="005E5E02"/>
    <w:rsid w:val="005E5E57"/>
    <w:rsid w:val="005E672B"/>
    <w:rsid w:val="005E67DA"/>
    <w:rsid w:val="005E7378"/>
    <w:rsid w:val="005E743A"/>
    <w:rsid w:val="005E7D6C"/>
    <w:rsid w:val="005E7E4B"/>
    <w:rsid w:val="005F0047"/>
    <w:rsid w:val="005F098C"/>
    <w:rsid w:val="005F0C0D"/>
    <w:rsid w:val="005F1006"/>
    <w:rsid w:val="005F145B"/>
    <w:rsid w:val="005F1A13"/>
    <w:rsid w:val="005F1BCF"/>
    <w:rsid w:val="005F1F33"/>
    <w:rsid w:val="005F268A"/>
    <w:rsid w:val="005F29CF"/>
    <w:rsid w:val="005F2D99"/>
    <w:rsid w:val="005F3293"/>
    <w:rsid w:val="005F32BC"/>
    <w:rsid w:val="005F3E94"/>
    <w:rsid w:val="005F4384"/>
    <w:rsid w:val="005F43E3"/>
    <w:rsid w:val="005F4713"/>
    <w:rsid w:val="005F47CA"/>
    <w:rsid w:val="005F5025"/>
    <w:rsid w:val="005F5123"/>
    <w:rsid w:val="005F5371"/>
    <w:rsid w:val="005F5881"/>
    <w:rsid w:val="005F592A"/>
    <w:rsid w:val="005F637F"/>
    <w:rsid w:val="005F69B1"/>
    <w:rsid w:val="005F6C36"/>
    <w:rsid w:val="005F6EDA"/>
    <w:rsid w:val="005F74AC"/>
    <w:rsid w:val="005F754D"/>
    <w:rsid w:val="005F769D"/>
    <w:rsid w:val="005F7D80"/>
    <w:rsid w:val="006000FB"/>
    <w:rsid w:val="00600AC3"/>
    <w:rsid w:val="00600C5C"/>
    <w:rsid w:val="00600D84"/>
    <w:rsid w:val="00600E06"/>
    <w:rsid w:val="00601596"/>
    <w:rsid w:val="00601AC2"/>
    <w:rsid w:val="00601D83"/>
    <w:rsid w:val="00601DE6"/>
    <w:rsid w:val="006025A4"/>
    <w:rsid w:val="00602D3B"/>
    <w:rsid w:val="00602E3C"/>
    <w:rsid w:val="0060303D"/>
    <w:rsid w:val="00603696"/>
    <w:rsid w:val="0060372C"/>
    <w:rsid w:val="0060389E"/>
    <w:rsid w:val="006045F4"/>
    <w:rsid w:val="00605112"/>
    <w:rsid w:val="006051CC"/>
    <w:rsid w:val="006054E1"/>
    <w:rsid w:val="00605D29"/>
    <w:rsid w:val="00605DB0"/>
    <w:rsid w:val="00605FA1"/>
    <w:rsid w:val="00606125"/>
    <w:rsid w:val="0060624E"/>
    <w:rsid w:val="006067ED"/>
    <w:rsid w:val="006068F7"/>
    <w:rsid w:val="00606D4F"/>
    <w:rsid w:val="006070ED"/>
    <w:rsid w:val="0060725F"/>
    <w:rsid w:val="00607702"/>
    <w:rsid w:val="00610334"/>
    <w:rsid w:val="00610810"/>
    <w:rsid w:val="00610845"/>
    <w:rsid w:val="00610B6F"/>
    <w:rsid w:val="00611BAA"/>
    <w:rsid w:val="00611C2A"/>
    <w:rsid w:val="00611CB9"/>
    <w:rsid w:val="00611FAD"/>
    <w:rsid w:val="00612022"/>
    <w:rsid w:val="006121D0"/>
    <w:rsid w:val="006123CE"/>
    <w:rsid w:val="006126F7"/>
    <w:rsid w:val="00612B23"/>
    <w:rsid w:val="00612D6E"/>
    <w:rsid w:val="006133B8"/>
    <w:rsid w:val="00613500"/>
    <w:rsid w:val="0061360E"/>
    <w:rsid w:val="00613981"/>
    <w:rsid w:val="006149B9"/>
    <w:rsid w:val="0061517E"/>
    <w:rsid w:val="00615522"/>
    <w:rsid w:val="0061567D"/>
    <w:rsid w:val="006156B7"/>
    <w:rsid w:val="0061581C"/>
    <w:rsid w:val="006159D0"/>
    <w:rsid w:val="00615AFD"/>
    <w:rsid w:val="00616143"/>
    <w:rsid w:val="00616655"/>
    <w:rsid w:val="00616A9E"/>
    <w:rsid w:val="00616C6C"/>
    <w:rsid w:val="00616D8A"/>
    <w:rsid w:val="00617133"/>
    <w:rsid w:val="0061735B"/>
    <w:rsid w:val="00617412"/>
    <w:rsid w:val="006176CA"/>
    <w:rsid w:val="00617722"/>
    <w:rsid w:val="00617A95"/>
    <w:rsid w:val="00617FDB"/>
    <w:rsid w:val="0062075C"/>
    <w:rsid w:val="006207D7"/>
    <w:rsid w:val="00620895"/>
    <w:rsid w:val="006208CB"/>
    <w:rsid w:val="00620D5C"/>
    <w:rsid w:val="00621118"/>
    <w:rsid w:val="00621DE2"/>
    <w:rsid w:val="00621FC9"/>
    <w:rsid w:val="006225DA"/>
    <w:rsid w:val="00623036"/>
    <w:rsid w:val="006232E6"/>
    <w:rsid w:val="00623452"/>
    <w:rsid w:val="006234A1"/>
    <w:rsid w:val="006235B5"/>
    <w:rsid w:val="00623B4B"/>
    <w:rsid w:val="00624012"/>
    <w:rsid w:val="006242CF"/>
    <w:rsid w:val="006249A8"/>
    <w:rsid w:val="006249F4"/>
    <w:rsid w:val="00624B64"/>
    <w:rsid w:val="00624F65"/>
    <w:rsid w:val="006251CA"/>
    <w:rsid w:val="00625846"/>
    <w:rsid w:val="00625988"/>
    <w:rsid w:val="00626169"/>
    <w:rsid w:val="00626185"/>
    <w:rsid w:val="006264EB"/>
    <w:rsid w:val="00626722"/>
    <w:rsid w:val="006272DA"/>
    <w:rsid w:val="0062792E"/>
    <w:rsid w:val="00627955"/>
    <w:rsid w:val="00627CD2"/>
    <w:rsid w:val="00630299"/>
    <w:rsid w:val="00630A30"/>
    <w:rsid w:val="00630AF5"/>
    <w:rsid w:val="0063154E"/>
    <w:rsid w:val="00631598"/>
    <w:rsid w:val="006316DA"/>
    <w:rsid w:val="00631F21"/>
    <w:rsid w:val="00631F73"/>
    <w:rsid w:val="0063210B"/>
    <w:rsid w:val="0063265F"/>
    <w:rsid w:val="00632F17"/>
    <w:rsid w:val="00633182"/>
    <w:rsid w:val="0063363D"/>
    <w:rsid w:val="006339CC"/>
    <w:rsid w:val="00633ADA"/>
    <w:rsid w:val="0063422B"/>
    <w:rsid w:val="00634470"/>
    <w:rsid w:val="006344E1"/>
    <w:rsid w:val="00634941"/>
    <w:rsid w:val="00634DF7"/>
    <w:rsid w:val="00634EA9"/>
    <w:rsid w:val="00635D90"/>
    <w:rsid w:val="00636237"/>
    <w:rsid w:val="00636390"/>
    <w:rsid w:val="00636421"/>
    <w:rsid w:val="00636F9D"/>
    <w:rsid w:val="0063711B"/>
    <w:rsid w:val="0063719D"/>
    <w:rsid w:val="00637FBC"/>
    <w:rsid w:val="00640A12"/>
    <w:rsid w:val="00640C7D"/>
    <w:rsid w:val="00640D98"/>
    <w:rsid w:val="00640E20"/>
    <w:rsid w:val="0064183E"/>
    <w:rsid w:val="00641D24"/>
    <w:rsid w:val="00642F7D"/>
    <w:rsid w:val="0064307D"/>
    <w:rsid w:val="00643716"/>
    <w:rsid w:val="00643F95"/>
    <w:rsid w:val="00644021"/>
    <w:rsid w:val="006440A7"/>
    <w:rsid w:val="00645C7F"/>
    <w:rsid w:val="00645E4D"/>
    <w:rsid w:val="00645FE7"/>
    <w:rsid w:val="0064613A"/>
    <w:rsid w:val="00646400"/>
    <w:rsid w:val="00646FCD"/>
    <w:rsid w:val="0064720A"/>
    <w:rsid w:val="006472E2"/>
    <w:rsid w:val="0064758A"/>
    <w:rsid w:val="00647A68"/>
    <w:rsid w:val="0065029E"/>
    <w:rsid w:val="00651432"/>
    <w:rsid w:val="00651588"/>
    <w:rsid w:val="006516C6"/>
    <w:rsid w:val="00651921"/>
    <w:rsid w:val="006519EA"/>
    <w:rsid w:val="0065234A"/>
    <w:rsid w:val="006528AF"/>
    <w:rsid w:val="006528D6"/>
    <w:rsid w:val="006530BC"/>
    <w:rsid w:val="006538E6"/>
    <w:rsid w:val="00653987"/>
    <w:rsid w:val="00653E75"/>
    <w:rsid w:val="00653EF7"/>
    <w:rsid w:val="00653EF8"/>
    <w:rsid w:val="006540D0"/>
    <w:rsid w:val="00655729"/>
    <w:rsid w:val="00655B87"/>
    <w:rsid w:val="00655C6D"/>
    <w:rsid w:val="00656435"/>
    <w:rsid w:val="0065649F"/>
    <w:rsid w:val="00656722"/>
    <w:rsid w:val="00656AB5"/>
    <w:rsid w:val="00656B4A"/>
    <w:rsid w:val="0066066B"/>
    <w:rsid w:val="006606D3"/>
    <w:rsid w:val="00660A9A"/>
    <w:rsid w:val="00660C95"/>
    <w:rsid w:val="0066124A"/>
    <w:rsid w:val="00661992"/>
    <w:rsid w:val="00662012"/>
    <w:rsid w:val="006620B3"/>
    <w:rsid w:val="00662121"/>
    <w:rsid w:val="0066295A"/>
    <w:rsid w:val="00662B5A"/>
    <w:rsid w:val="00662D33"/>
    <w:rsid w:val="00663527"/>
    <w:rsid w:val="006635D6"/>
    <w:rsid w:val="00663737"/>
    <w:rsid w:val="00663A44"/>
    <w:rsid w:val="006643DF"/>
    <w:rsid w:val="00664675"/>
    <w:rsid w:val="00664E49"/>
    <w:rsid w:val="006651F8"/>
    <w:rsid w:val="006657A8"/>
    <w:rsid w:val="00665BE8"/>
    <w:rsid w:val="00665EE6"/>
    <w:rsid w:val="006662E1"/>
    <w:rsid w:val="00666D9C"/>
    <w:rsid w:val="006678AC"/>
    <w:rsid w:val="00667918"/>
    <w:rsid w:val="00667E0E"/>
    <w:rsid w:val="00667EA3"/>
    <w:rsid w:val="00667F35"/>
    <w:rsid w:val="00670776"/>
    <w:rsid w:val="00670CC9"/>
    <w:rsid w:val="00670D2E"/>
    <w:rsid w:val="00670ED3"/>
    <w:rsid w:val="006710D9"/>
    <w:rsid w:val="00671118"/>
    <w:rsid w:val="006711F9"/>
    <w:rsid w:val="006718C9"/>
    <w:rsid w:val="00671AC8"/>
    <w:rsid w:val="006726C9"/>
    <w:rsid w:val="0067286E"/>
    <w:rsid w:val="00672FAD"/>
    <w:rsid w:val="006730A0"/>
    <w:rsid w:val="00673D93"/>
    <w:rsid w:val="006741F1"/>
    <w:rsid w:val="00674B42"/>
    <w:rsid w:val="0067529B"/>
    <w:rsid w:val="00675BD9"/>
    <w:rsid w:val="006764B7"/>
    <w:rsid w:val="006764FB"/>
    <w:rsid w:val="006765D1"/>
    <w:rsid w:val="006772BA"/>
    <w:rsid w:val="0067788F"/>
    <w:rsid w:val="00677DE5"/>
    <w:rsid w:val="006805DC"/>
    <w:rsid w:val="006807DE"/>
    <w:rsid w:val="006810BA"/>
    <w:rsid w:val="006810CB"/>
    <w:rsid w:val="0068124E"/>
    <w:rsid w:val="006823CB"/>
    <w:rsid w:val="006831C1"/>
    <w:rsid w:val="00683317"/>
    <w:rsid w:val="006834C7"/>
    <w:rsid w:val="00683B99"/>
    <w:rsid w:val="00683CBB"/>
    <w:rsid w:val="00683EC0"/>
    <w:rsid w:val="00683EEB"/>
    <w:rsid w:val="00683F62"/>
    <w:rsid w:val="006840E6"/>
    <w:rsid w:val="0068449C"/>
    <w:rsid w:val="00684539"/>
    <w:rsid w:val="00684811"/>
    <w:rsid w:val="00684D2F"/>
    <w:rsid w:val="00684D7E"/>
    <w:rsid w:val="00685204"/>
    <w:rsid w:val="006855BB"/>
    <w:rsid w:val="00686876"/>
    <w:rsid w:val="00686ACC"/>
    <w:rsid w:val="00686C69"/>
    <w:rsid w:val="00687005"/>
    <w:rsid w:val="00690C0A"/>
    <w:rsid w:val="00691361"/>
    <w:rsid w:val="006916A2"/>
    <w:rsid w:val="00691BE5"/>
    <w:rsid w:val="00691C85"/>
    <w:rsid w:val="006922D6"/>
    <w:rsid w:val="006923EF"/>
    <w:rsid w:val="006925F6"/>
    <w:rsid w:val="00692846"/>
    <w:rsid w:val="00692F0B"/>
    <w:rsid w:val="0069332B"/>
    <w:rsid w:val="00693400"/>
    <w:rsid w:val="00693439"/>
    <w:rsid w:val="00693BD4"/>
    <w:rsid w:val="0069423A"/>
    <w:rsid w:val="006943EC"/>
    <w:rsid w:val="00694EC9"/>
    <w:rsid w:val="0069505D"/>
    <w:rsid w:val="006952B4"/>
    <w:rsid w:val="0069586D"/>
    <w:rsid w:val="0069590C"/>
    <w:rsid w:val="00695F82"/>
    <w:rsid w:val="006961C6"/>
    <w:rsid w:val="00696B02"/>
    <w:rsid w:val="00696B75"/>
    <w:rsid w:val="006972E1"/>
    <w:rsid w:val="00697536"/>
    <w:rsid w:val="00697587"/>
    <w:rsid w:val="00697877"/>
    <w:rsid w:val="00697B22"/>
    <w:rsid w:val="00697F76"/>
    <w:rsid w:val="006A008D"/>
    <w:rsid w:val="006A0DE0"/>
    <w:rsid w:val="006A1530"/>
    <w:rsid w:val="006A1AE8"/>
    <w:rsid w:val="006A1D4B"/>
    <w:rsid w:val="006A1D86"/>
    <w:rsid w:val="006A331E"/>
    <w:rsid w:val="006A3507"/>
    <w:rsid w:val="006A417A"/>
    <w:rsid w:val="006A41E3"/>
    <w:rsid w:val="006A4532"/>
    <w:rsid w:val="006A492C"/>
    <w:rsid w:val="006A49DF"/>
    <w:rsid w:val="006A4ECC"/>
    <w:rsid w:val="006A55D8"/>
    <w:rsid w:val="006A55F7"/>
    <w:rsid w:val="006A57C4"/>
    <w:rsid w:val="006A5FA0"/>
    <w:rsid w:val="006A6331"/>
    <w:rsid w:val="006A6508"/>
    <w:rsid w:val="006A6DAE"/>
    <w:rsid w:val="006A7711"/>
    <w:rsid w:val="006A78F3"/>
    <w:rsid w:val="006A7AC1"/>
    <w:rsid w:val="006A7C83"/>
    <w:rsid w:val="006B03D9"/>
    <w:rsid w:val="006B0489"/>
    <w:rsid w:val="006B09E1"/>
    <w:rsid w:val="006B1105"/>
    <w:rsid w:val="006B11ED"/>
    <w:rsid w:val="006B1473"/>
    <w:rsid w:val="006B2306"/>
    <w:rsid w:val="006B23D6"/>
    <w:rsid w:val="006B244C"/>
    <w:rsid w:val="006B24C3"/>
    <w:rsid w:val="006B2966"/>
    <w:rsid w:val="006B2F3E"/>
    <w:rsid w:val="006B310D"/>
    <w:rsid w:val="006B3117"/>
    <w:rsid w:val="006B31C8"/>
    <w:rsid w:val="006B32D1"/>
    <w:rsid w:val="006B32E4"/>
    <w:rsid w:val="006B3553"/>
    <w:rsid w:val="006B3642"/>
    <w:rsid w:val="006B4C35"/>
    <w:rsid w:val="006B4CF1"/>
    <w:rsid w:val="006B4E49"/>
    <w:rsid w:val="006B4FAF"/>
    <w:rsid w:val="006B5032"/>
    <w:rsid w:val="006B520B"/>
    <w:rsid w:val="006B55E0"/>
    <w:rsid w:val="006B56EA"/>
    <w:rsid w:val="006B56F1"/>
    <w:rsid w:val="006B61C5"/>
    <w:rsid w:val="006B673B"/>
    <w:rsid w:val="006B7032"/>
    <w:rsid w:val="006B73E7"/>
    <w:rsid w:val="006B76AE"/>
    <w:rsid w:val="006B7763"/>
    <w:rsid w:val="006B7856"/>
    <w:rsid w:val="006B7A3E"/>
    <w:rsid w:val="006B7BB8"/>
    <w:rsid w:val="006B7D4B"/>
    <w:rsid w:val="006B7E95"/>
    <w:rsid w:val="006C062D"/>
    <w:rsid w:val="006C0BD7"/>
    <w:rsid w:val="006C16FA"/>
    <w:rsid w:val="006C19F0"/>
    <w:rsid w:val="006C1E24"/>
    <w:rsid w:val="006C2038"/>
    <w:rsid w:val="006C2567"/>
    <w:rsid w:val="006C2801"/>
    <w:rsid w:val="006C28BF"/>
    <w:rsid w:val="006C2966"/>
    <w:rsid w:val="006C2DA9"/>
    <w:rsid w:val="006C2E9D"/>
    <w:rsid w:val="006C30A1"/>
    <w:rsid w:val="006C4189"/>
    <w:rsid w:val="006C4317"/>
    <w:rsid w:val="006C4689"/>
    <w:rsid w:val="006C4D10"/>
    <w:rsid w:val="006C4FE7"/>
    <w:rsid w:val="006C5010"/>
    <w:rsid w:val="006C5357"/>
    <w:rsid w:val="006C54A4"/>
    <w:rsid w:val="006C5510"/>
    <w:rsid w:val="006C60DB"/>
    <w:rsid w:val="006C6125"/>
    <w:rsid w:val="006C6E6F"/>
    <w:rsid w:val="006C7196"/>
    <w:rsid w:val="006C7301"/>
    <w:rsid w:val="006C73A6"/>
    <w:rsid w:val="006C7C8E"/>
    <w:rsid w:val="006C7EA6"/>
    <w:rsid w:val="006D026E"/>
    <w:rsid w:val="006D050B"/>
    <w:rsid w:val="006D0B28"/>
    <w:rsid w:val="006D0B73"/>
    <w:rsid w:val="006D0BE1"/>
    <w:rsid w:val="006D0CA2"/>
    <w:rsid w:val="006D0D6A"/>
    <w:rsid w:val="006D159A"/>
    <w:rsid w:val="006D1AD1"/>
    <w:rsid w:val="006D1B4C"/>
    <w:rsid w:val="006D1BC6"/>
    <w:rsid w:val="006D1F65"/>
    <w:rsid w:val="006D2CA2"/>
    <w:rsid w:val="006D2FB5"/>
    <w:rsid w:val="006D3177"/>
    <w:rsid w:val="006D31D8"/>
    <w:rsid w:val="006D325C"/>
    <w:rsid w:val="006D3303"/>
    <w:rsid w:val="006D3737"/>
    <w:rsid w:val="006D37E0"/>
    <w:rsid w:val="006D3C50"/>
    <w:rsid w:val="006D4411"/>
    <w:rsid w:val="006D44AA"/>
    <w:rsid w:val="006D49B8"/>
    <w:rsid w:val="006D4EBC"/>
    <w:rsid w:val="006D4FD1"/>
    <w:rsid w:val="006D516B"/>
    <w:rsid w:val="006D561E"/>
    <w:rsid w:val="006D5701"/>
    <w:rsid w:val="006D58A9"/>
    <w:rsid w:val="006D5902"/>
    <w:rsid w:val="006D5D88"/>
    <w:rsid w:val="006D603E"/>
    <w:rsid w:val="006D693C"/>
    <w:rsid w:val="006D6B31"/>
    <w:rsid w:val="006D6EDC"/>
    <w:rsid w:val="006D7058"/>
    <w:rsid w:val="006D7127"/>
    <w:rsid w:val="006D7B56"/>
    <w:rsid w:val="006E0512"/>
    <w:rsid w:val="006E0558"/>
    <w:rsid w:val="006E0561"/>
    <w:rsid w:val="006E0B33"/>
    <w:rsid w:val="006E0CD1"/>
    <w:rsid w:val="006E0D3C"/>
    <w:rsid w:val="006E1068"/>
    <w:rsid w:val="006E1AC9"/>
    <w:rsid w:val="006E1D73"/>
    <w:rsid w:val="006E1F14"/>
    <w:rsid w:val="006E320F"/>
    <w:rsid w:val="006E362C"/>
    <w:rsid w:val="006E3F98"/>
    <w:rsid w:val="006E46C7"/>
    <w:rsid w:val="006E46DC"/>
    <w:rsid w:val="006E4A46"/>
    <w:rsid w:val="006E4C55"/>
    <w:rsid w:val="006E4F93"/>
    <w:rsid w:val="006E503E"/>
    <w:rsid w:val="006E510B"/>
    <w:rsid w:val="006E5161"/>
    <w:rsid w:val="006E5715"/>
    <w:rsid w:val="006E6322"/>
    <w:rsid w:val="006E63C3"/>
    <w:rsid w:val="006E6970"/>
    <w:rsid w:val="006E7AEA"/>
    <w:rsid w:val="006F0A58"/>
    <w:rsid w:val="006F0FF1"/>
    <w:rsid w:val="006F13DC"/>
    <w:rsid w:val="006F1456"/>
    <w:rsid w:val="006F1F40"/>
    <w:rsid w:val="006F24F4"/>
    <w:rsid w:val="006F2A6B"/>
    <w:rsid w:val="006F2BC6"/>
    <w:rsid w:val="006F2CD6"/>
    <w:rsid w:val="006F3173"/>
    <w:rsid w:val="006F31D3"/>
    <w:rsid w:val="006F3745"/>
    <w:rsid w:val="006F3857"/>
    <w:rsid w:val="006F39BA"/>
    <w:rsid w:val="006F47E4"/>
    <w:rsid w:val="006F488D"/>
    <w:rsid w:val="006F4B0D"/>
    <w:rsid w:val="006F4D0A"/>
    <w:rsid w:val="006F5769"/>
    <w:rsid w:val="006F5AB6"/>
    <w:rsid w:val="006F5F2F"/>
    <w:rsid w:val="006F6062"/>
    <w:rsid w:val="006F61D2"/>
    <w:rsid w:val="006F62F6"/>
    <w:rsid w:val="006F69F2"/>
    <w:rsid w:val="006F6FE8"/>
    <w:rsid w:val="006F7334"/>
    <w:rsid w:val="006F7B5A"/>
    <w:rsid w:val="006F7D11"/>
    <w:rsid w:val="006F7D50"/>
    <w:rsid w:val="006F7D82"/>
    <w:rsid w:val="006F7F15"/>
    <w:rsid w:val="007006BA"/>
    <w:rsid w:val="00700965"/>
    <w:rsid w:val="00700A20"/>
    <w:rsid w:val="00700BBA"/>
    <w:rsid w:val="00700D25"/>
    <w:rsid w:val="00700DA8"/>
    <w:rsid w:val="00701333"/>
    <w:rsid w:val="0070138A"/>
    <w:rsid w:val="007019EC"/>
    <w:rsid w:val="00701B7F"/>
    <w:rsid w:val="00701FAB"/>
    <w:rsid w:val="00702373"/>
    <w:rsid w:val="00702CEE"/>
    <w:rsid w:val="007043D8"/>
    <w:rsid w:val="00704E30"/>
    <w:rsid w:val="007053A7"/>
    <w:rsid w:val="007053D4"/>
    <w:rsid w:val="0070590A"/>
    <w:rsid w:val="00705C2E"/>
    <w:rsid w:val="0070641E"/>
    <w:rsid w:val="007069B6"/>
    <w:rsid w:val="00706BAF"/>
    <w:rsid w:val="00706F05"/>
    <w:rsid w:val="007071B1"/>
    <w:rsid w:val="00707400"/>
    <w:rsid w:val="0070766C"/>
    <w:rsid w:val="007077AC"/>
    <w:rsid w:val="007077FE"/>
    <w:rsid w:val="00707949"/>
    <w:rsid w:val="00707961"/>
    <w:rsid w:val="00707F96"/>
    <w:rsid w:val="00710F57"/>
    <w:rsid w:val="00711016"/>
    <w:rsid w:val="007111F9"/>
    <w:rsid w:val="00711FE7"/>
    <w:rsid w:val="0071223E"/>
    <w:rsid w:val="0071279D"/>
    <w:rsid w:val="007127B2"/>
    <w:rsid w:val="007127CE"/>
    <w:rsid w:val="00712A6C"/>
    <w:rsid w:val="00712E6E"/>
    <w:rsid w:val="00713671"/>
    <w:rsid w:val="00713DA3"/>
    <w:rsid w:val="00713DF7"/>
    <w:rsid w:val="00714021"/>
    <w:rsid w:val="007143ED"/>
    <w:rsid w:val="00714489"/>
    <w:rsid w:val="0071476A"/>
    <w:rsid w:val="00714A94"/>
    <w:rsid w:val="00714FBC"/>
    <w:rsid w:val="00715642"/>
    <w:rsid w:val="00716CAC"/>
    <w:rsid w:val="00716DB8"/>
    <w:rsid w:val="007170D8"/>
    <w:rsid w:val="0071715E"/>
    <w:rsid w:val="0071737D"/>
    <w:rsid w:val="00717E15"/>
    <w:rsid w:val="007203DD"/>
    <w:rsid w:val="00720593"/>
    <w:rsid w:val="0072080D"/>
    <w:rsid w:val="00720AC2"/>
    <w:rsid w:val="00720E8D"/>
    <w:rsid w:val="007211FB"/>
    <w:rsid w:val="00721375"/>
    <w:rsid w:val="00721C1C"/>
    <w:rsid w:val="007225CF"/>
    <w:rsid w:val="00722C63"/>
    <w:rsid w:val="00723058"/>
    <w:rsid w:val="00723A70"/>
    <w:rsid w:val="00723F28"/>
    <w:rsid w:val="0072400B"/>
    <w:rsid w:val="007244E4"/>
    <w:rsid w:val="00725671"/>
    <w:rsid w:val="007258C3"/>
    <w:rsid w:val="00726813"/>
    <w:rsid w:val="00726FCB"/>
    <w:rsid w:val="007273FD"/>
    <w:rsid w:val="0072766B"/>
    <w:rsid w:val="00727902"/>
    <w:rsid w:val="0073046A"/>
    <w:rsid w:val="007304ED"/>
    <w:rsid w:val="00730814"/>
    <w:rsid w:val="00730FB8"/>
    <w:rsid w:val="0073171D"/>
    <w:rsid w:val="00731892"/>
    <w:rsid w:val="007318BF"/>
    <w:rsid w:val="00731BBF"/>
    <w:rsid w:val="007322A4"/>
    <w:rsid w:val="00732304"/>
    <w:rsid w:val="00732D7E"/>
    <w:rsid w:val="00733262"/>
    <w:rsid w:val="007334B9"/>
    <w:rsid w:val="0073381E"/>
    <w:rsid w:val="00733E7B"/>
    <w:rsid w:val="00733F1A"/>
    <w:rsid w:val="007341CA"/>
    <w:rsid w:val="007342EE"/>
    <w:rsid w:val="007346BE"/>
    <w:rsid w:val="00734845"/>
    <w:rsid w:val="00734B62"/>
    <w:rsid w:val="00734E67"/>
    <w:rsid w:val="0073513A"/>
    <w:rsid w:val="007351B1"/>
    <w:rsid w:val="00735629"/>
    <w:rsid w:val="00735712"/>
    <w:rsid w:val="0073597D"/>
    <w:rsid w:val="007366C9"/>
    <w:rsid w:val="0073683C"/>
    <w:rsid w:val="00736BF7"/>
    <w:rsid w:val="00737754"/>
    <w:rsid w:val="00737979"/>
    <w:rsid w:val="007379A4"/>
    <w:rsid w:val="007402E0"/>
    <w:rsid w:val="0074085F"/>
    <w:rsid w:val="00740A6A"/>
    <w:rsid w:val="00740FF6"/>
    <w:rsid w:val="007411AD"/>
    <w:rsid w:val="007413C7"/>
    <w:rsid w:val="00741462"/>
    <w:rsid w:val="00741557"/>
    <w:rsid w:val="00741761"/>
    <w:rsid w:val="00741F10"/>
    <w:rsid w:val="00742B4D"/>
    <w:rsid w:val="00742DC2"/>
    <w:rsid w:val="00742E37"/>
    <w:rsid w:val="00742E41"/>
    <w:rsid w:val="00743037"/>
    <w:rsid w:val="00743887"/>
    <w:rsid w:val="00743BDB"/>
    <w:rsid w:val="00743CB9"/>
    <w:rsid w:val="00744186"/>
    <w:rsid w:val="007449E0"/>
    <w:rsid w:val="00744B7A"/>
    <w:rsid w:val="007455F6"/>
    <w:rsid w:val="00745F4A"/>
    <w:rsid w:val="00746AD0"/>
    <w:rsid w:val="00746E04"/>
    <w:rsid w:val="00747223"/>
    <w:rsid w:val="00747805"/>
    <w:rsid w:val="00747C5C"/>
    <w:rsid w:val="00747CA1"/>
    <w:rsid w:val="00747DD1"/>
    <w:rsid w:val="00747FE1"/>
    <w:rsid w:val="007505C0"/>
    <w:rsid w:val="00750B57"/>
    <w:rsid w:val="0075138E"/>
    <w:rsid w:val="0075167B"/>
    <w:rsid w:val="00751933"/>
    <w:rsid w:val="00751AA5"/>
    <w:rsid w:val="00751C67"/>
    <w:rsid w:val="00752590"/>
    <w:rsid w:val="00753301"/>
    <w:rsid w:val="007535C8"/>
    <w:rsid w:val="0075383C"/>
    <w:rsid w:val="00753B94"/>
    <w:rsid w:val="0075450D"/>
    <w:rsid w:val="00754650"/>
    <w:rsid w:val="007547B8"/>
    <w:rsid w:val="00754863"/>
    <w:rsid w:val="007548F6"/>
    <w:rsid w:val="00754FAE"/>
    <w:rsid w:val="0075513C"/>
    <w:rsid w:val="007557E8"/>
    <w:rsid w:val="00755AAD"/>
    <w:rsid w:val="00755C4F"/>
    <w:rsid w:val="00755F07"/>
    <w:rsid w:val="007562A1"/>
    <w:rsid w:val="00756666"/>
    <w:rsid w:val="00756A98"/>
    <w:rsid w:val="007572E2"/>
    <w:rsid w:val="0075770C"/>
    <w:rsid w:val="007577A8"/>
    <w:rsid w:val="00757B2E"/>
    <w:rsid w:val="00757D89"/>
    <w:rsid w:val="00757E3C"/>
    <w:rsid w:val="00757F64"/>
    <w:rsid w:val="0076001F"/>
    <w:rsid w:val="0076012F"/>
    <w:rsid w:val="007604B3"/>
    <w:rsid w:val="007606F3"/>
    <w:rsid w:val="007609E5"/>
    <w:rsid w:val="0076170A"/>
    <w:rsid w:val="00761874"/>
    <w:rsid w:val="00761FE9"/>
    <w:rsid w:val="0076225A"/>
    <w:rsid w:val="00762295"/>
    <w:rsid w:val="00762D89"/>
    <w:rsid w:val="00762F36"/>
    <w:rsid w:val="007635ED"/>
    <w:rsid w:val="0076362E"/>
    <w:rsid w:val="007636F8"/>
    <w:rsid w:val="00763B1D"/>
    <w:rsid w:val="0076411D"/>
    <w:rsid w:val="0076477C"/>
    <w:rsid w:val="00764902"/>
    <w:rsid w:val="0076493A"/>
    <w:rsid w:val="00764B85"/>
    <w:rsid w:val="00764C25"/>
    <w:rsid w:val="00764E10"/>
    <w:rsid w:val="00765A0C"/>
    <w:rsid w:val="00765A11"/>
    <w:rsid w:val="00766094"/>
    <w:rsid w:val="00766243"/>
    <w:rsid w:val="00766263"/>
    <w:rsid w:val="00766942"/>
    <w:rsid w:val="00766EA7"/>
    <w:rsid w:val="007674E6"/>
    <w:rsid w:val="00767733"/>
    <w:rsid w:val="00770278"/>
    <w:rsid w:val="00770303"/>
    <w:rsid w:val="00770619"/>
    <w:rsid w:val="0077081A"/>
    <w:rsid w:val="00770893"/>
    <w:rsid w:val="00770DD1"/>
    <w:rsid w:val="00770EC4"/>
    <w:rsid w:val="00772192"/>
    <w:rsid w:val="007722D7"/>
    <w:rsid w:val="00772764"/>
    <w:rsid w:val="00772B67"/>
    <w:rsid w:val="00772BB8"/>
    <w:rsid w:val="00772F05"/>
    <w:rsid w:val="00773660"/>
    <w:rsid w:val="00773971"/>
    <w:rsid w:val="0077476F"/>
    <w:rsid w:val="007749A8"/>
    <w:rsid w:val="00774C15"/>
    <w:rsid w:val="00774CD2"/>
    <w:rsid w:val="00775322"/>
    <w:rsid w:val="00775617"/>
    <w:rsid w:val="007759D3"/>
    <w:rsid w:val="00775B98"/>
    <w:rsid w:val="00776B01"/>
    <w:rsid w:val="00776F56"/>
    <w:rsid w:val="007772A3"/>
    <w:rsid w:val="007779FD"/>
    <w:rsid w:val="00777CC4"/>
    <w:rsid w:val="00777CC5"/>
    <w:rsid w:val="00777D1F"/>
    <w:rsid w:val="00777F23"/>
    <w:rsid w:val="00777F51"/>
    <w:rsid w:val="00780105"/>
    <w:rsid w:val="00780513"/>
    <w:rsid w:val="00780A25"/>
    <w:rsid w:val="00780B7B"/>
    <w:rsid w:val="0078194A"/>
    <w:rsid w:val="0078222E"/>
    <w:rsid w:val="007822D9"/>
    <w:rsid w:val="007823EE"/>
    <w:rsid w:val="00782424"/>
    <w:rsid w:val="00782685"/>
    <w:rsid w:val="00782BA9"/>
    <w:rsid w:val="00783119"/>
    <w:rsid w:val="00783158"/>
    <w:rsid w:val="00783852"/>
    <w:rsid w:val="00784131"/>
    <w:rsid w:val="007843AC"/>
    <w:rsid w:val="00784734"/>
    <w:rsid w:val="007847EB"/>
    <w:rsid w:val="00784812"/>
    <w:rsid w:val="0078512F"/>
    <w:rsid w:val="0078537C"/>
    <w:rsid w:val="00785397"/>
    <w:rsid w:val="00785877"/>
    <w:rsid w:val="0078597D"/>
    <w:rsid w:val="00785B9E"/>
    <w:rsid w:val="00785F97"/>
    <w:rsid w:val="007862E6"/>
    <w:rsid w:val="007870B0"/>
    <w:rsid w:val="00787137"/>
    <w:rsid w:val="00787F97"/>
    <w:rsid w:val="00790176"/>
    <w:rsid w:val="00790202"/>
    <w:rsid w:val="0079029E"/>
    <w:rsid w:val="00790502"/>
    <w:rsid w:val="0079068C"/>
    <w:rsid w:val="00790A81"/>
    <w:rsid w:val="00790ABF"/>
    <w:rsid w:val="00790CCE"/>
    <w:rsid w:val="00790CFC"/>
    <w:rsid w:val="0079158D"/>
    <w:rsid w:val="00791630"/>
    <w:rsid w:val="00791871"/>
    <w:rsid w:val="00791F25"/>
    <w:rsid w:val="00791F75"/>
    <w:rsid w:val="007921CD"/>
    <w:rsid w:val="007923F9"/>
    <w:rsid w:val="00792BAA"/>
    <w:rsid w:val="00793917"/>
    <w:rsid w:val="00793A0A"/>
    <w:rsid w:val="0079434D"/>
    <w:rsid w:val="007948FE"/>
    <w:rsid w:val="00794E52"/>
    <w:rsid w:val="00796870"/>
    <w:rsid w:val="007971C2"/>
    <w:rsid w:val="007972FA"/>
    <w:rsid w:val="00797A76"/>
    <w:rsid w:val="00797BA5"/>
    <w:rsid w:val="007A0336"/>
    <w:rsid w:val="007A09CB"/>
    <w:rsid w:val="007A09FB"/>
    <w:rsid w:val="007A1360"/>
    <w:rsid w:val="007A1433"/>
    <w:rsid w:val="007A1571"/>
    <w:rsid w:val="007A1A04"/>
    <w:rsid w:val="007A1C5B"/>
    <w:rsid w:val="007A23DA"/>
    <w:rsid w:val="007A2407"/>
    <w:rsid w:val="007A2A85"/>
    <w:rsid w:val="007A370D"/>
    <w:rsid w:val="007A3772"/>
    <w:rsid w:val="007A3919"/>
    <w:rsid w:val="007A4585"/>
    <w:rsid w:val="007A4A3C"/>
    <w:rsid w:val="007A4BC1"/>
    <w:rsid w:val="007A4D1B"/>
    <w:rsid w:val="007A514E"/>
    <w:rsid w:val="007A52FF"/>
    <w:rsid w:val="007A549D"/>
    <w:rsid w:val="007A5759"/>
    <w:rsid w:val="007A5A10"/>
    <w:rsid w:val="007A61EA"/>
    <w:rsid w:val="007A696D"/>
    <w:rsid w:val="007A69BC"/>
    <w:rsid w:val="007A6D0F"/>
    <w:rsid w:val="007A7299"/>
    <w:rsid w:val="007A741A"/>
    <w:rsid w:val="007A788D"/>
    <w:rsid w:val="007A7BDC"/>
    <w:rsid w:val="007A7D40"/>
    <w:rsid w:val="007B0B62"/>
    <w:rsid w:val="007B1242"/>
    <w:rsid w:val="007B18CC"/>
    <w:rsid w:val="007B2057"/>
    <w:rsid w:val="007B21D7"/>
    <w:rsid w:val="007B2929"/>
    <w:rsid w:val="007B2C81"/>
    <w:rsid w:val="007B2EBA"/>
    <w:rsid w:val="007B36C9"/>
    <w:rsid w:val="007B373A"/>
    <w:rsid w:val="007B3AF9"/>
    <w:rsid w:val="007B3D1B"/>
    <w:rsid w:val="007B3D70"/>
    <w:rsid w:val="007B3F6E"/>
    <w:rsid w:val="007B4429"/>
    <w:rsid w:val="007B44B2"/>
    <w:rsid w:val="007B477B"/>
    <w:rsid w:val="007B4DC5"/>
    <w:rsid w:val="007B4DF7"/>
    <w:rsid w:val="007B50BF"/>
    <w:rsid w:val="007B5143"/>
    <w:rsid w:val="007B5897"/>
    <w:rsid w:val="007B58C7"/>
    <w:rsid w:val="007B593E"/>
    <w:rsid w:val="007B5FDF"/>
    <w:rsid w:val="007B6731"/>
    <w:rsid w:val="007B6874"/>
    <w:rsid w:val="007B6DEC"/>
    <w:rsid w:val="007B6E47"/>
    <w:rsid w:val="007B7143"/>
    <w:rsid w:val="007B7B7E"/>
    <w:rsid w:val="007C042C"/>
    <w:rsid w:val="007C08DA"/>
    <w:rsid w:val="007C0C9A"/>
    <w:rsid w:val="007C0EA5"/>
    <w:rsid w:val="007C1138"/>
    <w:rsid w:val="007C1201"/>
    <w:rsid w:val="007C1696"/>
    <w:rsid w:val="007C172D"/>
    <w:rsid w:val="007C1D79"/>
    <w:rsid w:val="007C29FE"/>
    <w:rsid w:val="007C2A6B"/>
    <w:rsid w:val="007C2E5F"/>
    <w:rsid w:val="007C3022"/>
    <w:rsid w:val="007C3B57"/>
    <w:rsid w:val="007C3F64"/>
    <w:rsid w:val="007C48A7"/>
    <w:rsid w:val="007C4AEE"/>
    <w:rsid w:val="007C4F50"/>
    <w:rsid w:val="007C50F1"/>
    <w:rsid w:val="007C54F9"/>
    <w:rsid w:val="007C55C4"/>
    <w:rsid w:val="007C58DC"/>
    <w:rsid w:val="007C61E2"/>
    <w:rsid w:val="007C6400"/>
    <w:rsid w:val="007C653E"/>
    <w:rsid w:val="007C6687"/>
    <w:rsid w:val="007C689E"/>
    <w:rsid w:val="007C6904"/>
    <w:rsid w:val="007C6BF5"/>
    <w:rsid w:val="007C6C37"/>
    <w:rsid w:val="007C6E50"/>
    <w:rsid w:val="007C6EE2"/>
    <w:rsid w:val="007C7513"/>
    <w:rsid w:val="007C7C1D"/>
    <w:rsid w:val="007C7DF7"/>
    <w:rsid w:val="007D03E0"/>
    <w:rsid w:val="007D0A2D"/>
    <w:rsid w:val="007D1186"/>
    <w:rsid w:val="007D1213"/>
    <w:rsid w:val="007D130A"/>
    <w:rsid w:val="007D1A9E"/>
    <w:rsid w:val="007D1B4C"/>
    <w:rsid w:val="007D1CD8"/>
    <w:rsid w:val="007D1E7E"/>
    <w:rsid w:val="007D208B"/>
    <w:rsid w:val="007D23F0"/>
    <w:rsid w:val="007D2A84"/>
    <w:rsid w:val="007D2D06"/>
    <w:rsid w:val="007D3838"/>
    <w:rsid w:val="007D4086"/>
    <w:rsid w:val="007D4770"/>
    <w:rsid w:val="007D4D5D"/>
    <w:rsid w:val="007D4DEE"/>
    <w:rsid w:val="007D5070"/>
    <w:rsid w:val="007D5159"/>
    <w:rsid w:val="007D5A77"/>
    <w:rsid w:val="007D5D46"/>
    <w:rsid w:val="007D5F10"/>
    <w:rsid w:val="007D642A"/>
    <w:rsid w:val="007D6D61"/>
    <w:rsid w:val="007D6D88"/>
    <w:rsid w:val="007D725D"/>
    <w:rsid w:val="007D74B9"/>
    <w:rsid w:val="007D7681"/>
    <w:rsid w:val="007D7761"/>
    <w:rsid w:val="007D7E27"/>
    <w:rsid w:val="007D7F62"/>
    <w:rsid w:val="007D7FDE"/>
    <w:rsid w:val="007E0A88"/>
    <w:rsid w:val="007E0E23"/>
    <w:rsid w:val="007E188D"/>
    <w:rsid w:val="007E1B9A"/>
    <w:rsid w:val="007E1CE6"/>
    <w:rsid w:val="007E1D1D"/>
    <w:rsid w:val="007E1F56"/>
    <w:rsid w:val="007E1FFE"/>
    <w:rsid w:val="007E2069"/>
    <w:rsid w:val="007E2355"/>
    <w:rsid w:val="007E27B2"/>
    <w:rsid w:val="007E27C8"/>
    <w:rsid w:val="007E2D3A"/>
    <w:rsid w:val="007E32CD"/>
    <w:rsid w:val="007E388A"/>
    <w:rsid w:val="007E39E7"/>
    <w:rsid w:val="007E46D6"/>
    <w:rsid w:val="007E4735"/>
    <w:rsid w:val="007E4B5C"/>
    <w:rsid w:val="007E4FB7"/>
    <w:rsid w:val="007E50B5"/>
    <w:rsid w:val="007E53E6"/>
    <w:rsid w:val="007E564C"/>
    <w:rsid w:val="007E6138"/>
    <w:rsid w:val="007E620F"/>
    <w:rsid w:val="007E6706"/>
    <w:rsid w:val="007E6F44"/>
    <w:rsid w:val="007E74B2"/>
    <w:rsid w:val="007E788C"/>
    <w:rsid w:val="007F01E9"/>
    <w:rsid w:val="007F056B"/>
    <w:rsid w:val="007F05B7"/>
    <w:rsid w:val="007F0932"/>
    <w:rsid w:val="007F1237"/>
    <w:rsid w:val="007F13CB"/>
    <w:rsid w:val="007F2077"/>
    <w:rsid w:val="007F25C4"/>
    <w:rsid w:val="007F3391"/>
    <w:rsid w:val="007F37C6"/>
    <w:rsid w:val="007F3B60"/>
    <w:rsid w:val="007F3FC4"/>
    <w:rsid w:val="007F458D"/>
    <w:rsid w:val="007F4957"/>
    <w:rsid w:val="007F4A63"/>
    <w:rsid w:val="007F4CAC"/>
    <w:rsid w:val="007F4D43"/>
    <w:rsid w:val="007F4E47"/>
    <w:rsid w:val="007F5EF5"/>
    <w:rsid w:val="007F61B7"/>
    <w:rsid w:val="007F645F"/>
    <w:rsid w:val="007F68CB"/>
    <w:rsid w:val="007F6CCE"/>
    <w:rsid w:val="007F70E8"/>
    <w:rsid w:val="007F7458"/>
    <w:rsid w:val="007F7666"/>
    <w:rsid w:val="00800368"/>
    <w:rsid w:val="008003F9"/>
    <w:rsid w:val="00800CEA"/>
    <w:rsid w:val="00800F15"/>
    <w:rsid w:val="00801053"/>
    <w:rsid w:val="00801961"/>
    <w:rsid w:val="008021A8"/>
    <w:rsid w:val="0080237E"/>
    <w:rsid w:val="00802ACA"/>
    <w:rsid w:val="00802D52"/>
    <w:rsid w:val="00802F7C"/>
    <w:rsid w:val="00803488"/>
    <w:rsid w:val="00803B72"/>
    <w:rsid w:val="00803F00"/>
    <w:rsid w:val="0080417B"/>
    <w:rsid w:val="008044E3"/>
    <w:rsid w:val="0080555C"/>
    <w:rsid w:val="008055EE"/>
    <w:rsid w:val="008057B2"/>
    <w:rsid w:val="008060A6"/>
    <w:rsid w:val="00806516"/>
    <w:rsid w:val="0080781B"/>
    <w:rsid w:val="00807E31"/>
    <w:rsid w:val="0081009A"/>
    <w:rsid w:val="00810753"/>
    <w:rsid w:val="008107B5"/>
    <w:rsid w:val="00810C58"/>
    <w:rsid w:val="008110AF"/>
    <w:rsid w:val="008112D8"/>
    <w:rsid w:val="0081189C"/>
    <w:rsid w:val="008127BD"/>
    <w:rsid w:val="00812D5A"/>
    <w:rsid w:val="00813984"/>
    <w:rsid w:val="00814334"/>
    <w:rsid w:val="008148FE"/>
    <w:rsid w:val="00814F7F"/>
    <w:rsid w:val="00815304"/>
    <w:rsid w:val="008155CA"/>
    <w:rsid w:val="008157B4"/>
    <w:rsid w:val="008159A8"/>
    <w:rsid w:val="00815CE8"/>
    <w:rsid w:val="0081676E"/>
    <w:rsid w:val="00816DD3"/>
    <w:rsid w:val="00816F03"/>
    <w:rsid w:val="008175E2"/>
    <w:rsid w:val="00820765"/>
    <w:rsid w:val="0082167F"/>
    <w:rsid w:val="008217CC"/>
    <w:rsid w:val="00821806"/>
    <w:rsid w:val="00821BB6"/>
    <w:rsid w:val="00821C90"/>
    <w:rsid w:val="00822017"/>
    <w:rsid w:val="0082235E"/>
    <w:rsid w:val="00822544"/>
    <w:rsid w:val="00822687"/>
    <w:rsid w:val="00822B60"/>
    <w:rsid w:val="00822E43"/>
    <w:rsid w:val="00823EDA"/>
    <w:rsid w:val="008244EA"/>
    <w:rsid w:val="00824AC3"/>
    <w:rsid w:val="00824E07"/>
    <w:rsid w:val="00824F5E"/>
    <w:rsid w:val="0082503B"/>
    <w:rsid w:val="008250C7"/>
    <w:rsid w:val="00825225"/>
    <w:rsid w:val="00825404"/>
    <w:rsid w:val="00825C24"/>
    <w:rsid w:val="00825D19"/>
    <w:rsid w:val="008264A0"/>
    <w:rsid w:val="0082655B"/>
    <w:rsid w:val="008266A5"/>
    <w:rsid w:val="008269B5"/>
    <w:rsid w:val="00826A23"/>
    <w:rsid w:val="0082782F"/>
    <w:rsid w:val="00827B02"/>
    <w:rsid w:val="00830E43"/>
    <w:rsid w:val="00831061"/>
    <w:rsid w:val="0083115E"/>
    <w:rsid w:val="00832490"/>
    <w:rsid w:val="00832948"/>
    <w:rsid w:val="00832A7A"/>
    <w:rsid w:val="00832B77"/>
    <w:rsid w:val="00833018"/>
    <w:rsid w:val="0083399E"/>
    <w:rsid w:val="00833BB1"/>
    <w:rsid w:val="00833D4B"/>
    <w:rsid w:val="00833EBE"/>
    <w:rsid w:val="00833F57"/>
    <w:rsid w:val="00834E33"/>
    <w:rsid w:val="00835596"/>
    <w:rsid w:val="00835611"/>
    <w:rsid w:val="00835DA3"/>
    <w:rsid w:val="00836334"/>
    <w:rsid w:val="008363B0"/>
    <w:rsid w:val="00836755"/>
    <w:rsid w:val="00836FCA"/>
    <w:rsid w:val="008370FA"/>
    <w:rsid w:val="00837309"/>
    <w:rsid w:val="00837B97"/>
    <w:rsid w:val="00837D75"/>
    <w:rsid w:val="008408FE"/>
    <w:rsid w:val="0084090E"/>
    <w:rsid w:val="00840F81"/>
    <w:rsid w:val="008410B4"/>
    <w:rsid w:val="00841138"/>
    <w:rsid w:val="0084188A"/>
    <w:rsid w:val="008433A4"/>
    <w:rsid w:val="00843D12"/>
    <w:rsid w:val="00843D1D"/>
    <w:rsid w:val="00843D78"/>
    <w:rsid w:val="00844AB5"/>
    <w:rsid w:val="00844D53"/>
    <w:rsid w:val="008452E1"/>
    <w:rsid w:val="0084540A"/>
    <w:rsid w:val="00845B67"/>
    <w:rsid w:val="00845F5B"/>
    <w:rsid w:val="00846A43"/>
    <w:rsid w:val="00846CCF"/>
    <w:rsid w:val="00846EC9"/>
    <w:rsid w:val="00847B19"/>
    <w:rsid w:val="00847EDF"/>
    <w:rsid w:val="00850028"/>
    <w:rsid w:val="00850176"/>
    <w:rsid w:val="00850569"/>
    <w:rsid w:val="0085150E"/>
    <w:rsid w:val="008515E4"/>
    <w:rsid w:val="0085203C"/>
    <w:rsid w:val="008523D6"/>
    <w:rsid w:val="00852892"/>
    <w:rsid w:val="00852A01"/>
    <w:rsid w:val="00852D86"/>
    <w:rsid w:val="00853152"/>
    <w:rsid w:val="0085327A"/>
    <w:rsid w:val="00853384"/>
    <w:rsid w:val="00853504"/>
    <w:rsid w:val="00853723"/>
    <w:rsid w:val="008539F1"/>
    <w:rsid w:val="00853A0A"/>
    <w:rsid w:val="00853B08"/>
    <w:rsid w:val="00853BEB"/>
    <w:rsid w:val="00854DD9"/>
    <w:rsid w:val="00855844"/>
    <w:rsid w:val="00857EB1"/>
    <w:rsid w:val="00860073"/>
    <w:rsid w:val="0086039F"/>
    <w:rsid w:val="008604B1"/>
    <w:rsid w:val="0086087F"/>
    <w:rsid w:val="00860F7B"/>
    <w:rsid w:val="00861235"/>
    <w:rsid w:val="00861504"/>
    <w:rsid w:val="0086178B"/>
    <w:rsid w:val="008617D0"/>
    <w:rsid w:val="00861D48"/>
    <w:rsid w:val="00862A2E"/>
    <w:rsid w:val="00862DE1"/>
    <w:rsid w:val="008632C9"/>
    <w:rsid w:val="008632F2"/>
    <w:rsid w:val="00863CAF"/>
    <w:rsid w:val="00863EAD"/>
    <w:rsid w:val="00864CBB"/>
    <w:rsid w:val="00865604"/>
    <w:rsid w:val="00866026"/>
    <w:rsid w:val="00866337"/>
    <w:rsid w:val="008666D6"/>
    <w:rsid w:val="00866A62"/>
    <w:rsid w:val="00866B98"/>
    <w:rsid w:val="00866BE2"/>
    <w:rsid w:val="00866F60"/>
    <w:rsid w:val="00866FD5"/>
    <w:rsid w:val="008670E5"/>
    <w:rsid w:val="00867621"/>
    <w:rsid w:val="0086781A"/>
    <w:rsid w:val="00867C58"/>
    <w:rsid w:val="00870037"/>
    <w:rsid w:val="00870615"/>
    <w:rsid w:val="00870DBE"/>
    <w:rsid w:val="00870FC8"/>
    <w:rsid w:val="008710A2"/>
    <w:rsid w:val="008711E1"/>
    <w:rsid w:val="00871205"/>
    <w:rsid w:val="008713BA"/>
    <w:rsid w:val="00871427"/>
    <w:rsid w:val="00871A7A"/>
    <w:rsid w:val="00871B3D"/>
    <w:rsid w:val="00871C1D"/>
    <w:rsid w:val="00872C4A"/>
    <w:rsid w:val="00872C5D"/>
    <w:rsid w:val="00872E6A"/>
    <w:rsid w:val="00873103"/>
    <w:rsid w:val="00873A6A"/>
    <w:rsid w:val="00873D0D"/>
    <w:rsid w:val="008743E6"/>
    <w:rsid w:val="00874931"/>
    <w:rsid w:val="00875DAE"/>
    <w:rsid w:val="00875F0B"/>
    <w:rsid w:val="00876946"/>
    <w:rsid w:val="00877018"/>
    <w:rsid w:val="0087720C"/>
    <w:rsid w:val="00877439"/>
    <w:rsid w:val="008777DC"/>
    <w:rsid w:val="008778C1"/>
    <w:rsid w:val="00877B50"/>
    <w:rsid w:val="00877BA2"/>
    <w:rsid w:val="00877BE5"/>
    <w:rsid w:val="008800D1"/>
    <w:rsid w:val="008802ED"/>
    <w:rsid w:val="00880486"/>
    <w:rsid w:val="008804EC"/>
    <w:rsid w:val="00880B80"/>
    <w:rsid w:val="008817DA"/>
    <w:rsid w:val="0088199E"/>
    <w:rsid w:val="008819A8"/>
    <w:rsid w:val="00881CFD"/>
    <w:rsid w:val="008823BF"/>
    <w:rsid w:val="00882BA6"/>
    <w:rsid w:val="00882E94"/>
    <w:rsid w:val="00882F87"/>
    <w:rsid w:val="008835A8"/>
    <w:rsid w:val="008839FF"/>
    <w:rsid w:val="00883C93"/>
    <w:rsid w:val="00884385"/>
    <w:rsid w:val="00884488"/>
    <w:rsid w:val="0088451C"/>
    <w:rsid w:val="00884525"/>
    <w:rsid w:val="00884872"/>
    <w:rsid w:val="00884D0F"/>
    <w:rsid w:val="0088562B"/>
    <w:rsid w:val="008861BA"/>
    <w:rsid w:val="0088688A"/>
    <w:rsid w:val="00886AEB"/>
    <w:rsid w:val="008871CB"/>
    <w:rsid w:val="0089017D"/>
    <w:rsid w:val="008901F5"/>
    <w:rsid w:val="0089029C"/>
    <w:rsid w:val="00890319"/>
    <w:rsid w:val="00890885"/>
    <w:rsid w:val="00890BEA"/>
    <w:rsid w:val="008913CF"/>
    <w:rsid w:val="00891494"/>
    <w:rsid w:val="00891684"/>
    <w:rsid w:val="00891B36"/>
    <w:rsid w:val="00892711"/>
    <w:rsid w:val="00892791"/>
    <w:rsid w:val="00892830"/>
    <w:rsid w:val="0089288A"/>
    <w:rsid w:val="008928BF"/>
    <w:rsid w:val="00892BE1"/>
    <w:rsid w:val="00892C7F"/>
    <w:rsid w:val="00892F84"/>
    <w:rsid w:val="00892FC9"/>
    <w:rsid w:val="008937C3"/>
    <w:rsid w:val="00893B1D"/>
    <w:rsid w:val="00893FED"/>
    <w:rsid w:val="008944A8"/>
    <w:rsid w:val="0089476C"/>
    <w:rsid w:val="0089482D"/>
    <w:rsid w:val="00894843"/>
    <w:rsid w:val="008949B6"/>
    <w:rsid w:val="00894A46"/>
    <w:rsid w:val="00894B2A"/>
    <w:rsid w:val="00894DD5"/>
    <w:rsid w:val="0089511E"/>
    <w:rsid w:val="0089518A"/>
    <w:rsid w:val="0089606E"/>
    <w:rsid w:val="00896806"/>
    <w:rsid w:val="008972ED"/>
    <w:rsid w:val="008977CB"/>
    <w:rsid w:val="00897964"/>
    <w:rsid w:val="00897E8C"/>
    <w:rsid w:val="008A0448"/>
    <w:rsid w:val="008A0661"/>
    <w:rsid w:val="008A0C8B"/>
    <w:rsid w:val="008A1065"/>
    <w:rsid w:val="008A17AF"/>
    <w:rsid w:val="008A1B65"/>
    <w:rsid w:val="008A31B3"/>
    <w:rsid w:val="008A3504"/>
    <w:rsid w:val="008A3513"/>
    <w:rsid w:val="008A375A"/>
    <w:rsid w:val="008A3C6F"/>
    <w:rsid w:val="008A3E73"/>
    <w:rsid w:val="008A4438"/>
    <w:rsid w:val="008A47CE"/>
    <w:rsid w:val="008A4E67"/>
    <w:rsid w:val="008A53BA"/>
    <w:rsid w:val="008A5652"/>
    <w:rsid w:val="008A5B90"/>
    <w:rsid w:val="008A5E6A"/>
    <w:rsid w:val="008A5ECB"/>
    <w:rsid w:val="008A6405"/>
    <w:rsid w:val="008A697B"/>
    <w:rsid w:val="008A6987"/>
    <w:rsid w:val="008A6B0D"/>
    <w:rsid w:val="008A6B0E"/>
    <w:rsid w:val="008A6D5A"/>
    <w:rsid w:val="008A6DAE"/>
    <w:rsid w:val="008A71E6"/>
    <w:rsid w:val="008A7A31"/>
    <w:rsid w:val="008A7EAE"/>
    <w:rsid w:val="008B0095"/>
    <w:rsid w:val="008B0251"/>
    <w:rsid w:val="008B0B76"/>
    <w:rsid w:val="008B1121"/>
    <w:rsid w:val="008B1182"/>
    <w:rsid w:val="008B1404"/>
    <w:rsid w:val="008B1692"/>
    <w:rsid w:val="008B1C2E"/>
    <w:rsid w:val="008B205E"/>
    <w:rsid w:val="008B24C7"/>
    <w:rsid w:val="008B262E"/>
    <w:rsid w:val="008B29E4"/>
    <w:rsid w:val="008B2BFF"/>
    <w:rsid w:val="008B315D"/>
    <w:rsid w:val="008B35B4"/>
    <w:rsid w:val="008B425A"/>
    <w:rsid w:val="008B4B46"/>
    <w:rsid w:val="008B4C74"/>
    <w:rsid w:val="008B4DCE"/>
    <w:rsid w:val="008B4E43"/>
    <w:rsid w:val="008B5261"/>
    <w:rsid w:val="008B532C"/>
    <w:rsid w:val="008B5807"/>
    <w:rsid w:val="008B5C11"/>
    <w:rsid w:val="008B5CB7"/>
    <w:rsid w:val="008B5F79"/>
    <w:rsid w:val="008B68D9"/>
    <w:rsid w:val="008B71AB"/>
    <w:rsid w:val="008B7317"/>
    <w:rsid w:val="008B7606"/>
    <w:rsid w:val="008B7776"/>
    <w:rsid w:val="008B7DD6"/>
    <w:rsid w:val="008C0C4D"/>
    <w:rsid w:val="008C1184"/>
    <w:rsid w:val="008C125F"/>
    <w:rsid w:val="008C1CAA"/>
    <w:rsid w:val="008C21B8"/>
    <w:rsid w:val="008C25AA"/>
    <w:rsid w:val="008C2A12"/>
    <w:rsid w:val="008C32DA"/>
    <w:rsid w:val="008C3380"/>
    <w:rsid w:val="008C38F5"/>
    <w:rsid w:val="008C3D17"/>
    <w:rsid w:val="008C3F47"/>
    <w:rsid w:val="008C3F9C"/>
    <w:rsid w:val="008C402A"/>
    <w:rsid w:val="008C4362"/>
    <w:rsid w:val="008C4760"/>
    <w:rsid w:val="008C4CDC"/>
    <w:rsid w:val="008C5A53"/>
    <w:rsid w:val="008C5B9F"/>
    <w:rsid w:val="008C62FB"/>
    <w:rsid w:val="008C641A"/>
    <w:rsid w:val="008C660F"/>
    <w:rsid w:val="008C66B4"/>
    <w:rsid w:val="008D0581"/>
    <w:rsid w:val="008D0946"/>
    <w:rsid w:val="008D141F"/>
    <w:rsid w:val="008D1CFB"/>
    <w:rsid w:val="008D2ADD"/>
    <w:rsid w:val="008D2D27"/>
    <w:rsid w:val="008D2D39"/>
    <w:rsid w:val="008D2FC0"/>
    <w:rsid w:val="008D3224"/>
    <w:rsid w:val="008D3562"/>
    <w:rsid w:val="008D37E2"/>
    <w:rsid w:val="008D38DC"/>
    <w:rsid w:val="008D44C7"/>
    <w:rsid w:val="008D475D"/>
    <w:rsid w:val="008D4D74"/>
    <w:rsid w:val="008D50EF"/>
    <w:rsid w:val="008D5BD5"/>
    <w:rsid w:val="008D5C18"/>
    <w:rsid w:val="008D5DF0"/>
    <w:rsid w:val="008D653F"/>
    <w:rsid w:val="008D6BEC"/>
    <w:rsid w:val="008D6BEE"/>
    <w:rsid w:val="008D6F03"/>
    <w:rsid w:val="008D7656"/>
    <w:rsid w:val="008D7BD1"/>
    <w:rsid w:val="008D7C7D"/>
    <w:rsid w:val="008D7DC8"/>
    <w:rsid w:val="008E0595"/>
    <w:rsid w:val="008E0654"/>
    <w:rsid w:val="008E0B45"/>
    <w:rsid w:val="008E109E"/>
    <w:rsid w:val="008E11A1"/>
    <w:rsid w:val="008E196C"/>
    <w:rsid w:val="008E204D"/>
    <w:rsid w:val="008E20B0"/>
    <w:rsid w:val="008E21BA"/>
    <w:rsid w:val="008E238A"/>
    <w:rsid w:val="008E2434"/>
    <w:rsid w:val="008E2606"/>
    <w:rsid w:val="008E262B"/>
    <w:rsid w:val="008E2C7F"/>
    <w:rsid w:val="008E2F90"/>
    <w:rsid w:val="008E3553"/>
    <w:rsid w:val="008E3564"/>
    <w:rsid w:val="008E3990"/>
    <w:rsid w:val="008E3A06"/>
    <w:rsid w:val="008E4374"/>
    <w:rsid w:val="008E43A5"/>
    <w:rsid w:val="008E4709"/>
    <w:rsid w:val="008E4BFB"/>
    <w:rsid w:val="008E58E7"/>
    <w:rsid w:val="008E5A66"/>
    <w:rsid w:val="008E5BE2"/>
    <w:rsid w:val="008E607F"/>
    <w:rsid w:val="008E6136"/>
    <w:rsid w:val="008E667D"/>
    <w:rsid w:val="008E689A"/>
    <w:rsid w:val="008E6BFE"/>
    <w:rsid w:val="008E719B"/>
    <w:rsid w:val="008E71D8"/>
    <w:rsid w:val="008E7441"/>
    <w:rsid w:val="008E7BDC"/>
    <w:rsid w:val="008E7DC1"/>
    <w:rsid w:val="008E7EA9"/>
    <w:rsid w:val="008F0933"/>
    <w:rsid w:val="008F16D6"/>
    <w:rsid w:val="008F1C07"/>
    <w:rsid w:val="008F2198"/>
    <w:rsid w:val="008F2433"/>
    <w:rsid w:val="008F2827"/>
    <w:rsid w:val="008F2BED"/>
    <w:rsid w:val="008F315B"/>
    <w:rsid w:val="008F3310"/>
    <w:rsid w:val="008F3801"/>
    <w:rsid w:val="008F414B"/>
    <w:rsid w:val="008F4281"/>
    <w:rsid w:val="008F43BC"/>
    <w:rsid w:val="008F4624"/>
    <w:rsid w:val="008F48D4"/>
    <w:rsid w:val="008F4E40"/>
    <w:rsid w:val="008F55E8"/>
    <w:rsid w:val="008F5770"/>
    <w:rsid w:val="008F57E5"/>
    <w:rsid w:val="008F5ABF"/>
    <w:rsid w:val="008F5B44"/>
    <w:rsid w:val="008F6AAC"/>
    <w:rsid w:val="008F7800"/>
    <w:rsid w:val="008F7D6C"/>
    <w:rsid w:val="00900406"/>
    <w:rsid w:val="0090081B"/>
    <w:rsid w:val="00900972"/>
    <w:rsid w:val="009010C8"/>
    <w:rsid w:val="009012B3"/>
    <w:rsid w:val="009019B5"/>
    <w:rsid w:val="009019FE"/>
    <w:rsid w:val="00901A10"/>
    <w:rsid w:val="00901B16"/>
    <w:rsid w:val="00901D25"/>
    <w:rsid w:val="0090224A"/>
    <w:rsid w:val="009027CC"/>
    <w:rsid w:val="009029EA"/>
    <w:rsid w:val="00902A5A"/>
    <w:rsid w:val="0090392D"/>
    <w:rsid w:val="00903BFB"/>
    <w:rsid w:val="0090449A"/>
    <w:rsid w:val="009044C5"/>
    <w:rsid w:val="00904790"/>
    <w:rsid w:val="0090479E"/>
    <w:rsid w:val="00904985"/>
    <w:rsid w:val="00904C63"/>
    <w:rsid w:val="00904D49"/>
    <w:rsid w:val="00905DAE"/>
    <w:rsid w:val="00906271"/>
    <w:rsid w:val="00906921"/>
    <w:rsid w:val="00906A87"/>
    <w:rsid w:val="009075B7"/>
    <w:rsid w:val="00907807"/>
    <w:rsid w:val="00907C5C"/>
    <w:rsid w:val="00910080"/>
    <w:rsid w:val="0091022F"/>
    <w:rsid w:val="00910E3A"/>
    <w:rsid w:val="0091185E"/>
    <w:rsid w:val="00912309"/>
    <w:rsid w:val="0091243D"/>
    <w:rsid w:val="009125A9"/>
    <w:rsid w:val="0091260A"/>
    <w:rsid w:val="0091279A"/>
    <w:rsid w:val="009129F3"/>
    <w:rsid w:val="00912F93"/>
    <w:rsid w:val="009135D8"/>
    <w:rsid w:val="00913625"/>
    <w:rsid w:val="00913BB5"/>
    <w:rsid w:val="00913C7A"/>
    <w:rsid w:val="00913FB0"/>
    <w:rsid w:val="00914135"/>
    <w:rsid w:val="0091468E"/>
    <w:rsid w:val="00914F7A"/>
    <w:rsid w:val="00914FAC"/>
    <w:rsid w:val="00915523"/>
    <w:rsid w:val="00915A49"/>
    <w:rsid w:val="00915F82"/>
    <w:rsid w:val="00916764"/>
    <w:rsid w:val="00916EAF"/>
    <w:rsid w:val="0091701E"/>
    <w:rsid w:val="0091763E"/>
    <w:rsid w:val="00917DCC"/>
    <w:rsid w:val="00917F07"/>
    <w:rsid w:val="00920A5F"/>
    <w:rsid w:val="00920DC5"/>
    <w:rsid w:val="0092190A"/>
    <w:rsid w:val="009219A0"/>
    <w:rsid w:val="00921B15"/>
    <w:rsid w:val="00922083"/>
    <w:rsid w:val="0092229A"/>
    <w:rsid w:val="0092263C"/>
    <w:rsid w:val="00922A27"/>
    <w:rsid w:val="00922AC0"/>
    <w:rsid w:val="009233C4"/>
    <w:rsid w:val="009233E2"/>
    <w:rsid w:val="00923A39"/>
    <w:rsid w:val="00924874"/>
    <w:rsid w:val="009248B8"/>
    <w:rsid w:val="00924BD7"/>
    <w:rsid w:val="00924C15"/>
    <w:rsid w:val="00924F09"/>
    <w:rsid w:val="009257A5"/>
    <w:rsid w:val="009257F4"/>
    <w:rsid w:val="00926855"/>
    <w:rsid w:val="00926AC8"/>
    <w:rsid w:val="00926AF2"/>
    <w:rsid w:val="009271A1"/>
    <w:rsid w:val="0092748B"/>
    <w:rsid w:val="0092760C"/>
    <w:rsid w:val="0092774A"/>
    <w:rsid w:val="009277ED"/>
    <w:rsid w:val="00927A8C"/>
    <w:rsid w:val="00930016"/>
    <w:rsid w:val="00930166"/>
    <w:rsid w:val="009309B7"/>
    <w:rsid w:val="00931179"/>
    <w:rsid w:val="0093124D"/>
    <w:rsid w:val="009314E9"/>
    <w:rsid w:val="009315B8"/>
    <w:rsid w:val="00931936"/>
    <w:rsid w:val="00931E39"/>
    <w:rsid w:val="00932082"/>
    <w:rsid w:val="0093228D"/>
    <w:rsid w:val="00932786"/>
    <w:rsid w:val="0093284D"/>
    <w:rsid w:val="00932D38"/>
    <w:rsid w:val="00932DCB"/>
    <w:rsid w:val="009330CB"/>
    <w:rsid w:val="009332D8"/>
    <w:rsid w:val="009334D1"/>
    <w:rsid w:val="00933775"/>
    <w:rsid w:val="00933AFD"/>
    <w:rsid w:val="00933FB7"/>
    <w:rsid w:val="00934140"/>
    <w:rsid w:val="00934219"/>
    <w:rsid w:val="00934355"/>
    <w:rsid w:val="00934CA6"/>
    <w:rsid w:val="009350A6"/>
    <w:rsid w:val="00935409"/>
    <w:rsid w:val="00935A5E"/>
    <w:rsid w:val="0093618B"/>
    <w:rsid w:val="009361E5"/>
    <w:rsid w:val="009365DA"/>
    <w:rsid w:val="00936B03"/>
    <w:rsid w:val="00936C75"/>
    <w:rsid w:val="00936EF9"/>
    <w:rsid w:val="00937A44"/>
    <w:rsid w:val="00937FC6"/>
    <w:rsid w:val="0094028C"/>
    <w:rsid w:val="009402EF"/>
    <w:rsid w:val="00940716"/>
    <w:rsid w:val="00940A90"/>
    <w:rsid w:val="00940D67"/>
    <w:rsid w:val="00940E53"/>
    <w:rsid w:val="00940F6E"/>
    <w:rsid w:val="00941808"/>
    <w:rsid w:val="0094191D"/>
    <w:rsid w:val="00941FD8"/>
    <w:rsid w:val="00942757"/>
    <w:rsid w:val="00942995"/>
    <w:rsid w:val="009429AB"/>
    <w:rsid w:val="00942A1D"/>
    <w:rsid w:val="00942FAB"/>
    <w:rsid w:val="009432C6"/>
    <w:rsid w:val="009437F8"/>
    <w:rsid w:val="0094381C"/>
    <w:rsid w:val="00943847"/>
    <w:rsid w:val="00944060"/>
    <w:rsid w:val="0094420E"/>
    <w:rsid w:val="00944218"/>
    <w:rsid w:val="00944235"/>
    <w:rsid w:val="009448DD"/>
    <w:rsid w:val="009449E0"/>
    <w:rsid w:val="00944A25"/>
    <w:rsid w:val="00944B94"/>
    <w:rsid w:val="00944BE7"/>
    <w:rsid w:val="00944F7A"/>
    <w:rsid w:val="00945051"/>
    <w:rsid w:val="0094544C"/>
    <w:rsid w:val="00945766"/>
    <w:rsid w:val="00945850"/>
    <w:rsid w:val="009462AB"/>
    <w:rsid w:val="0094671A"/>
    <w:rsid w:val="009469B3"/>
    <w:rsid w:val="00946CBF"/>
    <w:rsid w:val="00946DB9"/>
    <w:rsid w:val="00946E3A"/>
    <w:rsid w:val="00947421"/>
    <w:rsid w:val="00947C96"/>
    <w:rsid w:val="00947F75"/>
    <w:rsid w:val="0095006F"/>
    <w:rsid w:val="00950735"/>
    <w:rsid w:val="009507A9"/>
    <w:rsid w:val="00950818"/>
    <w:rsid w:val="0095082A"/>
    <w:rsid w:val="009508C5"/>
    <w:rsid w:val="00950FFE"/>
    <w:rsid w:val="009512DA"/>
    <w:rsid w:val="00951E07"/>
    <w:rsid w:val="00951F55"/>
    <w:rsid w:val="0095239B"/>
    <w:rsid w:val="0095274B"/>
    <w:rsid w:val="00952A43"/>
    <w:rsid w:val="00952E71"/>
    <w:rsid w:val="00952FB8"/>
    <w:rsid w:val="00952FD5"/>
    <w:rsid w:val="0095321C"/>
    <w:rsid w:val="00953843"/>
    <w:rsid w:val="00953997"/>
    <w:rsid w:val="00953D9C"/>
    <w:rsid w:val="00953E23"/>
    <w:rsid w:val="009540BB"/>
    <w:rsid w:val="009546C5"/>
    <w:rsid w:val="00954A1A"/>
    <w:rsid w:val="00954BE7"/>
    <w:rsid w:val="00954D8A"/>
    <w:rsid w:val="0095517C"/>
    <w:rsid w:val="00955264"/>
    <w:rsid w:val="009555F6"/>
    <w:rsid w:val="00955A8B"/>
    <w:rsid w:val="00955F5B"/>
    <w:rsid w:val="00956384"/>
    <w:rsid w:val="00956779"/>
    <w:rsid w:val="009573C8"/>
    <w:rsid w:val="0095784D"/>
    <w:rsid w:val="00957E3F"/>
    <w:rsid w:val="0096013C"/>
    <w:rsid w:val="00960158"/>
    <w:rsid w:val="00960307"/>
    <w:rsid w:val="0096123F"/>
    <w:rsid w:val="009612BC"/>
    <w:rsid w:val="00961384"/>
    <w:rsid w:val="00961C24"/>
    <w:rsid w:val="00962285"/>
    <w:rsid w:val="00963494"/>
    <w:rsid w:val="009636E6"/>
    <w:rsid w:val="009638B5"/>
    <w:rsid w:val="00963A7D"/>
    <w:rsid w:val="00963D90"/>
    <w:rsid w:val="00964831"/>
    <w:rsid w:val="00964DE2"/>
    <w:rsid w:val="00964EB0"/>
    <w:rsid w:val="009651E2"/>
    <w:rsid w:val="00965252"/>
    <w:rsid w:val="009654F9"/>
    <w:rsid w:val="0096609E"/>
    <w:rsid w:val="00966580"/>
    <w:rsid w:val="00966BDD"/>
    <w:rsid w:val="009671D4"/>
    <w:rsid w:val="00967E9B"/>
    <w:rsid w:val="00970278"/>
    <w:rsid w:val="009706E2"/>
    <w:rsid w:val="00970832"/>
    <w:rsid w:val="00970B54"/>
    <w:rsid w:val="00970D1A"/>
    <w:rsid w:val="00970D90"/>
    <w:rsid w:val="00971077"/>
    <w:rsid w:val="0097135F"/>
    <w:rsid w:val="0097139A"/>
    <w:rsid w:val="0097188F"/>
    <w:rsid w:val="00971C79"/>
    <w:rsid w:val="00971DC2"/>
    <w:rsid w:val="00972958"/>
    <w:rsid w:val="00972A47"/>
    <w:rsid w:val="009734BD"/>
    <w:rsid w:val="00973849"/>
    <w:rsid w:val="00973F9F"/>
    <w:rsid w:val="00974095"/>
    <w:rsid w:val="00974157"/>
    <w:rsid w:val="009743FF"/>
    <w:rsid w:val="0097476A"/>
    <w:rsid w:val="00974BDB"/>
    <w:rsid w:val="0097513B"/>
    <w:rsid w:val="00975463"/>
    <w:rsid w:val="00975AC6"/>
    <w:rsid w:val="009760E9"/>
    <w:rsid w:val="00976334"/>
    <w:rsid w:val="00976580"/>
    <w:rsid w:val="009765C0"/>
    <w:rsid w:val="009766A1"/>
    <w:rsid w:val="00976D7D"/>
    <w:rsid w:val="00976E1C"/>
    <w:rsid w:val="00977366"/>
    <w:rsid w:val="009775C0"/>
    <w:rsid w:val="00977C83"/>
    <w:rsid w:val="00977E95"/>
    <w:rsid w:val="00980129"/>
    <w:rsid w:val="00980342"/>
    <w:rsid w:val="00980C1B"/>
    <w:rsid w:val="00980E84"/>
    <w:rsid w:val="0098138C"/>
    <w:rsid w:val="00981900"/>
    <w:rsid w:val="00981C17"/>
    <w:rsid w:val="009821E2"/>
    <w:rsid w:val="009823DD"/>
    <w:rsid w:val="009829A3"/>
    <w:rsid w:val="00982CC5"/>
    <w:rsid w:val="009830B8"/>
    <w:rsid w:val="00983280"/>
    <w:rsid w:val="00983991"/>
    <w:rsid w:val="009839AE"/>
    <w:rsid w:val="009839D6"/>
    <w:rsid w:val="00984140"/>
    <w:rsid w:val="00984862"/>
    <w:rsid w:val="00985D49"/>
    <w:rsid w:val="00986182"/>
    <w:rsid w:val="0098690E"/>
    <w:rsid w:val="0098693F"/>
    <w:rsid w:val="0098785D"/>
    <w:rsid w:val="00987B16"/>
    <w:rsid w:val="00987B5E"/>
    <w:rsid w:val="00990AC3"/>
    <w:rsid w:val="00990F0C"/>
    <w:rsid w:val="00991426"/>
    <w:rsid w:val="009919FF"/>
    <w:rsid w:val="00991A91"/>
    <w:rsid w:val="00992429"/>
    <w:rsid w:val="00992819"/>
    <w:rsid w:val="00992D0F"/>
    <w:rsid w:val="009933A0"/>
    <w:rsid w:val="009938FA"/>
    <w:rsid w:val="00993C73"/>
    <w:rsid w:val="00994888"/>
    <w:rsid w:val="00994DF3"/>
    <w:rsid w:val="00995DF9"/>
    <w:rsid w:val="00995FD6"/>
    <w:rsid w:val="00996171"/>
    <w:rsid w:val="00996566"/>
    <w:rsid w:val="0099797A"/>
    <w:rsid w:val="00997B1A"/>
    <w:rsid w:val="00997D5D"/>
    <w:rsid w:val="00997DA3"/>
    <w:rsid w:val="009A0460"/>
    <w:rsid w:val="009A0A6C"/>
    <w:rsid w:val="009A0B1F"/>
    <w:rsid w:val="009A0F76"/>
    <w:rsid w:val="009A174E"/>
    <w:rsid w:val="009A1A74"/>
    <w:rsid w:val="009A1AFF"/>
    <w:rsid w:val="009A1EEE"/>
    <w:rsid w:val="009A2479"/>
    <w:rsid w:val="009A263A"/>
    <w:rsid w:val="009A2977"/>
    <w:rsid w:val="009A29D5"/>
    <w:rsid w:val="009A2ACB"/>
    <w:rsid w:val="009A2C2A"/>
    <w:rsid w:val="009A2CAF"/>
    <w:rsid w:val="009A3266"/>
    <w:rsid w:val="009A35D0"/>
    <w:rsid w:val="009A3F1A"/>
    <w:rsid w:val="009A4248"/>
    <w:rsid w:val="009A4728"/>
    <w:rsid w:val="009A48FE"/>
    <w:rsid w:val="009A5984"/>
    <w:rsid w:val="009A5C52"/>
    <w:rsid w:val="009A6135"/>
    <w:rsid w:val="009A627A"/>
    <w:rsid w:val="009A6A75"/>
    <w:rsid w:val="009A6B27"/>
    <w:rsid w:val="009A6C2B"/>
    <w:rsid w:val="009A6CA0"/>
    <w:rsid w:val="009A6E13"/>
    <w:rsid w:val="009A6EB7"/>
    <w:rsid w:val="009A71A5"/>
    <w:rsid w:val="009A7394"/>
    <w:rsid w:val="009A7AB3"/>
    <w:rsid w:val="009A7DF8"/>
    <w:rsid w:val="009B00B5"/>
    <w:rsid w:val="009B02B4"/>
    <w:rsid w:val="009B09A7"/>
    <w:rsid w:val="009B0FB8"/>
    <w:rsid w:val="009B1315"/>
    <w:rsid w:val="009B1A2C"/>
    <w:rsid w:val="009B1F0E"/>
    <w:rsid w:val="009B2508"/>
    <w:rsid w:val="009B25AB"/>
    <w:rsid w:val="009B33AA"/>
    <w:rsid w:val="009B3589"/>
    <w:rsid w:val="009B38C3"/>
    <w:rsid w:val="009B3CB4"/>
    <w:rsid w:val="009B480A"/>
    <w:rsid w:val="009B5664"/>
    <w:rsid w:val="009B5E3F"/>
    <w:rsid w:val="009B60E5"/>
    <w:rsid w:val="009B631B"/>
    <w:rsid w:val="009B64D1"/>
    <w:rsid w:val="009B6637"/>
    <w:rsid w:val="009B675F"/>
    <w:rsid w:val="009B6C05"/>
    <w:rsid w:val="009B6CEB"/>
    <w:rsid w:val="009B6E28"/>
    <w:rsid w:val="009B70BC"/>
    <w:rsid w:val="009B74B0"/>
    <w:rsid w:val="009B761E"/>
    <w:rsid w:val="009B778F"/>
    <w:rsid w:val="009B7B4A"/>
    <w:rsid w:val="009B7C50"/>
    <w:rsid w:val="009B7F3A"/>
    <w:rsid w:val="009C01C0"/>
    <w:rsid w:val="009C04E1"/>
    <w:rsid w:val="009C08D4"/>
    <w:rsid w:val="009C0BF9"/>
    <w:rsid w:val="009C0C48"/>
    <w:rsid w:val="009C0D6E"/>
    <w:rsid w:val="009C1116"/>
    <w:rsid w:val="009C1BA1"/>
    <w:rsid w:val="009C2759"/>
    <w:rsid w:val="009C2D35"/>
    <w:rsid w:val="009C2E4F"/>
    <w:rsid w:val="009C30F9"/>
    <w:rsid w:val="009C31C1"/>
    <w:rsid w:val="009C31C8"/>
    <w:rsid w:val="009C33A4"/>
    <w:rsid w:val="009C3777"/>
    <w:rsid w:val="009C38EA"/>
    <w:rsid w:val="009C3A67"/>
    <w:rsid w:val="009C3C91"/>
    <w:rsid w:val="009C3E7B"/>
    <w:rsid w:val="009C3FB4"/>
    <w:rsid w:val="009C4110"/>
    <w:rsid w:val="009C4654"/>
    <w:rsid w:val="009C4BA9"/>
    <w:rsid w:val="009C644C"/>
    <w:rsid w:val="009C660F"/>
    <w:rsid w:val="009C6A55"/>
    <w:rsid w:val="009C6BC0"/>
    <w:rsid w:val="009C7568"/>
    <w:rsid w:val="009C75C7"/>
    <w:rsid w:val="009C7767"/>
    <w:rsid w:val="009D0611"/>
    <w:rsid w:val="009D086B"/>
    <w:rsid w:val="009D09AF"/>
    <w:rsid w:val="009D1029"/>
    <w:rsid w:val="009D117A"/>
    <w:rsid w:val="009D15BB"/>
    <w:rsid w:val="009D17BE"/>
    <w:rsid w:val="009D18EE"/>
    <w:rsid w:val="009D1E87"/>
    <w:rsid w:val="009D20B2"/>
    <w:rsid w:val="009D2494"/>
    <w:rsid w:val="009D25AA"/>
    <w:rsid w:val="009D267D"/>
    <w:rsid w:val="009D29C4"/>
    <w:rsid w:val="009D3914"/>
    <w:rsid w:val="009D3CDB"/>
    <w:rsid w:val="009D4217"/>
    <w:rsid w:val="009D42F7"/>
    <w:rsid w:val="009D43D8"/>
    <w:rsid w:val="009D4DB2"/>
    <w:rsid w:val="009D512D"/>
    <w:rsid w:val="009D5151"/>
    <w:rsid w:val="009D5C93"/>
    <w:rsid w:val="009D5E99"/>
    <w:rsid w:val="009D5F4B"/>
    <w:rsid w:val="009D641E"/>
    <w:rsid w:val="009D6541"/>
    <w:rsid w:val="009D669C"/>
    <w:rsid w:val="009D6D06"/>
    <w:rsid w:val="009D7379"/>
    <w:rsid w:val="009D7A79"/>
    <w:rsid w:val="009D7A93"/>
    <w:rsid w:val="009D7AFD"/>
    <w:rsid w:val="009E07C8"/>
    <w:rsid w:val="009E0913"/>
    <w:rsid w:val="009E0FF1"/>
    <w:rsid w:val="009E1037"/>
    <w:rsid w:val="009E11D4"/>
    <w:rsid w:val="009E15E5"/>
    <w:rsid w:val="009E1600"/>
    <w:rsid w:val="009E20D2"/>
    <w:rsid w:val="009E282F"/>
    <w:rsid w:val="009E2856"/>
    <w:rsid w:val="009E2A48"/>
    <w:rsid w:val="009E2B00"/>
    <w:rsid w:val="009E2E02"/>
    <w:rsid w:val="009E3168"/>
    <w:rsid w:val="009E32F7"/>
    <w:rsid w:val="009E3551"/>
    <w:rsid w:val="009E35B0"/>
    <w:rsid w:val="009E3979"/>
    <w:rsid w:val="009E3F91"/>
    <w:rsid w:val="009E400E"/>
    <w:rsid w:val="009E42A7"/>
    <w:rsid w:val="009E4454"/>
    <w:rsid w:val="009E4826"/>
    <w:rsid w:val="009E4A94"/>
    <w:rsid w:val="009E55E6"/>
    <w:rsid w:val="009E5982"/>
    <w:rsid w:val="009E5BBF"/>
    <w:rsid w:val="009E5C7C"/>
    <w:rsid w:val="009E63A3"/>
    <w:rsid w:val="009E6B9E"/>
    <w:rsid w:val="009E6FBD"/>
    <w:rsid w:val="009E7379"/>
    <w:rsid w:val="009E7A1E"/>
    <w:rsid w:val="009E7C35"/>
    <w:rsid w:val="009F00D4"/>
    <w:rsid w:val="009F044D"/>
    <w:rsid w:val="009F046A"/>
    <w:rsid w:val="009F0950"/>
    <w:rsid w:val="009F0D43"/>
    <w:rsid w:val="009F21BB"/>
    <w:rsid w:val="009F2329"/>
    <w:rsid w:val="009F2714"/>
    <w:rsid w:val="009F27A7"/>
    <w:rsid w:val="009F2E94"/>
    <w:rsid w:val="009F35CA"/>
    <w:rsid w:val="009F3982"/>
    <w:rsid w:val="009F3A2E"/>
    <w:rsid w:val="009F429D"/>
    <w:rsid w:val="009F4B22"/>
    <w:rsid w:val="009F5049"/>
    <w:rsid w:val="009F5243"/>
    <w:rsid w:val="009F5879"/>
    <w:rsid w:val="009F5AF5"/>
    <w:rsid w:val="009F6086"/>
    <w:rsid w:val="009F625C"/>
    <w:rsid w:val="009F629D"/>
    <w:rsid w:val="009F678B"/>
    <w:rsid w:val="009F68E8"/>
    <w:rsid w:val="009F6E00"/>
    <w:rsid w:val="009F711B"/>
    <w:rsid w:val="009F76DE"/>
    <w:rsid w:val="009F7C4F"/>
    <w:rsid w:val="009F7D28"/>
    <w:rsid w:val="009F7FA1"/>
    <w:rsid w:val="00A00755"/>
    <w:rsid w:val="00A01535"/>
    <w:rsid w:val="00A0153A"/>
    <w:rsid w:val="00A0168E"/>
    <w:rsid w:val="00A0169A"/>
    <w:rsid w:val="00A02382"/>
    <w:rsid w:val="00A02539"/>
    <w:rsid w:val="00A026FC"/>
    <w:rsid w:val="00A029E5"/>
    <w:rsid w:val="00A02E92"/>
    <w:rsid w:val="00A038A4"/>
    <w:rsid w:val="00A040B9"/>
    <w:rsid w:val="00A042A3"/>
    <w:rsid w:val="00A0484E"/>
    <w:rsid w:val="00A048FA"/>
    <w:rsid w:val="00A04935"/>
    <w:rsid w:val="00A04BAE"/>
    <w:rsid w:val="00A04DE3"/>
    <w:rsid w:val="00A04FDA"/>
    <w:rsid w:val="00A052F8"/>
    <w:rsid w:val="00A057C4"/>
    <w:rsid w:val="00A05EE7"/>
    <w:rsid w:val="00A069EB"/>
    <w:rsid w:val="00A06A51"/>
    <w:rsid w:val="00A06B4A"/>
    <w:rsid w:val="00A0763C"/>
    <w:rsid w:val="00A10028"/>
    <w:rsid w:val="00A102F6"/>
    <w:rsid w:val="00A1034C"/>
    <w:rsid w:val="00A10DFE"/>
    <w:rsid w:val="00A11265"/>
    <w:rsid w:val="00A134CF"/>
    <w:rsid w:val="00A13B60"/>
    <w:rsid w:val="00A1402E"/>
    <w:rsid w:val="00A148CB"/>
    <w:rsid w:val="00A14AC9"/>
    <w:rsid w:val="00A14CF5"/>
    <w:rsid w:val="00A14DBF"/>
    <w:rsid w:val="00A1564B"/>
    <w:rsid w:val="00A159AD"/>
    <w:rsid w:val="00A15B6F"/>
    <w:rsid w:val="00A15E57"/>
    <w:rsid w:val="00A1629C"/>
    <w:rsid w:val="00A16793"/>
    <w:rsid w:val="00A168F2"/>
    <w:rsid w:val="00A16F06"/>
    <w:rsid w:val="00A16F2A"/>
    <w:rsid w:val="00A1765E"/>
    <w:rsid w:val="00A176AD"/>
    <w:rsid w:val="00A17E6B"/>
    <w:rsid w:val="00A2046D"/>
    <w:rsid w:val="00A2048A"/>
    <w:rsid w:val="00A20624"/>
    <w:rsid w:val="00A218AF"/>
    <w:rsid w:val="00A219CD"/>
    <w:rsid w:val="00A21A19"/>
    <w:rsid w:val="00A21F35"/>
    <w:rsid w:val="00A2255B"/>
    <w:rsid w:val="00A2315A"/>
    <w:rsid w:val="00A231FF"/>
    <w:rsid w:val="00A23356"/>
    <w:rsid w:val="00A236FE"/>
    <w:rsid w:val="00A23714"/>
    <w:rsid w:val="00A23997"/>
    <w:rsid w:val="00A23BE6"/>
    <w:rsid w:val="00A23D27"/>
    <w:rsid w:val="00A23DF1"/>
    <w:rsid w:val="00A2416A"/>
    <w:rsid w:val="00A24318"/>
    <w:rsid w:val="00A25404"/>
    <w:rsid w:val="00A255C9"/>
    <w:rsid w:val="00A255DC"/>
    <w:rsid w:val="00A25632"/>
    <w:rsid w:val="00A2566F"/>
    <w:rsid w:val="00A25C02"/>
    <w:rsid w:val="00A2603F"/>
    <w:rsid w:val="00A26C06"/>
    <w:rsid w:val="00A26E22"/>
    <w:rsid w:val="00A26F08"/>
    <w:rsid w:val="00A26F32"/>
    <w:rsid w:val="00A27032"/>
    <w:rsid w:val="00A2769D"/>
    <w:rsid w:val="00A276C7"/>
    <w:rsid w:val="00A27726"/>
    <w:rsid w:val="00A279D2"/>
    <w:rsid w:val="00A27BFC"/>
    <w:rsid w:val="00A30124"/>
    <w:rsid w:val="00A30554"/>
    <w:rsid w:val="00A3106A"/>
    <w:rsid w:val="00A313EF"/>
    <w:rsid w:val="00A3187F"/>
    <w:rsid w:val="00A31ABE"/>
    <w:rsid w:val="00A31C72"/>
    <w:rsid w:val="00A3204C"/>
    <w:rsid w:val="00A32747"/>
    <w:rsid w:val="00A32DDF"/>
    <w:rsid w:val="00A32F03"/>
    <w:rsid w:val="00A33162"/>
    <w:rsid w:val="00A33939"/>
    <w:rsid w:val="00A339B8"/>
    <w:rsid w:val="00A33B1A"/>
    <w:rsid w:val="00A33EE2"/>
    <w:rsid w:val="00A33FE9"/>
    <w:rsid w:val="00A344EC"/>
    <w:rsid w:val="00A352EF"/>
    <w:rsid w:val="00A355D8"/>
    <w:rsid w:val="00A35604"/>
    <w:rsid w:val="00A35B3C"/>
    <w:rsid w:val="00A35B45"/>
    <w:rsid w:val="00A35D86"/>
    <w:rsid w:val="00A3606B"/>
    <w:rsid w:val="00A3640E"/>
    <w:rsid w:val="00A36DFB"/>
    <w:rsid w:val="00A37B4D"/>
    <w:rsid w:val="00A408AE"/>
    <w:rsid w:val="00A4103A"/>
    <w:rsid w:val="00A412E7"/>
    <w:rsid w:val="00A4168E"/>
    <w:rsid w:val="00A41907"/>
    <w:rsid w:val="00A41975"/>
    <w:rsid w:val="00A41A1C"/>
    <w:rsid w:val="00A42B0A"/>
    <w:rsid w:val="00A42CF6"/>
    <w:rsid w:val="00A43311"/>
    <w:rsid w:val="00A43B07"/>
    <w:rsid w:val="00A43F0C"/>
    <w:rsid w:val="00A4424C"/>
    <w:rsid w:val="00A448D1"/>
    <w:rsid w:val="00A44EE6"/>
    <w:rsid w:val="00A45184"/>
    <w:rsid w:val="00A452A0"/>
    <w:rsid w:val="00A45319"/>
    <w:rsid w:val="00A4541C"/>
    <w:rsid w:val="00A4580D"/>
    <w:rsid w:val="00A45D86"/>
    <w:rsid w:val="00A45E83"/>
    <w:rsid w:val="00A45FFF"/>
    <w:rsid w:val="00A46673"/>
    <w:rsid w:val="00A46813"/>
    <w:rsid w:val="00A4756A"/>
    <w:rsid w:val="00A47744"/>
    <w:rsid w:val="00A477D0"/>
    <w:rsid w:val="00A503A8"/>
    <w:rsid w:val="00A50585"/>
    <w:rsid w:val="00A50AA2"/>
    <w:rsid w:val="00A5104B"/>
    <w:rsid w:val="00A51364"/>
    <w:rsid w:val="00A514D5"/>
    <w:rsid w:val="00A51F12"/>
    <w:rsid w:val="00A5253F"/>
    <w:rsid w:val="00A52781"/>
    <w:rsid w:val="00A528EB"/>
    <w:rsid w:val="00A529C5"/>
    <w:rsid w:val="00A52EE0"/>
    <w:rsid w:val="00A5339F"/>
    <w:rsid w:val="00A53457"/>
    <w:rsid w:val="00A53671"/>
    <w:rsid w:val="00A53701"/>
    <w:rsid w:val="00A53BA7"/>
    <w:rsid w:val="00A53DF4"/>
    <w:rsid w:val="00A53F9B"/>
    <w:rsid w:val="00A540A3"/>
    <w:rsid w:val="00A54145"/>
    <w:rsid w:val="00A5443B"/>
    <w:rsid w:val="00A546BD"/>
    <w:rsid w:val="00A547A7"/>
    <w:rsid w:val="00A54B91"/>
    <w:rsid w:val="00A54BF1"/>
    <w:rsid w:val="00A54CAE"/>
    <w:rsid w:val="00A54E57"/>
    <w:rsid w:val="00A54EFF"/>
    <w:rsid w:val="00A5593B"/>
    <w:rsid w:val="00A55CA0"/>
    <w:rsid w:val="00A561DE"/>
    <w:rsid w:val="00A562CE"/>
    <w:rsid w:val="00A564ED"/>
    <w:rsid w:val="00A569C6"/>
    <w:rsid w:val="00A56AC7"/>
    <w:rsid w:val="00A56DA4"/>
    <w:rsid w:val="00A571EC"/>
    <w:rsid w:val="00A5738C"/>
    <w:rsid w:val="00A57493"/>
    <w:rsid w:val="00A57929"/>
    <w:rsid w:val="00A57C91"/>
    <w:rsid w:val="00A57E37"/>
    <w:rsid w:val="00A603D0"/>
    <w:rsid w:val="00A608B1"/>
    <w:rsid w:val="00A60AA1"/>
    <w:rsid w:val="00A61116"/>
    <w:rsid w:val="00A61387"/>
    <w:rsid w:val="00A61FBC"/>
    <w:rsid w:val="00A62358"/>
    <w:rsid w:val="00A62B6A"/>
    <w:rsid w:val="00A6315C"/>
    <w:rsid w:val="00A63D70"/>
    <w:rsid w:val="00A63E2A"/>
    <w:rsid w:val="00A640F5"/>
    <w:rsid w:val="00A648BB"/>
    <w:rsid w:val="00A649F8"/>
    <w:rsid w:val="00A64CB5"/>
    <w:rsid w:val="00A64D96"/>
    <w:rsid w:val="00A64DAA"/>
    <w:rsid w:val="00A65023"/>
    <w:rsid w:val="00A65737"/>
    <w:rsid w:val="00A657E8"/>
    <w:rsid w:val="00A66778"/>
    <w:rsid w:val="00A66810"/>
    <w:rsid w:val="00A66C25"/>
    <w:rsid w:val="00A6736C"/>
    <w:rsid w:val="00A678E9"/>
    <w:rsid w:val="00A67B86"/>
    <w:rsid w:val="00A67C82"/>
    <w:rsid w:val="00A67CCB"/>
    <w:rsid w:val="00A67CD7"/>
    <w:rsid w:val="00A705BD"/>
    <w:rsid w:val="00A70879"/>
    <w:rsid w:val="00A70C76"/>
    <w:rsid w:val="00A7130A"/>
    <w:rsid w:val="00A7139B"/>
    <w:rsid w:val="00A71809"/>
    <w:rsid w:val="00A7182B"/>
    <w:rsid w:val="00A71931"/>
    <w:rsid w:val="00A72175"/>
    <w:rsid w:val="00A72A99"/>
    <w:rsid w:val="00A72B8C"/>
    <w:rsid w:val="00A730A8"/>
    <w:rsid w:val="00A735D0"/>
    <w:rsid w:val="00A7399C"/>
    <w:rsid w:val="00A739F4"/>
    <w:rsid w:val="00A739FE"/>
    <w:rsid w:val="00A73A08"/>
    <w:rsid w:val="00A73B83"/>
    <w:rsid w:val="00A73D1C"/>
    <w:rsid w:val="00A7447C"/>
    <w:rsid w:val="00A74543"/>
    <w:rsid w:val="00A749E9"/>
    <w:rsid w:val="00A74BFD"/>
    <w:rsid w:val="00A74D9E"/>
    <w:rsid w:val="00A74DF4"/>
    <w:rsid w:val="00A7533F"/>
    <w:rsid w:val="00A759D6"/>
    <w:rsid w:val="00A75A01"/>
    <w:rsid w:val="00A76225"/>
    <w:rsid w:val="00A76583"/>
    <w:rsid w:val="00A76900"/>
    <w:rsid w:val="00A7694B"/>
    <w:rsid w:val="00A77979"/>
    <w:rsid w:val="00A77B89"/>
    <w:rsid w:val="00A8043E"/>
    <w:rsid w:val="00A80519"/>
    <w:rsid w:val="00A805B2"/>
    <w:rsid w:val="00A80AB1"/>
    <w:rsid w:val="00A80C02"/>
    <w:rsid w:val="00A80DFC"/>
    <w:rsid w:val="00A812EC"/>
    <w:rsid w:val="00A81952"/>
    <w:rsid w:val="00A81CD6"/>
    <w:rsid w:val="00A81F4F"/>
    <w:rsid w:val="00A82062"/>
    <w:rsid w:val="00A8206D"/>
    <w:rsid w:val="00A820B0"/>
    <w:rsid w:val="00A822C2"/>
    <w:rsid w:val="00A82338"/>
    <w:rsid w:val="00A824F8"/>
    <w:rsid w:val="00A82778"/>
    <w:rsid w:val="00A828B6"/>
    <w:rsid w:val="00A82BB5"/>
    <w:rsid w:val="00A82D09"/>
    <w:rsid w:val="00A833F5"/>
    <w:rsid w:val="00A84297"/>
    <w:rsid w:val="00A84304"/>
    <w:rsid w:val="00A84483"/>
    <w:rsid w:val="00A8529B"/>
    <w:rsid w:val="00A8576B"/>
    <w:rsid w:val="00A85B35"/>
    <w:rsid w:val="00A862AD"/>
    <w:rsid w:val="00A86615"/>
    <w:rsid w:val="00A869A8"/>
    <w:rsid w:val="00A86A81"/>
    <w:rsid w:val="00A86F7C"/>
    <w:rsid w:val="00A870E9"/>
    <w:rsid w:val="00A907FF"/>
    <w:rsid w:val="00A9172C"/>
    <w:rsid w:val="00A9192C"/>
    <w:rsid w:val="00A92156"/>
    <w:rsid w:val="00A922DF"/>
    <w:rsid w:val="00A9380F"/>
    <w:rsid w:val="00A940C4"/>
    <w:rsid w:val="00A941C0"/>
    <w:rsid w:val="00A942B6"/>
    <w:rsid w:val="00A942C4"/>
    <w:rsid w:val="00A949E6"/>
    <w:rsid w:val="00A94DFF"/>
    <w:rsid w:val="00A95985"/>
    <w:rsid w:val="00A95A5C"/>
    <w:rsid w:val="00A96074"/>
    <w:rsid w:val="00A961ED"/>
    <w:rsid w:val="00A96FB6"/>
    <w:rsid w:val="00A9785B"/>
    <w:rsid w:val="00A978BD"/>
    <w:rsid w:val="00A97927"/>
    <w:rsid w:val="00A97BB2"/>
    <w:rsid w:val="00A97F49"/>
    <w:rsid w:val="00AA0213"/>
    <w:rsid w:val="00AA0B19"/>
    <w:rsid w:val="00AA0D8F"/>
    <w:rsid w:val="00AA20C3"/>
    <w:rsid w:val="00AA244F"/>
    <w:rsid w:val="00AA28F2"/>
    <w:rsid w:val="00AA2AA1"/>
    <w:rsid w:val="00AA2BDE"/>
    <w:rsid w:val="00AA2F0D"/>
    <w:rsid w:val="00AA2F6B"/>
    <w:rsid w:val="00AA30D7"/>
    <w:rsid w:val="00AA3124"/>
    <w:rsid w:val="00AA32F2"/>
    <w:rsid w:val="00AA36A6"/>
    <w:rsid w:val="00AA36C0"/>
    <w:rsid w:val="00AA37ED"/>
    <w:rsid w:val="00AA3993"/>
    <w:rsid w:val="00AA3F0E"/>
    <w:rsid w:val="00AA4215"/>
    <w:rsid w:val="00AA4230"/>
    <w:rsid w:val="00AA469C"/>
    <w:rsid w:val="00AA4B1B"/>
    <w:rsid w:val="00AA4CD4"/>
    <w:rsid w:val="00AA5663"/>
    <w:rsid w:val="00AA56F8"/>
    <w:rsid w:val="00AA581B"/>
    <w:rsid w:val="00AA5908"/>
    <w:rsid w:val="00AA5A7F"/>
    <w:rsid w:val="00AA631F"/>
    <w:rsid w:val="00AA63F0"/>
    <w:rsid w:val="00AA6959"/>
    <w:rsid w:val="00AA6A1B"/>
    <w:rsid w:val="00AA6C0A"/>
    <w:rsid w:val="00AA6FA0"/>
    <w:rsid w:val="00AA70FF"/>
    <w:rsid w:val="00AA738F"/>
    <w:rsid w:val="00AA7A7A"/>
    <w:rsid w:val="00AA7EFC"/>
    <w:rsid w:val="00AB088C"/>
    <w:rsid w:val="00AB0EDD"/>
    <w:rsid w:val="00AB1405"/>
    <w:rsid w:val="00AB14A4"/>
    <w:rsid w:val="00AB14CA"/>
    <w:rsid w:val="00AB18F9"/>
    <w:rsid w:val="00AB1E2E"/>
    <w:rsid w:val="00AB2407"/>
    <w:rsid w:val="00AB2511"/>
    <w:rsid w:val="00AB2530"/>
    <w:rsid w:val="00AB26DE"/>
    <w:rsid w:val="00AB2C8A"/>
    <w:rsid w:val="00AB2CE6"/>
    <w:rsid w:val="00AB2E1E"/>
    <w:rsid w:val="00AB3074"/>
    <w:rsid w:val="00AB326B"/>
    <w:rsid w:val="00AB3519"/>
    <w:rsid w:val="00AB39BB"/>
    <w:rsid w:val="00AB3A02"/>
    <w:rsid w:val="00AB3AEA"/>
    <w:rsid w:val="00AB3E8F"/>
    <w:rsid w:val="00AB41CC"/>
    <w:rsid w:val="00AB4579"/>
    <w:rsid w:val="00AB45D6"/>
    <w:rsid w:val="00AB468B"/>
    <w:rsid w:val="00AB48AF"/>
    <w:rsid w:val="00AB4B87"/>
    <w:rsid w:val="00AB5204"/>
    <w:rsid w:val="00AB532C"/>
    <w:rsid w:val="00AB5739"/>
    <w:rsid w:val="00AB5891"/>
    <w:rsid w:val="00AB599D"/>
    <w:rsid w:val="00AB5A58"/>
    <w:rsid w:val="00AB5BCB"/>
    <w:rsid w:val="00AB5EDF"/>
    <w:rsid w:val="00AB5FB0"/>
    <w:rsid w:val="00AB5FC0"/>
    <w:rsid w:val="00AB6970"/>
    <w:rsid w:val="00AB6E34"/>
    <w:rsid w:val="00AB7115"/>
    <w:rsid w:val="00AB71FE"/>
    <w:rsid w:val="00AB76A3"/>
    <w:rsid w:val="00AB786E"/>
    <w:rsid w:val="00AB78D3"/>
    <w:rsid w:val="00AB7C2D"/>
    <w:rsid w:val="00AC0118"/>
    <w:rsid w:val="00AC05B8"/>
    <w:rsid w:val="00AC0FE9"/>
    <w:rsid w:val="00AC14F1"/>
    <w:rsid w:val="00AC1619"/>
    <w:rsid w:val="00AC1705"/>
    <w:rsid w:val="00AC1AB0"/>
    <w:rsid w:val="00AC1B77"/>
    <w:rsid w:val="00AC1E9C"/>
    <w:rsid w:val="00AC2051"/>
    <w:rsid w:val="00AC2667"/>
    <w:rsid w:val="00AC2B98"/>
    <w:rsid w:val="00AC2CBD"/>
    <w:rsid w:val="00AC2CFF"/>
    <w:rsid w:val="00AC2E05"/>
    <w:rsid w:val="00AC2F6A"/>
    <w:rsid w:val="00AC316D"/>
    <w:rsid w:val="00AC3310"/>
    <w:rsid w:val="00AC3F71"/>
    <w:rsid w:val="00AC4290"/>
    <w:rsid w:val="00AC4622"/>
    <w:rsid w:val="00AC480A"/>
    <w:rsid w:val="00AC49DF"/>
    <w:rsid w:val="00AC574D"/>
    <w:rsid w:val="00AC5F18"/>
    <w:rsid w:val="00AC6351"/>
    <w:rsid w:val="00AC63EA"/>
    <w:rsid w:val="00AC6F99"/>
    <w:rsid w:val="00AC76D4"/>
    <w:rsid w:val="00AC7B02"/>
    <w:rsid w:val="00AC7B4A"/>
    <w:rsid w:val="00AC7BDE"/>
    <w:rsid w:val="00AC7D5A"/>
    <w:rsid w:val="00AD00D5"/>
    <w:rsid w:val="00AD012F"/>
    <w:rsid w:val="00AD02E4"/>
    <w:rsid w:val="00AD102F"/>
    <w:rsid w:val="00AD11A4"/>
    <w:rsid w:val="00AD165E"/>
    <w:rsid w:val="00AD1668"/>
    <w:rsid w:val="00AD1F45"/>
    <w:rsid w:val="00AD2456"/>
    <w:rsid w:val="00AD2DA7"/>
    <w:rsid w:val="00AD2FF3"/>
    <w:rsid w:val="00AD30D3"/>
    <w:rsid w:val="00AD37CA"/>
    <w:rsid w:val="00AD382E"/>
    <w:rsid w:val="00AD3899"/>
    <w:rsid w:val="00AD3F30"/>
    <w:rsid w:val="00AD421A"/>
    <w:rsid w:val="00AD4B19"/>
    <w:rsid w:val="00AD5130"/>
    <w:rsid w:val="00AD51C3"/>
    <w:rsid w:val="00AD528D"/>
    <w:rsid w:val="00AD586A"/>
    <w:rsid w:val="00AD6A6A"/>
    <w:rsid w:val="00AD6FED"/>
    <w:rsid w:val="00AD70DF"/>
    <w:rsid w:val="00AD7251"/>
    <w:rsid w:val="00AD7510"/>
    <w:rsid w:val="00AD7648"/>
    <w:rsid w:val="00AD78EE"/>
    <w:rsid w:val="00AD7E48"/>
    <w:rsid w:val="00AD7F31"/>
    <w:rsid w:val="00AD7FAC"/>
    <w:rsid w:val="00AE0FCD"/>
    <w:rsid w:val="00AE1369"/>
    <w:rsid w:val="00AE25B0"/>
    <w:rsid w:val="00AE2BC3"/>
    <w:rsid w:val="00AE30C8"/>
    <w:rsid w:val="00AE320D"/>
    <w:rsid w:val="00AE32CC"/>
    <w:rsid w:val="00AE3589"/>
    <w:rsid w:val="00AE3D6D"/>
    <w:rsid w:val="00AE4047"/>
    <w:rsid w:val="00AE44F2"/>
    <w:rsid w:val="00AE4A11"/>
    <w:rsid w:val="00AE5217"/>
    <w:rsid w:val="00AE595E"/>
    <w:rsid w:val="00AE5D1C"/>
    <w:rsid w:val="00AE5D33"/>
    <w:rsid w:val="00AE5DE3"/>
    <w:rsid w:val="00AE5F9A"/>
    <w:rsid w:val="00AE601A"/>
    <w:rsid w:val="00AE63E7"/>
    <w:rsid w:val="00AE6F6D"/>
    <w:rsid w:val="00AE782B"/>
    <w:rsid w:val="00AE79EC"/>
    <w:rsid w:val="00AF0093"/>
    <w:rsid w:val="00AF0517"/>
    <w:rsid w:val="00AF0FD8"/>
    <w:rsid w:val="00AF13CB"/>
    <w:rsid w:val="00AF187A"/>
    <w:rsid w:val="00AF19D9"/>
    <w:rsid w:val="00AF1F14"/>
    <w:rsid w:val="00AF2AB6"/>
    <w:rsid w:val="00AF33F1"/>
    <w:rsid w:val="00AF3617"/>
    <w:rsid w:val="00AF3FBE"/>
    <w:rsid w:val="00AF4011"/>
    <w:rsid w:val="00AF490F"/>
    <w:rsid w:val="00AF4D8D"/>
    <w:rsid w:val="00AF4FE6"/>
    <w:rsid w:val="00AF51D9"/>
    <w:rsid w:val="00AF5544"/>
    <w:rsid w:val="00AF5548"/>
    <w:rsid w:val="00AF561A"/>
    <w:rsid w:val="00AF58B3"/>
    <w:rsid w:val="00AF65D7"/>
    <w:rsid w:val="00AF6F4C"/>
    <w:rsid w:val="00AF71A8"/>
    <w:rsid w:val="00AF7B1C"/>
    <w:rsid w:val="00AF7E28"/>
    <w:rsid w:val="00B00245"/>
    <w:rsid w:val="00B00297"/>
    <w:rsid w:val="00B0071E"/>
    <w:rsid w:val="00B01646"/>
    <w:rsid w:val="00B01E98"/>
    <w:rsid w:val="00B02A77"/>
    <w:rsid w:val="00B03C3B"/>
    <w:rsid w:val="00B0435C"/>
    <w:rsid w:val="00B04E8D"/>
    <w:rsid w:val="00B04F5B"/>
    <w:rsid w:val="00B052BC"/>
    <w:rsid w:val="00B052F2"/>
    <w:rsid w:val="00B0567E"/>
    <w:rsid w:val="00B059E2"/>
    <w:rsid w:val="00B061E3"/>
    <w:rsid w:val="00B06854"/>
    <w:rsid w:val="00B06A55"/>
    <w:rsid w:val="00B0707C"/>
    <w:rsid w:val="00B071F0"/>
    <w:rsid w:val="00B07B0E"/>
    <w:rsid w:val="00B07CF7"/>
    <w:rsid w:val="00B07F21"/>
    <w:rsid w:val="00B106E8"/>
    <w:rsid w:val="00B10EC7"/>
    <w:rsid w:val="00B11CCC"/>
    <w:rsid w:val="00B11FC5"/>
    <w:rsid w:val="00B1204F"/>
    <w:rsid w:val="00B12B2F"/>
    <w:rsid w:val="00B12C64"/>
    <w:rsid w:val="00B13A57"/>
    <w:rsid w:val="00B13B99"/>
    <w:rsid w:val="00B14B68"/>
    <w:rsid w:val="00B14BD7"/>
    <w:rsid w:val="00B154F0"/>
    <w:rsid w:val="00B1575B"/>
    <w:rsid w:val="00B15F3C"/>
    <w:rsid w:val="00B16112"/>
    <w:rsid w:val="00B1630B"/>
    <w:rsid w:val="00B1670D"/>
    <w:rsid w:val="00B1686D"/>
    <w:rsid w:val="00B16C18"/>
    <w:rsid w:val="00B1715D"/>
    <w:rsid w:val="00B171C1"/>
    <w:rsid w:val="00B171C3"/>
    <w:rsid w:val="00B1778D"/>
    <w:rsid w:val="00B17E31"/>
    <w:rsid w:val="00B207D8"/>
    <w:rsid w:val="00B21A5A"/>
    <w:rsid w:val="00B21B99"/>
    <w:rsid w:val="00B21BBF"/>
    <w:rsid w:val="00B21EC0"/>
    <w:rsid w:val="00B22D6C"/>
    <w:rsid w:val="00B22E90"/>
    <w:rsid w:val="00B22F0C"/>
    <w:rsid w:val="00B2346B"/>
    <w:rsid w:val="00B23D21"/>
    <w:rsid w:val="00B2445C"/>
    <w:rsid w:val="00B245E0"/>
    <w:rsid w:val="00B24BEF"/>
    <w:rsid w:val="00B24DD7"/>
    <w:rsid w:val="00B25F52"/>
    <w:rsid w:val="00B2612A"/>
    <w:rsid w:val="00B2645B"/>
    <w:rsid w:val="00B264D8"/>
    <w:rsid w:val="00B26984"/>
    <w:rsid w:val="00B2767E"/>
    <w:rsid w:val="00B27D09"/>
    <w:rsid w:val="00B27F17"/>
    <w:rsid w:val="00B304F3"/>
    <w:rsid w:val="00B304F4"/>
    <w:rsid w:val="00B30630"/>
    <w:rsid w:val="00B30739"/>
    <w:rsid w:val="00B30CAB"/>
    <w:rsid w:val="00B32069"/>
    <w:rsid w:val="00B32C42"/>
    <w:rsid w:val="00B331C6"/>
    <w:rsid w:val="00B333D5"/>
    <w:rsid w:val="00B33DD9"/>
    <w:rsid w:val="00B33E2B"/>
    <w:rsid w:val="00B343D4"/>
    <w:rsid w:val="00B34AAE"/>
    <w:rsid w:val="00B34C2F"/>
    <w:rsid w:val="00B34CAC"/>
    <w:rsid w:val="00B356FB"/>
    <w:rsid w:val="00B3664D"/>
    <w:rsid w:val="00B36831"/>
    <w:rsid w:val="00B36B9C"/>
    <w:rsid w:val="00B36D9C"/>
    <w:rsid w:val="00B37148"/>
    <w:rsid w:val="00B37367"/>
    <w:rsid w:val="00B37491"/>
    <w:rsid w:val="00B400CF"/>
    <w:rsid w:val="00B406BD"/>
    <w:rsid w:val="00B407EF"/>
    <w:rsid w:val="00B4177A"/>
    <w:rsid w:val="00B41C9D"/>
    <w:rsid w:val="00B41CD3"/>
    <w:rsid w:val="00B423BC"/>
    <w:rsid w:val="00B425B4"/>
    <w:rsid w:val="00B4260E"/>
    <w:rsid w:val="00B426CE"/>
    <w:rsid w:val="00B42931"/>
    <w:rsid w:val="00B42D00"/>
    <w:rsid w:val="00B42D0E"/>
    <w:rsid w:val="00B431B8"/>
    <w:rsid w:val="00B437B8"/>
    <w:rsid w:val="00B43F32"/>
    <w:rsid w:val="00B43F78"/>
    <w:rsid w:val="00B440DC"/>
    <w:rsid w:val="00B4440A"/>
    <w:rsid w:val="00B44E9B"/>
    <w:rsid w:val="00B4583E"/>
    <w:rsid w:val="00B45905"/>
    <w:rsid w:val="00B45BDE"/>
    <w:rsid w:val="00B460D5"/>
    <w:rsid w:val="00B4657B"/>
    <w:rsid w:val="00B46937"/>
    <w:rsid w:val="00B4748A"/>
    <w:rsid w:val="00B475B0"/>
    <w:rsid w:val="00B50097"/>
    <w:rsid w:val="00B5032A"/>
    <w:rsid w:val="00B50878"/>
    <w:rsid w:val="00B50AE8"/>
    <w:rsid w:val="00B50C80"/>
    <w:rsid w:val="00B50D5E"/>
    <w:rsid w:val="00B50DD4"/>
    <w:rsid w:val="00B51270"/>
    <w:rsid w:val="00B51306"/>
    <w:rsid w:val="00B51654"/>
    <w:rsid w:val="00B51BFB"/>
    <w:rsid w:val="00B51D3F"/>
    <w:rsid w:val="00B51E54"/>
    <w:rsid w:val="00B51E5D"/>
    <w:rsid w:val="00B51F4F"/>
    <w:rsid w:val="00B5209E"/>
    <w:rsid w:val="00B52C4A"/>
    <w:rsid w:val="00B533DB"/>
    <w:rsid w:val="00B53806"/>
    <w:rsid w:val="00B53824"/>
    <w:rsid w:val="00B53BC1"/>
    <w:rsid w:val="00B53D35"/>
    <w:rsid w:val="00B53DB8"/>
    <w:rsid w:val="00B53F53"/>
    <w:rsid w:val="00B541D9"/>
    <w:rsid w:val="00B54286"/>
    <w:rsid w:val="00B544AE"/>
    <w:rsid w:val="00B54972"/>
    <w:rsid w:val="00B54A78"/>
    <w:rsid w:val="00B54DC7"/>
    <w:rsid w:val="00B55132"/>
    <w:rsid w:val="00B554EB"/>
    <w:rsid w:val="00B55639"/>
    <w:rsid w:val="00B557EC"/>
    <w:rsid w:val="00B558B6"/>
    <w:rsid w:val="00B55A91"/>
    <w:rsid w:val="00B566BD"/>
    <w:rsid w:val="00B56B17"/>
    <w:rsid w:val="00B572CD"/>
    <w:rsid w:val="00B57848"/>
    <w:rsid w:val="00B602D3"/>
    <w:rsid w:val="00B6055C"/>
    <w:rsid w:val="00B60685"/>
    <w:rsid w:val="00B608B0"/>
    <w:rsid w:val="00B609CE"/>
    <w:rsid w:val="00B61469"/>
    <w:rsid w:val="00B615FE"/>
    <w:rsid w:val="00B61AF3"/>
    <w:rsid w:val="00B61C64"/>
    <w:rsid w:val="00B63B87"/>
    <w:rsid w:val="00B64185"/>
    <w:rsid w:val="00B6424B"/>
    <w:rsid w:val="00B6432A"/>
    <w:rsid w:val="00B64343"/>
    <w:rsid w:val="00B64604"/>
    <w:rsid w:val="00B64D8D"/>
    <w:rsid w:val="00B65CF7"/>
    <w:rsid w:val="00B66135"/>
    <w:rsid w:val="00B664F3"/>
    <w:rsid w:val="00B67419"/>
    <w:rsid w:val="00B67BF4"/>
    <w:rsid w:val="00B703D6"/>
    <w:rsid w:val="00B70440"/>
    <w:rsid w:val="00B706A8"/>
    <w:rsid w:val="00B70773"/>
    <w:rsid w:val="00B709FC"/>
    <w:rsid w:val="00B70C7D"/>
    <w:rsid w:val="00B70D1F"/>
    <w:rsid w:val="00B71082"/>
    <w:rsid w:val="00B712CD"/>
    <w:rsid w:val="00B71B49"/>
    <w:rsid w:val="00B71E75"/>
    <w:rsid w:val="00B71F57"/>
    <w:rsid w:val="00B720AC"/>
    <w:rsid w:val="00B726DD"/>
    <w:rsid w:val="00B727CF"/>
    <w:rsid w:val="00B72953"/>
    <w:rsid w:val="00B729C6"/>
    <w:rsid w:val="00B72A8B"/>
    <w:rsid w:val="00B72B48"/>
    <w:rsid w:val="00B72E89"/>
    <w:rsid w:val="00B730D3"/>
    <w:rsid w:val="00B733E6"/>
    <w:rsid w:val="00B736E5"/>
    <w:rsid w:val="00B73828"/>
    <w:rsid w:val="00B73896"/>
    <w:rsid w:val="00B7391D"/>
    <w:rsid w:val="00B73B01"/>
    <w:rsid w:val="00B7433B"/>
    <w:rsid w:val="00B74880"/>
    <w:rsid w:val="00B750E7"/>
    <w:rsid w:val="00B751CB"/>
    <w:rsid w:val="00B755CA"/>
    <w:rsid w:val="00B75755"/>
    <w:rsid w:val="00B75901"/>
    <w:rsid w:val="00B75ECF"/>
    <w:rsid w:val="00B76B1D"/>
    <w:rsid w:val="00B76ED3"/>
    <w:rsid w:val="00B77784"/>
    <w:rsid w:val="00B7786C"/>
    <w:rsid w:val="00B8030A"/>
    <w:rsid w:val="00B803D0"/>
    <w:rsid w:val="00B8078B"/>
    <w:rsid w:val="00B80CAC"/>
    <w:rsid w:val="00B811C5"/>
    <w:rsid w:val="00B814D1"/>
    <w:rsid w:val="00B815E5"/>
    <w:rsid w:val="00B81AFD"/>
    <w:rsid w:val="00B81BD9"/>
    <w:rsid w:val="00B81D7D"/>
    <w:rsid w:val="00B81F49"/>
    <w:rsid w:val="00B82057"/>
    <w:rsid w:val="00B8211C"/>
    <w:rsid w:val="00B824DD"/>
    <w:rsid w:val="00B8285E"/>
    <w:rsid w:val="00B828CC"/>
    <w:rsid w:val="00B82A0F"/>
    <w:rsid w:val="00B82F69"/>
    <w:rsid w:val="00B83036"/>
    <w:rsid w:val="00B83733"/>
    <w:rsid w:val="00B83A75"/>
    <w:rsid w:val="00B83B3E"/>
    <w:rsid w:val="00B83F58"/>
    <w:rsid w:val="00B84A05"/>
    <w:rsid w:val="00B852DE"/>
    <w:rsid w:val="00B853BA"/>
    <w:rsid w:val="00B85637"/>
    <w:rsid w:val="00B857EB"/>
    <w:rsid w:val="00B85FBF"/>
    <w:rsid w:val="00B861DE"/>
    <w:rsid w:val="00B86956"/>
    <w:rsid w:val="00B86D22"/>
    <w:rsid w:val="00B87653"/>
    <w:rsid w:val="00B87A79"/>
    <w:rsid w:val="00B87FCA"/>
    <w:rsid w:val="00B9021B"/>
    <w:rsid w:val="00B906EB"/>
    <w:rsid w:val="00B90E5E"/>
    <w:rsid w:val="00B914C0"/>
    <w:rsid w:val="00B915E3"/>
    <w:rsid w:val="00B91604"/>
    <w:rsid w:val="00B92BD7"/>
    <w:rsid w:val="00B931A7"/>
    <w:rsid w:val="00B93201"/>
    <w:rsid w:val="00B93EC0"/>
    <w:rsid w:val="00B93F15"/>
    <w:rsid w:val="00B94563"/>
    <w:rsid w:val="00B94578"/>
    <w:rsid w:val="00B94780"/>
    <w:rsid w:val="00B9546F"/>
    <w:rsid w:val="00B95597"/>
    <w:rsid w:val="00B9562B"/>
    <w:rsid w:val="00B957F6"/>
    <w:rsid w:val="00B95865"/>
    <w:rsid w:val="00B95D75"/>
    <w:rsid w:val="00B969DE"/>
    <w:rsid w:val="00B97F1A"/>
    <w:rsid w:val="00B97FB2"/>
    <w:rsid w:val="00BA0150"/>
    <w:rsid w:val="00BA0B2A"/>
    <w:rsid w:val="00BA104F"/>
    <w:rsid w:val="00BA15BA"/>
    <w:rsid w:val="00BA19F9"/>
    <w:rsid w:val="00BA1AB9"/>
    <w:rsid w:val="00BA1AE2"/>
    <w:rsid w:val="00BA2623"/>
    <w:rsid w:val="00BA274E"/>
    <w:rsid w:val="00BA284A"/>
    <w:rsid w:val="00BA3709"/>
    <w:rsid w:val="00BA3F38"/>
    <w:rsid w:val="00BA51EC"/>
    <w:rsid w:val="00BA5F9E"/>
    <w:rsid w:val="00BA5FF2"/>
    <w:rsid w:val="00BA64B7"/>
    <w:rsid w:val="00BA64EA"/>
    <w:rsid w:val="00BA673A"/>
    <w:rsid w:val="00BA73A5"/>
    <w:rsid w:val="00BB0167"/>
    <w:rsid w:val="00BB0324"/>
    <w:rsid w:val="00BB0A01"/>
    <w:rsid w:val="00BB0B9A"/>
    <w:rsid w:val="00BB0C85"/>
    <w:rsid w:val="00BB0FF9"/>
    <w:rsid w:val="00BB11BD"/>
    <w:rsid w:val="00BB1808"/>
    <w:rsid w:val="00BB1AA5"/>
    <w:rsid w:val="00BB2162"/>
    <w:rsid w:val="00BB2906"/>
    <w:rsid w:val="00BB298C"/>
    <w:rsid w:val="00BB2C73"/>
    <w:rsid w:val="00BB2CB2"/>
    <w:rsid w:val="00BB3600"/>
    <w:rsid w:val="00BB3673"/>
    <w:rsid w:val="00BB38AA"/>
    <w:rsid w:val="00BB3AF1"/>
    <w:rsid w:val="00BB3DB1"/>
    <w:rsid w:val="00BB3DB6"/>
    <w:rsid w:val="00BB4129"/>
    <w:rsid w:val="00BB4381"/>
    <w:rsid w:val="00BB46D7"/>
    <w:rsid w:val="00BB46E4"/>
    <w:rsid w:val="00BB4F8A"/>
    <w:rsid w:val="00BB51F2"/>
    <w:rsid w:val="00BB52DA"/>
    <w:rsid w:val="00BB5E4F"/>
    <w:rsid w:val="00BB60D8"/>
    <w:rsid w:val="00BB67CA"/>
    <w:rsid w:val="00BB6861"/>
    <w:rsid w:val="00BB69E3"/>
    <w:rsid w:val="00BB6CFA"/>
    <w:rsid w:val="00BB6D14"/>
    <w:rsid w:val="00BB7389"/>
    <w:rsid w:val="00BB75DC"/>
    <w:rsid w:val="00BB7EFF"/>
    <w:rsid w:val="00BC02C7"/>
    <w:rsid w:val="00BC0471"/>
    <w:rsid w:val="00BC1265"/>
    <w:rsid w:val="00BC13F9"/>
    <w:rsid w:val="00BC18E5"/>
    <w:rsid w:val="00BC1ACA"/>
    <w:rsid w:val="00BC1F07"/>
    <w:rsid w:val="00BC292E"/>
    <w:rsid w:val="00BC2E04"/>
    <w:rsid w:val="00BC2F57"/>
    <w:rsid w:val="00BC30E6"/>
    <w:rsid w:val="00BC32CE"/>
    <w:rsid w:val="00BC35E8"/>
    <w:rsid w:val="00BC36AF"/>
    <w:rsid w:val="00BC36F4"/>
    <w:rsid w:val="00BC3AAD"/>
    <w:rsid w:val="00BC3CC9"/>
    <w:rsid w:val="00BC4B99"/>
    <w:rsid w:val="00BC53D9"/>
    <w:rsid w:val="00BC5644"/>
    <w:rsid w:val="00BC5A37"/>
    <w:rsid w:val="00BC5D0F"/>
    <w:rsid w:val="00BC6469"/>
    <w:rsid w:val="00BC664F"/>
    <w:rsid w:val="00BC69ED"/>
    <w:rsid w:val="00BC6ABA"/>
    <w:rsid w:val="00BC6EB8"/>
    <w:rsid w:val="00BC715C"/>
    <w:rsid w:val="00BC7397"/>
    <w:rsid w:val="00BC73F9"/>
    <w:rsid w:val="00BC7857"/>
    <w:rsid w:val="00BC7D94"/>
    <w:rsid w:val="00BC7E04"/>
    <w:rsid w:val="00BD00EF"/>
    <w:rsid w:val="00BD02BC"/>
    <w:rsid w:val="00BD06E2"/>
    <w:rsid w:val="00BD092E"/>
    <w:rsid w:val="00BD0B93"/>
    <w:rsid w:val="00BD0C12"/>
    <w:rsid w:val="00BD0D1C"/>
    <w:rsid w:val="00BD0E15"/>
    <w:rsid w:val="00BD1396"/>
    <w:rsid w:val="00BD148E"/>
    <w:rsid w:val="00BD19A0"/>
    <w:rsid w:val="00BD2040"/>
    <w:rsid w:val="00BD2E3A"/>
    <w:rsid w:val="00BD34F5"/>
    <w:rsid w:val="00BD43F0"/>
    <w:rsid w:val="00BD4E47"/>
    <w:rsid w:val="00BD4E72"/>
    <w:rsid w:val="00BD5155"/>
    <w:rsid w:val="00BD516E"/>
    <w:rsid w:val="00BD51A8"/>
    <w:rsid w:val="00BD51DA"/>
    <w:rsid w:val="00BD5CDE"/>
    <w:rsid w:val="00BD6C14"/>
    <w:rsid w:val="00BD6F55"/>
    <w:rsid w:val="00BD7232"/>
    <w:rsid w:val="00BE02C3"/>
    <w:rsid w:val="00BE06D6"/>
    <w:rsid w:val="00BE0EE9"/>
    <w:rsid w:val="00BE1121"/>
    <w:rsid w:val="00BE18C4"/>
    <w:rsid w:val="00BE22BA"/>
    <w:rsid w:val="00BE2A30"/>
    <w:rsid w:val="00BE2EBE"/>
    <w:rsid w:val="00BE33D6"/>
    <w:rsid w:val="00BE36F2"/>
    <w:rsid w:val="00BE46A9"/>
    <w:rsid w:val="00BE48AC"/>
    <w:rsid w:val="00BE5884"/>
    <w:rsid w:val="00BE5A79"/>
    <w:rsid w:val="00BE5DC0"/>
    <w:rsid w:val="00BE604C"/>
    <w:rsid w:val="00BE62E2"/>
    <w:rsid w:val="00BE63D6"/>
    <w:rsid w:val="00BE76A5"/>
    <w:rsid w:val="00BE7A90"/>
    <w:rsid w:val="00BE7C9A"/>
    <w:rsid w:val="00BF0483"/>
    <w:rsid w:val="00BF0844"/>
    <w:rsid w:val="00BF0F0B"/>
    <w:rsid w:val="00BF1AC7"/>
    <w:rsid w:val="00BF201D"/>
    <w:rsid w:val="00BF2057"/>
    <w:rsid w:val="00BF2CAD"/>
    <w:rsid w:val="00BF36EA"/>
    <w:rsid w:val="00BF36F7"/>
    <w:rsid w:val="00BF3A46"/>
    <w:rsid w:val="00BF4708"/>
    <w:rsid w:val="00BF4758"/>
    <w:rsid w:val="00BF48F2"/>
    <w:rsid w:val="00BF49A1"/>
    <w:rsid w:val="00BF4CC8"/>
    <w:rsid w:val="00BF594E"/>
    <w:rsid w:val="00BF61AD"/>
    <w:rsid w:val="00BF649B"/>
    <w:rsid w:val="00BF7A5B"/>
    <w:rsid w:val="00BF7EB7"/>
    <w:rsid w:val="00BF7FBD"/>
    <w:rsid w:val="00C001CF"/>
    <w:rsid w:val="00C00729"/>
    <w:rsid w:val="00C0115C"/>
    <w:rsid w:val="00C01613"/>
    <w:rsid w:val="00C01A25"/>
    <w:rsid w:val="00C01B4F"/>
    <w:rsid w:val="00C0207B"/>
    <w:rsid w:val="00C023FA"/>
    <w:rsid w:val="00C02498"/>
    <w:rsid w:val="00C02B29"/>
    <w:rsid w:val="00C02F0C"/>
    <w:rsid w:val="00C02FD3"/>
    <w:rsid w:val="00C033FA"/>
    <w:rsid w:val="00C036CA"/>
    <w:rsid w:val="00C041D0"/>
    <w:rsid w:val="00C05D32"/>
    <w:rsid w:val="00C05D49"/>
    <w:rsid w:val="00C05EFD"/>
    <w:rsid w:val="00C06062"/>
    <w:rsid w:val="00C064CA"/>
    <w:rsid w:val="00C06D2F"/>
    <w:rsid w:val="00C06FAE"/>
    <w:rsid w:val="00C073BE"/>
    <w:rsid w:val="00C0748D"/>
    <w:rsid w:val="00C07796"/>
    <w:rsid w:val="00C0779E"/>
    <w:rsid w:val="00C077C3"/>
    <w:rsid w:val="00C07AF3"/>
    <w:rsid w:val="00C07F1C"/>
    <w:rsid w:val="00C100D6"/>
    <w:rsid w:val="00C103C6"/>
    <w:rsid w:val="00C11309"/>
    <w:rsid w:val="00C115C0"/>
    <w:rsid w:val="00C11CD0"/>
    <w:rsid w:val="00C12811"/>
    <w:rsid w:val="00C13D71"/>
    <w:rsid w:val="00C146CC"/>
    <w:rsid w:val="00C149B9"/>
    <w:rsid w:val="00C14AD0"/>
    <w:rsid w:val="00C14B3A"/>
    <w:rsid w:val="00C14CC7"/>
    <w:rsid w:val="00C159CF"/>
    <w:rsid w:val="00C15AA2"/>
    <w:rsid w:val="00C15B15"/>
    <w:rsid w:val="00C15CD9"/>
    <w:rsid w:val="00C16250"/>
    <w:rsid w:val="00C16645"/>
    <w:rsid w:val="00C166C5"/>
    <w:rsid w:val="00C16CE4"/>
    <w:rsid w:val="00C16EEA"/>
    <w:rsid w:val="00C174AF"/>
    <w:rsid w:val="00C17769"/>
    <w:rsid w:val="00C177D9"/>
    <w:rsid w:val="00C178C5"/>
    <w:rsid w:val="00C17E39"/>
    <w:rsid w:val="00C2006D"/>
    <w:rsid w:val="00C201C5"/>
    <w:rsid w:val="00C20584"/>
    <w:rsid w:val="00C207AC"/>
    <w:rsid w:val="00C207C8"/>
    <w:rsid w:val="00C20BF4"/>
    <w:rsid w:val="00C20C64"/>
    <w:rsid w:val="00C20E0B"/>
    <w:rsid w:val="00C210E7"/>
    <w:rsid w:val="00C2134C"/>
    <w:rsid w:val="00C215D2"/>
    <w:rsid w:val="00C21BDB"/>
    <w:rsid w:val="00C22438"/>
    <w:rsid w:val="00C227C4"/>
    <w:rsid w:val="00C22A08"/>
    <w:rsid w:val="00C22A5A"/>
    <w:rsid w:val="00C22A73"/>
    <w:rsid w:val="00C234D2"/>
    <w:rsid w:val="00C23B42"/>
    <w:rsid w:val="00C241C6"/>
    <w:rsid w:val="00C244AA"/>
    <w:rsid w:val="00C2458D"/>
    <w:rsid w:val="00C255C2"/>
    <w:rsid w:val="00C25BDB"/>
    <w:rsid w:val="00C25F48"/>
    <w:rsid w:val="00C25FC1"/>
    <w:rsid w:val="00C2625E"/>
    <w:rsid w:val="00C26A69"/>
    <w:rsid w:val="00C26F2A"/>
    <w:rsid w:val="00C26F2B"/>
    <w:rsid w:val="00C27A2A"/>
    <w:rsid w:val="00C27BBA"/>
    <w:rsid w:val="00C301EC"/>
    <w:rsid w:val="00C31314"/>
    <w:rsid w:val="00C320DA"/>
    <w:rsid w:val="00C32509"/>
    <w:rsid w:val="00C32CCE"/>
    <w:rsid w:val="00C333C4"/>
    <w:rsid w:val="00C33AC2"/>
    <w:rsid w:val="00C34139"/>
    <w:rsid w:val="00C34204"/>
    <w:rsid w:val="00C346C5"/>
    <w:rsid w:val="00C3475C"/>
    <w:rsid w:val="00C34EC4"/>
    <w:rsid w:val="00C350BD"/>
    <w:rsid w:val="00C3558F"/>
    <w:rsid w:val="00C359E3"/>
    <w:rsid w:val="00C35A64"/>
    <w:rsid w:val="00C35E05"/>
    <w:rsid w:val="00C36012"/>
    <w:rsid w:val="00C364B3"/>
    <w:rsid w:val="00C36673"/>
    <w:rsid w:val="00C36F0E"/>
    <w:rsid w:val="00C3763E"/>
    <w:rsid w:val="00C4031B"/>
    <w:rsid w:val="00C40605"/>
    <w:rsid w:val="00C41385"/>
    <w:rsid w:val="00C414C3"/>
    <w:rsid w:val="00C4161A"/>
    <w:rsid w:val="00C42F2D"/>
    <w:rsid w:val="00C42F41"/>
    <w:rsid w:val="00C43158"/>
    <w:rsid w:val="00C43258"/>
    <w:rsid w:val="00C4338B"/>
    <w:rsid w:val="00C433E3"/>
    <w:rsid w:val="00C43677"/>
    <w:rsid w:val="00C43778"/>
    <w:rsid w:val="00C43931"/>
    <w:rsid w:val="00C43A73"/>
    <w:rsid w:val="00C43DB8"/>
    <w:rsid w:val="00C43ECF"/>
    <w:rsid w:val="00C44000"/>
    <w:rsid w:val="00C442F9"/>
    <w:rsid w:val="00C44378"/>
    <w:rsid w:val="00C44D83"/>
    <w:rsid w:val="00C44E0F"/>
    <w:rsid w:val="00C44EBD"/>
    <w:rsid w:val="00C44FAE"/>
    <w:rsid w:val="00C45084"/>
    <w:rsid w:val="00C454B6"/>
    <w:rsid w:val="00C45AE2"/>
    <w:rsid w:val="00C465BB"/>
    <w:rsid w:val="00C467B2"/>
    <w:rsid w:val="00C46A63"/>
    <w:rsid w:val="00C47445"/>
    <w:rsid w:val="00C47548"/>
    <w:rsid w:val="00C4758E"/>
    <w:rsid w:val="00C47AAB"/>
    <w:rsid w:val="00C47CB8"/>
    <w:rsid w:val="00C47EDD"/>
    <w:rsid w:val="00C50673"/>
    <w:rsid w:val="00C5106B"/>
    <w:rsid w:val="00C5117B"/>
    <w:rsid w:val="00C514D0"/>
    <w:rsid w:val="00C51DA8"/>
    <w:rsid w:val="00C52303"/>
    <w:rsid w:val="00C53005"/>
    <w:rsid w:val="00C530CD"/>
    <w:rsid w:val="00C53D80"/>
    <w:rsid w:val="00C5454C"/>
    <w:rsid w:val="00C54661"/>
    <w:rsid w:val="00C54CDF"/>
    <w:rsid w:val="00C550B7"/>
    <w:rsid w:val="00C551D8"/>
    <w:rsid w:val="00C55314"/>
    <w:rsid w:val="00C556DD"/>
    <w:rsid w:val="00C557A4"/>
    <w:rsid w:val="00C55AA2"/>
    <w:rsid w:val="00C55CBD"/>
    <w:rsid w:val="00C56A15"/>
    <w:rsid w:val="00C5707E"/>
    <w:rsid w:val="00C5781D"/>
    <w:rsid w:val="00C57D8D"/>
    <w:rsid w:val="00C57FE9"/>
    <w:rsid w:val="00C6036D"/>
    <w:rsid w:val="00C605B2"/>
    <w:rsid w:val="00C607E5"/>
    <w:rsid w:val="00C60F47"/>
    <w:rsid w:val="00C61185"/>
    <w:rsid w:val="00C61388"/>
    <w:rsid w:val="00C613D9"/>
    <w:rsid w:val="00C615BF"/>
    <w:rsid w:val="00C622EC"/>
    <w:rsid w:val="00C625EF"/>
    <w:rsid w:val="00C62A83"/>
    <w:rsid w:val="00C633F9"/>
    <w:rsid w:val="00C63628"/>
    <w:rsid w:val="00C64579"/>
    <w:rsid w:val="00C645A4"/>
    <w:rsid w:val="00C64639"/>
    <w:rsid w:val="00C64863"/>
    <w:rsid w:val="00C64C56"/>
    <w:rsid w:val="00C64D10"/>
    <w:rsid w:val="00C64E70"/>
    <w:rsid w:val="00C65140"/>
    <w:rsid w:val="00C65894"/>
    <w:rsid w:val="00C658D1"/>
    <w:rsid w:val="00C65FC6"/>
    <w:rsid w:val="00C6620F"/>
    <w:rsid w:val="00C66889"/>
    <w:rsid w:val="00C66CAC"/>
    <w:rsid w:val="00C670CF"/>
    <w:rsid w:val="00C673E8"/>
    <w:rsid w:val="00C67B62"/>
    <w:rsid w:val="00C67C5D"/>
    <w:rsid w:val="00C67FB6"/>
    <w:rsid w:val="00C70330"/>
    <w:rsid w:val="00C7095E"/>
    <w:rsid w:val="00C70AE3"/>
    <w:rsid w:val="00C71355"/>
    <w:rsid w:val="00C71443"/>
    <w:rsid w:val="00C71B55"/>
    <w:rsid w:val="00C71E9A"/>
    <w:rsid w:val="00C72283"/>
    <w:rsid w:val="00C72ADF"/>
    <w:rsid w:val="00C72DD5"/>
    <w:rsid w:val="00C755B9"/>
    <w:rsid w:val="00C759A9"/>
    <w:rsid w:val="00C760F0"/>
    <w:rsid w:val="00C76346"/>
    <w:rsid w:val="00C76432"/>
    <w:rsid w:val="00C7647D"/>
    <w:rsid w:val="00C765AC"/>
    <w:rsid w:val="00C76A39"/>
    <w:rsid w:val="00C772B4"/>
    <w:rsid w:val="00C775C2"/>
    <w:rsid w:val="00C776F2"/>
    <w:rsid w:val="00C7786B"/>
    <w:rsid w:val="00C77931"/>
    <w:rsid w:val="00C77F85"/>
    <w:rsid w:val="00C8007E"/>
    <w:rsid w:val="00C8040A"/>
    <w:rsid w:val="00C80452"/>
    <w:rsid w:val="00C8128B"/>
    <w:rsid w:val="00C815B3"/>
    <w:rsid w:val="00C819FF"/>
    <w:rsid w:val="00C81AB7"/>
    <w:rsid w:val="00C82398"/>
    <w:rsid w:val="00C828F8"/>
    <w:rsid w:val="00C83432"/>
    <w:rsid w:val="00C8350B"/>
    <w:rsid w:val="00C83D89"/>
    <w:rsid w:val="00C84486"/>
    <w:rsid w:val="00C845F6"/>
    <w:rsid w:val="00C850E7"/>
    <w:rsid w:val="00C85C1E"/>
    <w:rsid w:val="00C85DA2"/>
    <w:rsid w:val="00C85DFE"/>
    <w:rsid w:val="00C864FE"/>
    <w:rsid w:val="00C86ADA"/>
    <w:rsid w:val="00C87158"/>
    <w:rsid w:val="00C87275"/>
    <w:rsid w:val="00C87625"/>
    <w:rsid w:val="00C87798"/>
    <w:rsid w:val="00C879A7"/>
    <w:rsid w:val="00C87E51"/>
    <w:rsid w:val="00C9002B"/>
    <w:rsid w:val="00C901DB"/>
    <w:rsid w:val="00C902FC"/>
    <w:rsid w:val="00C908A3"/>
    <w:rsid w:val="00C90DDC"/>
    <w:rsid w:val="00C90F69"/>
    <w:rsid w:val="00C9100C"/>
    <w:rsid w:val="00C91319"/>
    <w:rsid w:val="00C914D9"/>
    <w:rsid w:val="00C914F0"/>
    <w:rsid w:val="00C91B76"/>
    <w:rsid w:val="00C92F46"/>
    <w:rsid w:val="00C939BB"/>
    <w:rsid w:val="00C93B60"/>
    <w:rsid w:val="00C94F74"/>
    <w:rsid w:val="00C9528F"/>
    <w:rsid w:val="00C952C2"/>
    <w:rsid w:val="00C952CD"/>
    <w:rsid w:val="00C957F5"/>
    <w:rsid w:val="00C95C14"/>
    <w:rsid w:val="00C95F95"/>
    <w:rsid w:val="00C96074"/>
    <w:rsid w:val="00C96169"/>
    <w:rsid w:val="00C964C6"/>
    <w:rsid w:val="00C96604"/>
    <w:rsid w:val="00C96DD9"/>
    <w:rsid w:val="00C97172"/>
    <w:rsid w:val="00C97198"/>
    <w:rsid w:val="00C972A9"/>
    <w:rsid w:val="00C97E2C"/>
    <w:rsid w:val="00C97F88"/>
    <w:rsid w:val="00CA0352"/>
    <w:rsid w:val="00CA03AC"/>
    <w:rsid w:val="00CA073A"/>
    <w:rsid w:val="00CA1153"/>
    <w:rsid w:val="00CA174B"/>
    <w:rsid w:val="00CA1D71"/>
    <w:rsid w:val="00CA1F04"/>
    <w:rsid w:val="00CA239A"/>
    <w:rsid w:val="00CA24E9"/>
    <w:rsid w:val="00CA28E4"/>
    <w:rsid w:val="00CA2DA2"/>
    <w:rsid w:val="00CA2F76"/>
    <w:rsid w:val="00CA3126"/>
    <w:rsid w:val="00CA4EB1"/>
    <w:rsid w:val="00CA51AD"/>
    <w:rsid w:val="00CA5A5B"/>
    <w:rsid w:val="00CA5C73"/>
    <w:rsid w:val="00CA5DAC"/>
    <w:rsid w:val="00CA5F66"/>
    <w:rsid w:val="00CA683F"/>
    <w:rsid w:val="00CA6A1C"/>
    <w:rsid w:val="00CA72B0"/>
    <w:rsid w:val="00CA7CA8"/>
    <w:rsid w:val="00CA7E0A"/>
    <w:rsid w:val="00CB1014"/>
    <w:rsid w:val="00CB15FC"/>
    <w:rsid w:val="00CB1691"/>
    <w:rsid w:val="00CB1807"/>
    <w:rsid w:val="00CB1AAE"/>
    <w:rsid w:val="00CB1C7A"/>
    <w:rsid w:val="00CB1CF3"/>
    <w:rsid w:val="00CB2123"/>
    <w:rsid w:val="00CB2452"/>
    <w:rsid w:val="00CB2514"/>
    <w:rsid w:val="00CB2959"/>
    <w:rsid w:val="00CB296F"/>
    <w:rsid w:val="00CB2D34"/>
    <w:rsid w:val="00CB2EBD"/>
    <w:rsid w:val="00CB32F3"/>
    <w:rsid w:val="00CB3FDE"/>
    <w:rsid w:val="00CB438D"/>
    <w:rsid w:val="00CB46B0"/>
    <w:rsid w:val="00CB46B3"/>
    <w:rsid w:val="00CB5684"/>
    <w:rsid w:val="00CB57AC"/>
    <w:rsid w:val="00CB5B8E"/>
    <w:rsid w:val="00CB6136"/>
    <w:rsid w:val="00CB61AD"/>
    <w:rsid w:val="00CB64C7"/>
    <w:rsid w:val="00CB697B"/>
    <w:rsid w:val="00CB69E0"/>
    <w:rsid w:val="00CB6AAF"/>
    <w:rsid w:val="00CB6E03"/>
    <w:rsid w:val="00CB71BB"/>
    <w:rsid w:val="00CB71CA"/>
    <w:rsid w:val="00CB7233"/>
    <w:rsid w:val="00CB76DA"/>
    <w:rsid w:val="00CB7841"/>
    <w:rsid w:val="00CC0000"/>
    <w:rsid w:val="00CC00CA"/>
    <w:rsid w:val="00CC0126"/>
    <w:rsid w:val="00CC02C5"/>
    <w:rsid w:val="00CC046B"/>
    <w:rsid w:val="00CC0542"/>
    <w:rsid w:val="00CC10BB"/>
    <w:rsid w:val="00CC1692"/>
    <w:rsid w:val="00CC19C6"/>
    <w:rsid w:val="00CC1ADF"/>
    <w:rsid w:val="00CC23AC"/>
    <w:rsid w:val="00CC25B6"/>
    <w:rsid w:val="00CC2C6E"/>
    <w:rsid w:val="00CC2E24"/>
    <w:rsid w:val="00CC3251"/>
    <w:rsid w:val="00CC3FAC"/>
    <w:rsid w:val="00CC417B"/>
    <w:rsid w:val="00CC4463"/>
    <w:rsid w:val="00CC4927"/>
    <w:rsid w:val="00CC4D9A"/>
    <w:rsid w:val="00CC5A7D"/>
    <w:rsid w:val="00CC5F19"/>
    <w:rsid w:val="00CC6CCB"/>
    <w:rsid w:val="00CC6D67"/>
    <w:rsid w:val="00CD0584"/>
    <w:rsid w:val="00CD0FDD"/>
    <w:rsid w:val="00CD1151"/>
    <w:rsid w:val="00CD189E"/>
    <w:rsid w:val="00CD1AA6"/>
    <w:rsid w:val="00CD1C6C"/>
    <w:rsid w:val="00CD21DC"/>
    <w:rsid w:val="00CD2496"/>
    <w:rsid w:val="00CD2508"/>
    <w:rsid w:val="00CD2755"/>
    <w:rsid w:val="00CD2780"/>
    <w:rsid w:val="00CD2ABA"/>
    <w:rsid w:val="00CD2FBD"/>
    <w:rsid w:val="00CD3105"/>
    <w:rsid w:val="00CD48F9"/>
    <w:rsid w:val="00CD504B"/>
    <w:rsid w:val="00CD5720"/>
    <w:rsid w:val="00CD5A6C"/>
    <w:rsid w:val="00CD5E5B"/>
    <w:rsid w:val="00CD697F"/>
    <w:rsid w:val="00CD716F"/>
    <w:rsid w:val="00CD76A5"/>
    <w:rsid w:val="00CD77CC"/>
    <w:rsid w:val="00CD7B69"/>
    <w:rsid w:val="00CD7D83"/>
    <w:rsid w:val="00CD7FB6"/>
    <w:rsid w:val="00CE1194"/>
    <w:rsid w:val="00CE1394"/>
    <w:rsid w:val="00CE241A"/>
    <w:rsid w:val="00CE356D"/>
    <w:rsid w:val="00CE3728"/>
    <w:rsid w:val="00CE3C3F"/>
    <w:rsid w:val="00CE47BB"/>
    <w:rsid w:val="00CE4A73"/>
    <w:rsid w:val="00CE4ABE"/>
    <w:rsid w:val="00CE512B"/>
    <w:rsid w:val="00CE554F"/>
    <w:rsid w:val="00CE5E9E"/>
    <w:rsid w:val="00CE5EAC"/>
    <w:rsid w:val="00CE610A"/>
    <w:rsid w:val="00CE6675"/>
    <w:rsid w:val="00CE69B9"/>
    <w:rsid w:val="00CE6D0B"/>
    <w:rsid w:val="00CE6F9F"/>
    <w:rsid w:val="00CE795F"/>
    <w:rsid w:val="00CE7B61"/>
    <w:rsid w:val="00CF0138"/>
    <w:rsid w:val="00CF0346"/>
    <w:rsid w:val="00CF0353"/>
    <w:rsid w:val="00CF0547"/>
    <w:rsid w:val="00CF1AC5"/>
    <w:rsid w:val="00CF1B58"/>
    <w:rsid w:val="00CF1EE2"/>
    <w:rsid w:val="00CF21FD"/>
    <w:rsid w:val="00CF2650"/>
    <w:rsid w:val="00CF327A"/>
    <w:rsid w:val="00CF3295"/>
    <w:rsid w:val="00CF338A"/>
    <w:rsid w:val="00CF35D8"/>
    <w:rsid w:val="00CF3A70"/>
    <w:rsid w:val="00CF4111"/>
    <w:rsid w:val="00CF46B0"/>
    <w:rsid w:val="00CF49D4"/>
    <w:rsid w:val="00CF5010"/>
    <w:rsid w:val="00CF5465"/>
    <w:rsid w:val="00CF5621"/>
    <w:rsid w:val="00CF57E7"/>
    <w:rsid w:val="00CF5FA6"/>
    <w:rsid w:val="00CF6385"/>
    <w:rsid w:val="00CF6618"/>
    <w:rsid w:val="00CF6740"/>
    <w:rsid w:val="00CF690F"/>
    <w:rsid w:val="00CF6BF0"/>
    <w:rsid w:val="00CF6EC9"/>
    <w:rsid w:val="00CF6F48"/>
    <w:rsid w:val="00CF7512"/>
    <w:rsid w:val="00CF7689"/>
    <w:rsid w:val="00CF7A86"/>
    <w:rsid w:val="00D00394"/>
    <w:rsid w:val="00D004AA"/>
    <w:rsid w:val="00D0069B"/>
    <w:rsid w:val="00D00AA0"/>
    <w:rsid w:val="00D01147"/>
    <w:rsid w:val="00D0130E"/>
    <w:rsid w:val="00D01A4E"/>
    <w:rsid w:val="00D01EEB"/>
    <w:rsid w:val="00D020B5"/>
    <w:rsid w:val="00D02295"/>
    <w:rsid w:val="00D02464"/>
    <w:rsid w:val="00D0267A"/>
    <w:rsid w:val="00D028FF"/>
    <w:rsid w:val="00D02CC2"/>
    <w:rsid w:val="00D03206"/>
    <w:rsid w:val="00D034F3"/>
    <w:rsid w:val="00D03546"/>
    <w:rsid w:val="00D041E3"/>
    <w:rsid w:val="00D04A81"/>
    <w:rsid w:val="00D0518F"/>
    <w:rsid w:val="00D052D4"/>
    <w:rsid w:val="00D0532D"/>
    <w:rsid w:val="00D05E2C"/>
    <w:rsid w:val="00D05FD4"/>
    <w:rsid w:val="00D05FFB"/>
    <w:rsid w:val="00D0604D"/>
    <w:rsid w:val="00D06342"/>
    <w:rsid w:val="00D0761A"/>
    <w:rsid w:val="00D078ED"/>
    <w:rsid w:val="00D10366"/>
    <w:rsid w:val="00D1052C"/>
    <w:rsid w:val="00D105C3"/>
    <w:rsid w:val="00D108A7"/>
    <w:rsid w:val="00D108F9"/>
    <w:rsid w:val="00D10E4F"/>
    <w:rsid w:val="00D10EBC"/>
    <w:rsid w:val="00D114C2"/>
    <w:rsid w:val="00D116D2"/>
    <w:rsid w:val="00D11814"/>
    <w:rsid w:val="00D12301"/>
    <w:rsid w:val="00D128A4"/>
    <w:rsid w:val="00D12B8B"/>
    <w:rsid w:val="00D12C04"/>
    <w:rsid w:val="00D13295"/>
    <w:rsid w:val="00D13502"/>
    <w:rsid w:val="00D13CC9"/>
    <w:rsid w:val="00D13E6B"/>
    <w:rsid w:val="00D13F0F"/>
    <w:rsid w:val="00D1401B"/>
    <w:rsid w:val="00D148B0"/>
    <w:rsid w:val="00D152EF"/>
    <w:rsid w:val="00D15950"/>
    <w:rsid w:val="00D15FB4"/>
    <w:rsid w:val="00D165E6"/>
    <w:rsid w:val="00D171FC"/>
    <w:rsid w:val="00D1720E"/>
    <w:rsid w:val="00D201FA"/>
    <w:rsid w:val="00D202B7"/>
    <w:rsid w:val="00D20BE9"/>
    <w:rsid w:val="00D20BEB"/>
    <w:rsid w:val="00D20E91"/>
    <w:rsid w:val="00D21BD0"/>
    <w:rsid w:val="00D21F4F"/>
    <w:rsid w:val="00D22E82"/>
    <w:rsid w:val="00D22EA9"/>
    <w:rsid w:val="00D23066"/>
    <w:rsid w:val="00D23071"/>
    <w:rsid w:val="00D233C9"/>
    <w:rsid w:val="00D23578"/>
    <w:rsid w:val="00D23A14"/>
    <w:rsid w:val="00D2435B"/>
    <w:rsid w:val="00D250CB"/>
    <w:rsid w:val="00D25584"/>
    <w:rsid w:val="00D25CAD"/>
    <w:rsid w:val="00D26223"/>
    <w:rsid w:val="00D271B5"/>
    <w:rsid w:val="00D27863"/>
    <w:rsid w:val="00D27B15"/>
    <w:rsid w:val="00D27E7F"/>
    <w:rsid w:val="00D30025"/>
    <w:rsid w:val="00D30633"/>
    <w:rsid w:val="00D30A51"/>
    <w:rsid w:val="00D30DAD"/>
    <w:rsid w:val="00D30F54"/>
    <w:rsid w:val="00D317CB"/>
    <w:rsid w:val="00D31B52"/>
    <w:rsid w:val="00D32036"/>
    <w:rsid w:val="00D3221D"/>
    <w:rsid w:val="00D32611"/>
    <w:rsid w:val="00D332AB"/>
    <w:rsid w:val="00D33633"/>
    <w:rsid w:val="00D33A7A"/>
    <w:rsid w:val="00D3407A"/>
    <w:rsid w:val="00D34396"/>
    <w:rsid w:val="00D3469D"/>
    <w:rsid w:val="00D3501B"/>
    <w:rsid w:val="00D35CD1"/>
    <w:rsid w:val="00D378DA"/>
    <w:rsid w:val="00D37B78"/>
    <w:rsid w:val="00D40F65"/>
    <w:rsid w:val="00D4127A"/>
    <w:rsid w:val="00D41686"/>
    <w:rsid w:val="00D418DC"/>
    <w:rsid w:val="00D41CC7"/>
    <w:rsid w:val="00D426EE"/>
    <w:rsid w:val="00D42C2E"/>
    <w:rsid w:val="00D42CBB"/>
    <w:rsid w:val="00D434C3"/>
    <w:rsid w:val="00D44036"/>
    <w:rsid w:val="00D441D5"/>
    <w:rsid w:val="00D456DE"/>
    <w:rsid w:val="00D45F43"/>
    <w:rsid w:val="00D46425"/>
    <w:rsid w:val="00D467E9"/>
    <w:rsid w:val="00D47018"/>
    <w:rsid w:val="00D471E2"/>
    <w:rsid w:val="00D472CF"/>
    <w:rsid w:val="00D47543"/>
    <w:rsid w:val="00D4765A"/>
    <w:rsid w:val="00D4773A"/>
    <w:rsid w:val="00D47D45"/>
    <w:rsid w:val="00D50050"/>
    <w:rsid w:val="00D50481"/>
    <w:rsid w:val="00D50E36"/>
    <w:rsid w:val="00D51A6C"/>
    <w:rsid w:val="00D51BB9"/>
    <w:rsid w:val="00D51C76"/>
    <w:rsid w:val="00D52691"/>
    <w:rsid w:val="00D52742"/>
    <w:rsid w:val="00D529F5"/>
    <w:rsid w:val="00D52FD9"/>
    <w:rsid w:val="00D53245"/>
    <w:rsid w:val="00D53907"/>
    <w:rsid w:val="00D541AC"/>
    <w:rsid w:val="00D54EFB"/>
    <w:rsid w:val="00D553B0"/>
    <w:rsid w:val="00D55A46"/>
    <w:rsid w:val="00D55AFE"/>
    <w:rsid w:val="00D55BD4"/>
    <w:rsid w:val="00D55CC5"/>
    <w:rsid w:val="00D560FB"/>
    <w:rsid w:val="00D56126"/>
    <w:rsid w:val="00D5618B"/>
    <w:rsid w:val="00D5623C"/>
    <w:rsid w:val="00D56332"/>
    <w:rsid w:val="00D569C4"/>
    <w:rsid w:val="00D56C1F"/>
    <w:rsid w:val="00D5701E"/>
    <w:rsid w:val="00D573F4"/>
    <w:rsid w:val="00D579BB"/>
    <w:rsid w:val="00D57FD7"/>
    <w:rsid w:val="00D57FEF"/>
    <w:rsid w:val="00D600F7"/>
    <w:rsid w:val="00D605C2"/>
    <w:rsid w:val="00D615C7"/>
    <w:rsid w:val="00D61D1B"/>
    <w:rsid w:val="00D6250E"/>
    <w:rsid w:val="00D62512"/>
    <w:rsid w:val="00D62645"/>
    <w:rsid w:val="00D6275F"/>
    <w:rsid w:val="00D62B84"/>
    <w:rsid w:val="00D62E73"/>
    <w:rsid w:val="00D630F8"/>
    <w:rsid w:val="00D63B3F"/>
    <w:rsid w:val="00D63FA8"/>
    <w:rsid w:val="00D640DC"/>
    <w:rsid w:val="00D6458B"/>
    <w:rsid w:val="00D6481E"/>
    <w:rsid w:val="00D64C02"/>
    <w:rsid w:val="00D64C65"/>
    <w:rsid w:val="00D64D4F"/>
    <w:rsid w:val="00D6576D"/>
    <w:rsid w:val="00D66673"/>
    <w:rsid w:val="00D668E5"/>
    <w:rsid w:val="00D66B00"/>
    <w:rsid w:val="00D66D7E"/>
    <w:rsid w:val="00D670D1"/>
    <w:rsid w:val="00D67938"/>
    <w:rsid w:val="00D67D7E"/>
    <w:rsid w:val="00D7009E"/>
    <w:rsid w:val="00D702C4"/>
    <w:rsid w:val="00D70382"/>
    <w:rsid w:val="00D70445"/>
    <w:rsid w:val="00D707BB"/>
    <w:rsid w:val="00D709E0"/>
    <w:rsid w:val="00D70A78"/>
    <w:rsid w:val="00D70AAE"/>
    <w:rsid w:val="00D70D99"/>
    <w:rsid w:val="00D70DE0"/>
    <w:rsid w:val="00D70EF5"/>
    <w:rsid w:val="00D71AE3"/>
    <w:rsid w:val="00D71B15"/>
    <w:rsid w:val="00D71C19"/>
    <w:rsid w:val="00D71C9E"/>
    <w:rsid w:val="00D72A0F"/>
    <w:rsid w:val="00D72B6D"/>
    <w:rsid w:val="00D7300C"/>
    <w:rsid w:val="00D7336F"/>
    <w:rsid w:val="00D73A39"/>
    <w:rsid w:val="00D73BD1"/>
    <w:rsid w:val="00D7446C"/>
    <w:rsid w:val="00D7480F"/>
    <w:rsid w:val="00D749F5"/>
    <w:rsid w:val="00D74A8E"/>
    <w:rsid w:val="00D74E35"/>
    <w:rsid w:val="00D750C0"/>
    <w:rsid w:val="00D750DE"/>
    <w:rsid w:val="00D75631"/>
    <w:rsid w:val="00D75940"/>
    <w:rsid w:val="00D7599B"/>
    <w:rsid w:val="00D76256"/>
    <w:rsid w:val="00D76510"/>
    <w:rsid w:val="00D76BA7"/>
    <w:rsid w:val="00D76C80"/>
    <w:rsid w:val="00D76D7F"/>
    <w:rsid w:val="00D77231"/>
    <w:rsid w:val="00D80D34"/>
    <w:rsid w:val="00D80D99"/>
    <w:rsid w:val="00D80D9E"/>
    <w:rsid w:val="00D81788"/>
    <w:rsid w:val="00D81929"/>
    <w:rsid w:val="00D81A36"/>
    <w:rsid w:val="00D820E8"/>
    <w:rsid w:val="00D822DE"/>
    <w:rsid w:val="00D82DBE"/>
    <w:rsid w:val="00D82FDB"/>
    <w:rsid w:val="00D830AF"/>
    <w:rsid w:val="00D8321C"/>
    <w:rsid w:val="00D8353E"/>
    <w:rsid w:val="00D8355A"/>
    <w:rsid w:val="00D835A3"/>
    <w:rsid w:val="00D837FF"/>
    <w:rsid w:val="00D83D8C"/>
    <w:rsid w:val="00D84404"/>
    <w:rsid w:val="00D847FD"/>
    <w:rsid w:val="00D84815"/>
    <w:rsid w:val="00D84D1B"/>
    <w:rsid w:val="00D84E4D"/>
    <w:rsid w:val="00D85147"/>
    <w:rsid w:val="00D854E9"/>
    <w:rsid w:val="00D8565B"/>
    <w:rsid w:val="00D8569C"/>
    <w:rsid w:val="00D8610C"/>
    <w:rsid w:val="00D87BA9"/>
    <w:rsid w:val="00D87CA1"/>
    <w:rsid w:val="00D907C8"/>
    <w:rsid w:val="00D907CA"/>
    <w:rsid w:val="00D90D68"/>
    <w:rsid w:val="00D90F59"/>
    <w:rsid w:val="00D9176C"/>
    <w:rsid w:val="00D924D6"/>
    <w:rsid w:val="00D92B75"/>
    <w:rsid w:val="00D93A38"/>
    <w:rsid w:val="00D93C5C"/>
    <w:rsid w:val="00D93CC6"/>
    <w:rsid w:val="00D93EDF"/>
    <w:rsid w:val="00D93F50"/>
    <w:rsid w:val="00D940B6"/>
    <w:rsid w:val="00D942BE"/>
    <w:rsid w:val="00D944D8"/>
    <w:rsid w:val="00D944F4"/>
    <w:rsid w:val="00D9454C"/>
    <w:rsid w:val="00D949CC"/>
    <w:rsid w:val="00D94FA5"/>
    <w:rsid w:val="00D95250"/>
    <w:rsid w:val="00D96248"/>
    <w:rsid w:val="00D96276"/>
    <w:rsid w:val="00D963C3"/>
    <w:rsid w:val="00D96C44"/>
    <w:rsid w:val="00D96D4B"/>
    <w:rsid w:val="00D9714B"/>
    <w:rsid w:val="00D9736C"/>
    <w:rsid w:val="00D97489"/>
    <w:rsid w:val="00D97703"/>
    <w:rsid w:val="00D977A3"/>
    <w:rsid w:val="00D9783D"/>
    <w:rsid w:val="00D9799F"/>
    <w:rsid w:val="00D979DB"/>
    <w:rsid w:val="00D97BB3"/>
    <w:rsid w:val="00D97D67"/>
    <w:rsid w:val="00D97F25"/>
    <w:rsid w:val="00DA0638"/>
    <w:rsid w:val="00DA0C17"/>
    <w:rsid w:val="00DA127A"/>
    <w:rsid w:val="00DA12AB"/>
    <w:rsid w:val="00DA132F"/>
    <w:rsid w:val="00DA16D2"/>
    <w:rsid w:val="00DA195E"/>
    <w:rsid w:val="00DA1EB2"/>
    <w:rsid w:val="00DA2143"/>
    <w:rsid w:val="00DA2D09"/>
    <w:rsid w:val="00DA2EF4"/>
    <w:rsid w:val="00DA31FD"/>
    <w:rsid w:val="00DA3254"/>
    <w:rsid w:val="00DA3CA4"/>
    <w:rsid w:val="00DA3D33"/>
    <w:rsid w:val="00DA41FA"/>
    <w:rsid w:val="00DA4A2B"/>
    <w:rsid w:val="00DA5C72"/>
    <w:rsid w:val="00DA61A1"/>
    <w:rsid w:val="00DA66E8"/>
    <w:rsid w:val="00DA6BAC"/>
    <w:rsid w:val="00DA6E37"/>
    <w:rsid w:val="00DA70D9"/>
    <w:rsid w:val="00DA7736"/>
    <w:rsid w:val="00DA7DEF"/>
    <w:rsid w:val="00DA7E5F"/>
    <w:rsid w:val="00DB0BE6"/>
    <w:rsid w:val="00DB0DF8"/>
    <w:rsid w:val="00DB0FCD"/>
    <w:rsid w:val="00DB162C"/>
    <w:rsid w:val="00DB1DF9"/>
    <w:rsid w:val="00DB1F52"/>
    <w:rsid w:val="00DB2003"/>
    <w:rsid w:val="00DB263C"/>
    <w:rsid w:val="00DB29CE"/>
    <w:rsid w:val="00DB2C9F"/>
    <w:rsid w:val="00DB3288"/>
    <w:rsid w:val="00DB3364"/>
    <w:rsid w:val="00DB3797"/>
    <w:rsid w:val="00DB3801"/>
    <w:rsid w:val="00DB414E"/>
    <w:rsid w:val="00DB417F"/>
    <w:rsid w:val="00DB4260"/>
    <w:rsid w:val="00DB4601"/>
    <w:rsid w:val="00DB4D5A"/>
    <w:rsid w:val="00DB4DB2"/>
    <w:rsid w:val="00DB4FA3"/>
    <w:rsid w:val="00DB5564"/>
    <w:rsid w:val="00DB5AF3"/>
    <w:rsid w:val="00DB5D1C"/>
    <w:rsid w:val="00DB5F87"/>
    <w:rsid w:val="00DB6031"/>
    <w:rsid w:val="00DB62F0"/>
    <w:rsid w:val="00DB66C5"/>
    <w:rsid w:val="00DB7194"/>
    <w:rsid w:val="00DB7B76"/>
    <w:rsid w:val="00DB7B7C"/>
    <w:rsid w:val="00DB7CF2"/>
    <w:rsid w:val="00DB7D50"/>
    <w:rsid w:val="00DC01AA"/>
    <w:rsid w:val="00DC0971"/>
    <w:rsid w:val="00DC0C05"/>
    <w:rsid w:val="00DC112E"/>
    <w:rsid w:val="00DC1250"/>
    <w:rsid w:val="00DC182A"/>
    <w:rsid w:val="00DC1AAD"/>
    <w:rsid w:val="00DC2195"/>
    <w:rsid w:val="00DC2332"/>
    <w:rsid w:val="00DC2426"/>
    <w:rsid w:val="00DC26FE"/>
    <w:rsid w:val="00DC297D"/>
    <w:rsid w:val="00DC2B3D"/>
    <w:rsid w:val="00DC2C55"/>
    <w:rsid w:val="00DC2EF8"/>
    <w:rsid w:val="00DC2F98"/>
    <w:rsid w:val="00DC3166"/>
    <w:rsid w:val="00DC3196"/>
    <w:rsid w:val="00DC339B"/>
    <w:rsid w:val="00DC33E4"/>
    <w:rsid w:val="00DC33F1"/>
    <w:rsid w:val="00DC34C6"/>
    <w:rsid w:val="00DC3722"/>
    <w:rsid w:val="00DC3752"/>
    <w:rsid w:val="00DC3790"/>
    <w:rsid w:val="00DC392B"/>
    <w:rsid w:val="00DC3B69"/>
    <w:rsid w:val="00DC3C97"/>
    <w:rsid w:val="00DC4734"/>
    <w:rsid w:val="00DC60CD"/>
    <w:rsid w:val="00DC6A13"/>
    <w:rsid w:val="00DC6AD4"/>
    <w:rsid w:val="00DC6F98"/>
    <w:rsid w:val="00DC7446"/>
    <w:rsid w:val="00DC744F"/>
    <w:rsid w:val="00DC7581"/>
    <w:rsid w:val="00DC7C3F"/>
    <w:rsid w:val="00DC7C49"/>
    <w:rsid w:val="00DD00C7"/>
    <w:rsid w:val="00DD05AC"/>
    <w:rsid w:val="00DD0A11"/>
    <w:rsid w:val="00DD0CD8"/>
    <w:rsid w:val="00DD1761"/>
    <w:rsid w:val="00DD1DC4"/>
    <w:rsid w:val="00DD1FD4"/>
    <w:rsid w:val="00DD2651"/>
    <w:rsid w:val="00DD2676"/>
    <w:rsid w:val="00DD2A0B"/>
    <w:rsid w:val="00DD340C"/>
    <w:rsid w:val="00DD3550"/>
    <w:rsid w:val="00DD3619"/>
    <w:rsid w:val="00DD3B74"/>
    <w:rsid w:val="00DD4555"/>
    <w:rsid w:val="00DD467B"/>
    <w:rsid w:val="00DD47EB"/>
    <w:rsid w:val="00DD4AF5"/>
    <w:rsid w:val="00DD4C4E"/>
    <w:rsid w:val="00DD535C"/>
    <w:rsid w:val="00DD53FC"/>
    <w:rsid w:val="00DD569B"/>
    <w:rsid w:val="00DD5836"/>
    <w:rsid w:val="00DD58DA"/>
    <w:rsid w:val="00DD5DF0"/>
    <w:rsid w:val="00DD5F68"/>
    <w:rsid w:val="00DD66EE"/>
    <w:rsid w:val="00DD6E3D"/>
    <w:rsid w:val="00DD7691"/>
    <w:rsid w:val="00DD7714"/>
    <w:rsid w:val="00DD7A44"/>
    <w:rsid w:val="00DD7D29"/>
    <w:rsid w:val="00DD7DE0"/>
    <w:rsid w:val="00DE00C0"/>
    <w:rsid w:val="00DE0843"/>
    <w:rsid w:val="00DE15CB"/>
    <w:rsid w:val="00DE1FFD"/>
    <w:rsid w:val="00DE3EFC"/>
    <w:rsid w:val="00DE43B4"/>
    <w:rsid w:val="00DE458F"/>
    <w:rsid w:val="00DE45A2"/>
    <w:rsid w:val="00DE473C"/>
    <w:rsid w:val="00DE4F50"/>
    <w:rsid w:val="00DE5111"/>
    <w:rsid w:val="00DE569E"/>
    <w:rsid w:val="00DE57C8"/>
    <w:rsid w:val="00DE5C38"/>
    <w:rsid w:val="00DE65BA"/>
    <w:rsid w:val="00DE6759"/>
    <w:rsid w:val="00DE6D3A"/>
    <w:rsid w:val="00DE6DB1"/>
    <w:rsid w:val="00DE6EFA"/>
    <w:rsid w:val="00DE7384"/>
    <w:rsid w:val="00DE77F7"/>
    <w:rsid w:val="00DE79A8"/>
    <w:rsid w:val="00DE7D9B"/>
    <w:rsid w:val="00DF03C7"/>
    <w:rsid w:val="00DF05FC"/>
    <w:rsid w:val="00DF081A"/>
    <w:rsid w:val="00DF085F"/>
    <w:rsid w:val="00DF0F9B"/>
    <w:rsid w:val="00DF0F9E"/>
    <w:rsid w:val="00DF11C6"/>
    <w:rsid w:val="00DF1886"/>
    <w:rsid w:val="00DF1998"/>
    <w:rsid w:val="00DF2138"/>
    <w:rsid w:val="00DF239B"/>
    <w:rsid w:val="00DF2580"/>
    <w:rsid w:val="00DF2970"/>
    <w:rsid w:val="00DF2BDA"/>
    <w:rsid w:val="00DF2DA1"/>
    <w:rsid w:val="00DF2E67"/>
    <w:rsid w:val="00DF31BD"/>
    <w:rsid w:val="00DF3221"/>
    <w:rsid w:val="00DF38D2"/>
    <w:rsid w:val="00DF3D17"/>
    <w:rsid w:val="00DF439A"/>
    <w:rsid w:val="00DF4AC3"/>
    <w:rsid w:val="00DF4AD7"/>
    <w:rsid w:val="00DF4DB2"/>
    <w:rsid w:val="00DF4E2E"/>
    <w:rsid w:val="00DF4F42"/>
    <w:rsid w:val="00DF5D50"/>
    <w:rsid w:val="00DF5E3E"/>
    <w:rsid w:val="00DF5F2B"/>
    <w:rsid w:val="00DF642C"/>
    <w:rsid w:val="00DF6608"/>
    <w:rsid w:val="00DF6B60"/>
    <w:rsid w:val="00DF6E5D"/>
    <w:rsid w:val="00DF71AE"/>
    <w:rsid w:val="00DF74FD"/>
    <w:rsid w:val="00E00A31"/>
    <w:rsid w:val="00E00DD2"/>
    <w:rsid w:val="00E00EB0"/>
    <w:rsid w:val="00E01102"/>
    <w:rsid w:val="00E015C0"/>
    <w:rsid w:val="00E016FA"/>
    <w:rsid w:val="00E0213F"/>
    <w:rsid w:val="00E021D9"/>
    <w:rsid w:val="00E02961"/>
    <w:rsid w:val="00E029BA"/>
    <w:rsid w:val="00E02BDB"/>
    <w:rsid w:val="00E02E11"/>
    <w:rsid w:val="00E030B5"/>
    <w:rsid w:val="00E03178"/>
    <w:rsid w:val="00E03EB8"/>
    <w:rsid w:val="00E04636"/>
    <w:rsid w:val="00E04D21"/>
    <w:rsid w:val="00E04F6F"/>
    <w:rsid w:val="00E052F8"/>
    <w:rsid w:val="00E05B4A"/>
    <w:rsid w:val="00E05B5F"/>
    <w:rsid w:val="00E06108"/>
    <w:rsid w:val="00E067CD"/>
    <w:rsid w:val="00E06C3F"/>
    <w:rsid w:val="00E06DBA"/>
    <w:rsid w:val="00E07202"/>
    <w:rsid w:val="00E07699"/>
    <w:rsid w:val="00E079F2"/>
    <w:rsid w:val="00E07A28"/>
    <w:rsid w:val="00E10096"/>
    <w:rsid w:val="00E100CD"/>
    <w:rsid w:val="00E1015B"/>
    <w:rsid w:val="00E11182"/>
    <w:rsid w:val="00E113BE"/>
    <w:rsid w:val="00E11728"/>
    <w:rsid w:val="00E1194B"/>
    <w:rsid w:val="00E11E4C"/>
    <w:rsid w:val="00E11F8D"/>
    <w:rsid w:val="00E11F90"/>
    <w:rsid w:val="00E120F5"/>
    <w:rsid w:val="00E12399"/>
    <w:rsid w:val="00E12E29"/>
    <w:rsid w:val="00E13007"/>
    <w:rsid w:val="00E13370"/>
    <w:rsid w:val="00E13519"/>
    <w:rsid w:val="00E13A5B"/>
    <w:rsid w:val="00E13C9F"/>
    <w:rsid w:val="00E13E56"/>
    <w:rsid w:val="00E1400E"/>
    <w:rsid w:val="00E1411D"/>
    <w:rsid w:val="00E141B5"/>
    <w:rsid w:val="00E142A0"/>
    <w:rsid w:val="00E14442"/>
    <w:rsid w:val="00E147E2"/>
    <w:rsid w:val="00E14D6F"/>
    <w:rsid w:val="00E14E13"/>
    <w:rsid w:val="00E154D7"/>
    <w:rsid w:val="00E157EE"/>
    <w:rsid w:val="00E15E85"/>
    <w:rsid w:val="00E162C2"/>
    <w:rsid w:val="00E16694"/>
    <w:rsid w:val="00E16A15"/>
    <w:rsid w:val="00E16AE8"/>
    <w:rsid w:val="00E17001"/>
    <w:rsid w:val="00E1711B"/>
    <w:rsid w:val="00E200A6"/>
    <w:rsid w:val="00E202EC"/>
    <w:rsid w:val="00E2079C"/>
    <w:rsid w:val="00E20D87"/>
    <w:rsid w:val="00E20DAC"/>
    <w:rsid w:val="00E20F62"/>
    <w:rsid w:val="00E2105F"/>
    <w:rsid w:val="00E21365"/>
    <w:rsid w:val="00E21877"/>
    <w:rsid w:val="00E21C2E"/>
    <w:rsid w:val="00E22275"/>
    <w:rsid w:val="00E22344"/>
    <w:rsid w:val="00E2242B"/>
    <w:rsid w:val="00E22840"/>
    <w:rsid w:val="00E22973"/>
    <w:rsid w:val="00E229C5"/>
    <w:rsid w:val="00E22A9D"/>
    <w:rsid w:val="00E22BF3"/>
    <w:rsid w:val="00E22C74"/>
    <w:rsid w:val="00E22CF3"/>
    <w:rsid w:val="00E2314F"/>
    <w:rsid w:val="00E233A6"/>
    <w:rsid w:val="00E235B2"/>
    <w:rsid w:val="00E23C38"/>
    <w:rsid w:val="00E23F0D"/>
    <w:rsid w:val="00E2429F"/>
    <w:rsid w:val="00E24B02"/>
    <w:rsid w:val="00E24B08"/>
    <w:rsid w:val="00E24E9C"/>
    <w:rsid w:val="00E252AE"/>
    <w:rsid w:val="00E2535E"/>
    <w:rsid w:val="00E255C5"/>
    <w:rsid w:val="00E257AB"/>
    <w:rsid w:val="00E25C8A"/>
    <w:rsid w:val="00E25CD9"/>
    <w:rsid w:val="00E26159"/>
    <w:rsid w:val="00E265CF"/>
    <w:rsid w:val="00E26ACF"/>
    <w:rsid w:val="00E26AF4"/>
    <w:rsid w:val="00E26C28"/>
    <w:rsid w:val="00E2703B"/>
    <w:rsid w:val="00E27A49"/>
    <w:rsid w:val="00E27ABD"/>
    <w:rsid w:val="00E27B3A"/>
    <w:rsid w:val="00E30226"/>
    <w:rsid w:val="00E303B0"/>
    <w:rsid w:val="00E309AB"/>
    <w:rsid w:val="00E30F7E"/>
    <w:rsid w:val="00E3118F"/>
    <w:rsid w:val="00E31212"/>
    <w:rsid w:val="00E313A5"/>
    <w:rsid w:val="00E31449"/>
    <w:rsid w:val="00E317C9"/>
    <w:rsid w:val="00E31C05"/>
    <w:rsid w:val="00E321CB"/>
    <w:rsid w:val="00E322D8"/>
    <w:rsid w:val="00E323F1"/>
    <w:rsid w:val="00E3265E"/>
    <w:rsid w:val="00E3340D"/>
    <w:rsid w:val="00E335CE"/>
    <w:rsid w:val="00E3360A"/>
    <w:rsid w:val="00E33E18"/>
    <w:rsid w:val="00E33E7D"/>
    <w:rsid w:val="00E33FF7"/>
    <w:rsid w:val="00E34130"/>
    <w:rsid w:val="00E34CC4"/>
    <w:rsid w:val="00E35138"/>
    <w:rsid w:val="00E35254"/>
    <w:rsid w:val="00E35BC2"/>
    <w:rsid w:val="00E36787"/>
    <w:rsid w:val="00E36C58"/>
    <w:rsid w:val="00E3725C"/>
    <w:rsid w:val="00E378A6"/>
    <w:rsid w:val="00E40412"/>
    <w:rsid w:val="00E40735"/>
    <w:rsid w:val="00E40847"/>
    <w:rsid w:val="00E40CE4"/>
    <w:rsid w:val="00E41025"/>
    <w:rsid w:val="00E41073"/>
    <w:rsid w:val="00E4134A"/>
    <w:rsid w:val="00E41CD2"/>
    <w:rsid w:val="00E42252"/>
    <w:rsid w:val="00E42526"/>
    <w:rsid w:val="00E42723"/>
    <w:rsid w:val="00E42B7A"/>
    <w:rsid w:val="00E42CE5"/>
    <w:rsid w:val="00E43056"/>
    <w:rsid w:val="00E43174"/>
    <w:rsid w:val="00E43424"/>
    <w:rsid w:val="00E434C7"/>
    <w:rsid w:val="00E4379D"/>
    <w:rsid w:val="00E43AB6"/>
    <w:rsid w:val="00E43B8E"/>
    <w:rsid w:val="00E44360"/>
    <w:rsid w:val="00E4466A"/>
    <w:rsid w:val="00E44775"/>
    <w:rsid w:val="00E4499C"/>
    <w:rsid w:val="00E44D1A"/>
    <w:rsid w:val="00E44F63"/>
    <w:rsid w:val="00E45220"/>
    <w:rsid w:val="00E45981"/>
    <w:rsid w:val="00E46540"/>
    <w:rsid w:val="00E467AF"/>
    <w:rsid w:val="00E46B5C"/>
    <w:rsid w:val="00E46BC9"/>
    <w:rsid w:val="00E474A1"/>
    <w:rsid w:val="00E47701"/>
    <w:rsid w:val="00E5012F"/>
    <w:rsid w:val="00E50834"/>
    <w:rsid w:val="00E5090C"/>
    <w:rsid w:val="00E50C14"/>
    <w:rsid w:val="00E50E01"/>
    <w:rsid w:val="00E51298"/>
    <w:rsid w:val="00E515C9"/>
    <w:rsid w:val="00E5170D"/>
    <w:rsid w:val="00E51918"/>
    <w:rsid w:val="00E52235"/>
    <w:rsid w:val="00E52684"/>
    <w:rsid w:val="00E5296E"/>
    <w:rsid w:val="00E52B13"/>
    <w:rsid w:val="00E52F52"/>
    <w:rsid w:val="00E5334A"/>
    <w:rsid w:val="00E537D4"/>
    <w:rsid w:val="00E54599"/>
    <w:rsid w:val="00E54B22"/>
    <w:rsid w:val="00E55FE5"/>
    <w:rsid w:val="00E560DF"/>
    <w:rsid w:val="00E5621C"/>
    <w:rsid w:val="00E562A7"/>
    <w:rsid w:val="00E563F0"/>
    <w:rsid w:val="00E564AA"/>
    <w:rsid w:val="00E56654"/>
    <w:rsid w:val="00E56BCC"/>
    <w:rsid w:val="00E56EF2"/>
    <w:rsid w:val="00E5736E"/>
    <w:rsid w:val="00E57590"/>
    <w:rsid w:val="00E575A6"/>
    <w:rsid w:val="00E575DB"/>
    <w:rsid w:val="00E5781B"/>
    <w:rsid w:val="00E57D67"/>
    <w:rsid w:val="00E609FC"/>
    <w:rsid w:val="00E60B51"/>
    <w:rsid w:val="00E60C2F"/>
    <w:rsid w:val="00E60C9A"/>
    <w:rsid w:val="00E6148E"/>
    <w:rsid w:val="00E61822"/>
    <w:rsid w:val="00E619F0"/>
    <w:rsid w:val="00E61EED"/>
    <w:rsid w:val="00E6315C"/>
    <w:rsid w:val="00E633D5"/>
    <w:rsid w:val="00E639E4"/>
    <w:rsid w:val="00E63E72"/>
    <w:rsid w:val="00E64BCD"/>
    <w:rsid w:val="00E6534B"/>
    <w:rsid w:val="00E664BA"/>
    <w:rsid w:val="00E664FE"/>
    <w:rsid w:val="00E669E4"/>
    <w:rsid w:val="00E66B62"/>
    <w:rsid w:val="00E67175"/>
    <w:rsid w:val="00E6775F"/>
    <w:rsid w:val="00E67FD9"/>
    <w:rsid w:val="00E70268"/>
    <w:rsid w:val="00E707AC"/>
    <w:rsid w:val="00E70C32"/>
    <w:rsid w:val="00E715ED"/>
    <w:rsid w:val="00E71712"/>
    <w:rsid w:val="00E71BB5"/>
    <w:rsid w:val="00E71FE1"/>
    <w:rsid w:val="00E727EA"/>
    <w:rsid w:val="00E73122"/>
    <w:rsid w:val="00E731BF"/>
    <w:rsid w:val="00E733FA"/>
    <w:rsid w:val="00E73435"/>
    <w:rsid w:val="00E73B84"/>
    <w:rsid w:val="00E7402B"/>
    <w:rsid w:val="00E740A1"/>
    <w:rsid w:val="00E7452B"/>
    <w:rsid w:val="00E745C7"/>
    <w:rsid w:val="00E75148"/>
    <w:rsid w:val="00E75294"/>
    <w:rsid w:val="00E75469"/>
    <w:rsid w:val="00E755A4"/>
    <w:rsid w:val="00E758BB"/>
    <w:rsid w:val="00E75929"/>
    <w:rsid w:val="00E75D78"/>
    <w:rsid w:val="00E761CC"/>
    <w:rsid w:val="00E7653F"/>
    <w:rsid w:val="00E76E99"/>
    <w:rsid w:val="00E800A9"/>
    <w:rsid w:val="00E80B0A"/>
    <w:rsid w:val="00E80C3C"/>
    <w:rsid w:val="00E81668"/>
    <w:rsid w:val="00E81910"/>
    <w:rsid w:val="00E827C6"/>
    <w:rsid w:val="00E828D5"/>
    <w:rsid w:val="00E82EEF"/>
    <w:rsid w:val="00E8346B"/>
    <w:rsid w:val="00E83A7B"/>
    <w:rsid w:val="00E83D15"/>
    <w:rsid w:val="00E8460D"/>
    <w:rsid w:val="00E8473D"/>
    <w:rsid w:val="00E849DE"/>
    <w:rsid w:val="00E84DA9"/>
    <w:rsid w:val="00E85CA4"/>
    <w:rsid w:val="00E86867"/>
    <w:rsid w:val="00E86C66"/>
    <w:rsid w:val="00E8783C"/>
    <w:rsid w:val="00E8784B"/>
    <w:rsid w:val="00E878B9"/>
    <w:rsid w:val="00E87A25"/>
    <w:rsid w:val="00E87D4B"/>
    <w:rsid w:val="00E90141"/>
    <w:rsid w:val="00E90300"/>
    <w:rsid w:val="00E9083F"/>
    <w:rsid w:val="00E909FE"/>
    <w:rsid w:val="00E90B34"/>
    <w:rsid w:val="00E90DAB"/>
    <w:rsid w:val="00E91421"/>
    <w:rsid w:val="00E9146A"/>
    <w:rsid w:val="00E9193C"/>
    <w:rsid w:val="00E91CB5"/>
    <w:rsid w:val="00E91DDB"/>
    <w:rsid w:val="00E91FEF"/>
    <w:rsid w:val="00E920DA"/>
    <w:rsid w:val="00E92239"/>
    <w:rsid w:val="00E923EE"/>
    <w:rsid w:val="00E92568"/>
    <w:rsid w:val="00E926B6"/>
    <w:rsid w:val="00E92CD9"/>
    <w:rsid w:val="00E92CEA"/>
    <w:rsid w:val="00E92F1C"/>
    <w:rsid w:val="00E92F4F"/>
    <w:rsid w:val="00E93356"/>
    <w:rsid w:val="00E93CE6"/>
    <w:rsid w:val="00E93CF8"/>
    <w:rsid w:val="00E9461B"/>
    <w:rsid w:val="00E94AEF"/>
    <w:rsid w:val="00E94BBE"/>
    <w:rsid w:val="00E951C0"/>
    <w:rsid w:val="00E95B35"/>
    <w:rsid w:val="00E96D58"/>
    <w:rsid w:val="00E96F46"/>
    <w:rsid w:val="00EA01A0"/>
    <w:rsid w:val="00EA01F2"/>
    <w:rsid w:val="00EA10F3"/>
    <w:rsid w:val="00EA114D"/>
    <w:rsid w:val="00EA1550"/>
    <w:rsid w:val="00EA18F8"/>
    <w:rsid w:val="00EA1BD8"/>
    <w:rsid w:val="00EA20A9"/>
    <w:rsid w:val="00EA22A1"/>
    <w:rsid w:val="00EA2389"/>
    <w:rsid w:val="00EA26CF"/>
    <w:rsid w:val="00EA2A8E"/>
    <w:rsid w:val="00EA2BA6"/>
    <w:rsid w:val="00EA2DF1"/>
    <w:rsid w:val="00EA3F6B"/>
    <w:rsid w:val="00EA49C8"/>
    <w:rsid w:val="00EA4F04"/>
    <w:rsid w:val="00EA51EA"/>
    <w:rsid w:val="00EA54C2"/>
    <w:rsid w:val="00EA571A"/>
    <w:rsid w:val="00EA5CC5"/>
    <w:rsid w:val="00EA5CDF"/>
    <w:rsid w:val="00EA615A"/>
    <w:rsid w:val="00EA63BD"/>
    <w:rsid w:val="00EA646E"/>
    <w:rsid w:val="00EA6809"/>
    <w:rsid w:val="00EA69AD"/>
    <w:rsid w:val="00EA6AB9"/>
    <w:rsid w:val="00EA70E6"/>
    <w:rsid w:val="00EA7232"/>
    <w:rsid w:val="00EA7983"/>
    <w:rsid w:val="00EB00D2"/>
    <w:rsid w:val="00EB0105"/>
    <w:rsid w:val="00EB04D2"/>
    <w:rsid w:val="00EB058C"/>
    <w:rsid w:val="00EB0829"/>
    <w:rsid w:val="00EB0887"/>
    <w:rsid w:val="00EB0EF2"/>
    <w:rsid w:val="00EB15B2"/>
    <w:rsid w:val="00EB1BE8"/>
    <w:rsid w:val="00EB1CBC"/>
    <w:rsid w:val="00EB1E35"/>
    <w:rsid w:val="00EB2735"/>
    <w:rsid w:val="00EB2A26"/>
    <w:rsid w:val="00EB2B0C"/>
    <w:rsid w:val="00EB2D88"/>
    <w:rsid w:val="00EB2E6C"/>
    <w:rsid w:val="00EB2F95"/>
    <w:rsid w:val="00EB3008"/>
    <w:rsid w:val="00EB31AF"/>
    <w:rsid w:val="00EB33E8"/>
    <w:rsid w:val="00EB35C9"/>
    <w:rsid w:val="00EB3A43"/>
    <w:rsid w:val="00EB4807"/>
    <w:rsid w:val="00EB5750"/>
    <w:rsid w:val="00EB5BC4"/>
    <w:rsid w:val="00EB5D5B"/>
    <w:rsid w:val="00EB60E4"/>
    <w:rsid w:val="00EB65DC"/>
    <w:rsid w:val="00EB69A6"/>
    <w:rsid w:val="00EB7208"/>
    <w:rsid w:val="00EB7CA5"/>
    <w:rsid w:val="00EB7DF8"/>
    <w:rsid w:val="00EC0AFC"/>
    <w:rsid w:val="00EC0C5D"/>
    <w:rsid w:val="00EC112B"/>
    <w:rsid w:val="00EC15A0"/>
    <w:rsid w:val="00EC15EA"/>
    <w:rsid w:val="00EC22F1"/>
    <w:rsid w:val="00EC23A2"/>
    <w:rsid w:val="00EC27D7"/>
    <w:rsid w:val="00EC2E54"/>
    <w:rsid w:val="00EC34FB"/>
    <w:rsid w:val="00EC37FD"/>
    <w:rsid w:val="00EC4544"/>
    <w:rsid w:val="00EC4815"/>
    <w:rsid w:val="00EC4966"/>
    <w:rsid w:val="00EC4EA0"/>
    <w:rsid w:val="00EC52D6"/>
    <w:rsid w:val="00EC54B4"/>
    <w:rsid w:val="00EC5A0A"/>
    <w:rsid w:val="00EC65C1"/>
    <w:rsid w:val="00EC6748"/>
    <w:rsid w:val="00EC6F37"/>
    <w:rsid w:val="00EC7296"/>
    <w:rsid w:val="00EC73D8"/>
    <w:rsid w:val="00EC7876"/>
    <w:rsid w:val="00ED005A"/>
    <w:rsid w:val="00ED0121"/>
    <w:rsid w:val="00ED0474"/>
    <w:rsid w:val="00ED05BA"/>
    <w:rsid w:val="00ED07F7"/>
    <w:rsid w:val="00ED0FB4"/>
    <w:rsid w:val="00ED1838"/>
    <w:rsid w:val="00ED1F09"/>
    <w:rsid w:val="00ED22E8"/>
    <w:rsid w:val="00ED2AF8"/>
    <w:rsid w:val="00ED2E41"/>
    <w:rsid w:val="00ED302B"/>
    <w:rsid w:val="00ED3168"/>
    <w:rsid w:val="00ED35AC"/>
    <w:rsid w:val="00ED3751"/>
    <w:rsid w:val="00ED38E0"/>
    <w:rsid w:val="00ED4508"/>
    <w:rsid w:val="00ED473D"/>
    <w:rsid w:val="00ED484F"/>
    <w:rsid w:val="00ED4F24"/>
    <w:rsid w:val="00ED517A"/>
    <w:rsid w:val="00ED5B97"/>
    <w:rsid w:val="00ED61FF"/>
    <w:rsid w:val="00ED641D"/>
    <w:rsid w:val="00ED6880"/>
    <w:rsid w:val="00ED79D4"/>
    <w:rsid w:val="00ED7A56"/>
    <w:rsid w:val="00ED7AE8"/>
    <w:rsid w:val="00ED7B74"/>
    <w:rsid w:val="00EE0101"/>
    <w:rsid w:val="00EE084C"/>
    <w:rsid w:val="00EE0CB4"/>
    <w:rsid w:val="00EE0EA6"/>
    <w:rsid w:val="00EE0ECD"/>
    <w:rsid w:val="00EE1036"/>
    <w:rsid w:val="00EE11D5"/>
    <w:rsid w:val="00EE12F5"/>
    <w:rsid w:val="00EE1830"/>
    <w:rsid w:val="00EE1A38"/>
    <w:rsid w:val="00EE1D81"/>
    <w:rsid w:val="00EE1E96"/>
    <w:rsid w:val="00EE2133"/>
    <w:rsid w:val="00EE24F6"/>
    <w:rsid w:val="00EE2608"/>
    <w:rsid w:val="00EE29FF"/>
    <w:rsid w:val="00EE2D18"/>
    <w:rsid w:val="00EE2E4E"/>
    <w:rsid w:val="00EE2F1E"/>
    <w:rsid w:val="00EE2FF4"/>
    <w:rsid w:val="00EE3B14"/>
    <w:rsid w:val="00EE3C0C"/>
    <w:rsid w:val="00EE44D5"/>
    <w:rsid w:val="00EE465C"/>
    <w:rsid w:val="00EE4919"/>
    <w:rsid w:val="00EE4D47"/>
    <w:rsid w:val="00EE4E01"/>
    <w:rsid w:val="00EE6075"/>
    <w:rsid w:val="00EE6552"/>
    <w:rsid w:val="00EE65D3"/>
    <w:rsid w:val="00EE67B7"/>
    <w:rsid w:val="00EE76E8"/>
    <w:rsid w:val="00EE7BCD"/>
    <w:rsid w:val="00EF0744"/>
    <w:rsid w:val="00EF1176"/>
    <w:rsid w:val="00EF1372"/>
    <w:rsid w:val="00EF1ADB"/>
    <w:rsid w:val="00EF1C69"/>
    <w:rsid w:val="00EF1D46"/>
    <w:rsid w:val="00EF1E6D"/>
    <w:rsid w:val="00EF1F5F"/>
    <w:rsid w:val="00EF28A7"/>
    <w:rsid w:val="00EF2B3D"/>
    <w:rsid w:val="00EF2CC3"/>
    <w:rsid w:val="00EF2F1F"/>
    <w:rsid w:val="00EF3540"/>
    <w:rsid w:val="00EF3F1D"/>
    <w:rsid w:val="00EF42CD"/>
    <w:rsid w:val="00EF4920"/>
    <w:rsid w:val="00EF55A9"/>
    <w:rsid w:val="00EF560E"/>
    <w:rsid w:val="00EF57C5"/>
    <w:rsid w:val="00EF58E8"/>
    <w:rsid w:val="00EF59BE"/>
    <w:rsid w:val="00EF5C67"/>
    <w:rsid w:val="00EF5CE4"/>
    <w:rsid w:val="00EF7023"/>
    <w:rsid w:val="00EF730A"/>
    <w:rsid w:val="00EF7435"/>
    <w:rsid w:val="00EF7553"/>
    <w:rsid w:val="00EF7692"/>
    <w:rsid w:val="00EF7875"/>
    <w:rsid w:val="00EF7C94"/>
    <w:rsid w:val="00EF7F86"/>
    <w:rsid w:val="00F00679"/>
    <w:rsid w:val="00F00709"/>
    <w:rsid w:val="00F00B82"/>
    <w:rsid w:val="00F0105D"/>
    <w:rsid w:val="00F01290"/>
    <w:rsid w:val="00F01EBB"/>
    <w:rsid w:val="00F02CB1"/>
    <w:rsid w:val="00F03396"/>
    <w:rsid w:val="00F03755"/>
    <w:rsid w:val="00F038A6"/>
    <w:rsid w:val="00F04658"/>
    <w:rsid w:val="00F05E14"/>
    <w:rsid w:val="00F05E30"/>
    <w:rsid w:val="00F06DF6"/>
    <w:rsid w:val="00F0745E"/>
    <w:rsid w:val="00F077FD"/>
    <w:rsid w:val="00F079E6"/>
    <w:rsid w:val="00F07F5F"/>
    <w:rsid w:val="00F07FC4"/>
    <w:rsid w:val="00F10497"/>
    <w:rsid w:val="00F104A9"/>
    <w:rsid w:val="00F1073C"/>
    <w:rsid w:val="00F108D6"/>
    <w:rsid w:val="00F1092E"/>
    <w:rsid w:val="00F10952"/>
    <w:rsid w:val="00F10965"/>
    <w:rsid w:val="00F10EC5"/>
    <w:rsid w:val="00F1174C"/>
    <w:rsid w:val="00F1299C"/>
    <w:rsid w:val="00F129A0"/>
    <w:rsid w:val="00F144F2"/>
    <w:rsid w:val="00F14580"/>
    <w:rsid w:val="00F14731"/>
    <w:rsid w:val="00F14A7C"/>
    <w:rsid w:val="00F14CE2"/>
    <w:rsid w:val="00F152F1"/>
    <w:rsid w:val="00F157C4"/>
    <w:rsid w:val="00F15DAF"/>
    <w:rsid w:val="00F16420"/>
    <w:rsid w:val="00F164D8"/>
    <w:rsid w:val="00F16A99"/>
    <w:rsid w:val="00F17294"/>
    <w:rsid w:val="00F1780D"/>
    <w:rsid w:val="00F17873"/>
    <w:rsid w:val="00F17977"/>
    <w:rsid w:val="00F17A78"/>
    <w:rsid w:val="00F17DEE"/>
    <w:rsid w:val="00F17FF6"/>
    <w:rsid w:val="00F20096"/>
    <w:rsid w:val="00F2076E"/>
    <w:rsid w:val="00F20A83"/>
    <w:rsid w:val="00F20FE3"/>
    <w:rsid w:val="00F211F8"/>
    <w:rsid w:val="00F21518"/>
    <w:rsid w:val="00F21D4B"/>
    <w:rsid w:val="00F22013"/>
    <w:rsid w:val="00F2284F"/>
    <w:rsid w:val="00F22D22"/>
    <w:rsid w:val="00F234D3"/>
    <w:rsid w:val="00F23515"/>
    <w:rsid w:val="00F2357D"/>
    <w:rsid w:val="00F2475E"/>
    <w:rsid w:val="00F24983"/>
    <w:rsid w:val="00F24CD7"/>
    <w:rsid w:val="00F25434"/>
    <w:rsid w:val="00F2563D"/>
    <w:rsid w:val="00F25BEF"/>
    <w:rsid w:val="00F25FE5"/>
    <w:rsid w:val="00F26280"/>
    <w:rsid w:val="00F26545"/>
    <w:rsid w:val="00F266D5"/>
    <w:rsid w:val="00F269AA"/>
    <w:rsid w:val="00F27019"/>
    <w:rsid w:val="00F27512"/>
    <w:rsid w:val="00F27D5A"/>
    <w:rsid w:val="00F27E4B"/>
    <w:rsid w:val="00F30309"/>
    <w:rsid w:val="00F3053A"/>
    <w:rsid w:val="00F305D6"/>
    <w:rsid w:val="00F30768"/>
    <w:rsid w:val="00F30B18"/>
    <w:rsid w:val="00F314A2"/>
    <w:rsid w:val="00F3174B"/>
    <w:rsid w:val="00F31BEE"/>
    <w:rsid w:val="00F322EC"/>
    <w:rsid w:val="00F327B3"/>
    <w:rsid w:val="00F32AB7"/>
    <w:rsid w:val="00F3347F"/>
    <w:rsid w:val="00F337A9"/>
    <w:rsid w:val="00F337DC"/>
    <w:rsid w:val="00F33D1B"/>
    <w:rsid w:val="00F355C3"/>
    <w:rsid w:val="00F36636"/>
    <w:rsid w:val="00F367AE"/>
    <w:rsid w:val="00F371E0"/>
    <w:rsid w:val="00F37578"/>
    <w:rsid w:val="00F37648"/>
    <w:rsid w:val="00F376FA"/>
    <w:rsid w:val="00F37768"/>
    <w:rsid w:val="00F37A5C"/>
    <w:rsid w:val="00F37D3E"/>
    <w:rsid w:val="00F401C5"/>
    <w:rsid w:val="00F404DD"/>
    <w:rsid w:val="00F405CB"/>
    <w:rsid w:val="00F40865"/>
    <w:rsid w:val="00F40EC7"/>
    <w:rsid w:val="00F4121F"/>
    <w:rsid w:val="00F4257B"/>
    <w:rsid w:val="00F42A03"/>
    <w:rsid w:val="00F42A2E"/>
    <w:rsid w:val="00F432F1"/>
    <w:rsid w:val="00F4394A"/>
    <w:rsid w:val="00F43F02"/>
    <w:rsid w:val="00F44356"/>
    <w:rsid w:val="00F45357"/>
    <w:rsid w:val="00F461CA"/>
    <w:rsid w:val="00F4654E"/>
    <w:rsid w:val="00F46709"/>
    <w:rsid w:val="00F468DF"/>
    <w:rsid w:val="00F46944"/>
    <w:rsid w:val="00F469A3"/>
    <w:rsid w:val="00F4738F"/>
    <w:rsid w:val="00F47804"/>
    <w:rsid w:val="00F47855"/>
    <w:rsid w:val="00F50050"/>
    <w:rsid w:val="00F50236"/>
    <w:rsid w:val="00F5062E"/>
    <w:rsid w:val="00F5068B"/>
    <w:rsid w:val="00F507D4"/>
    <w:rsid w:val="00F508EF"/>
    <w:rsid w:val="00F508FB"/>
    <w:rsid w:val="00F51481"/>
    <w:rsid w:val="00F51D5B"/>
    <w:rsid w:val="00F5254C"/>
    <w:rsid w:val="00F52AF4"/>
    <w:rsid w:val="00F52B74"/>
    <w:rsid w:val="00F53170"/>
    <w:rsid w:val="00F53310"/>
    <w:rsid w:val="00F534A9"/>
    <w:rsid w:val="00F53B56"/>
    <w:rsid w:val="00F53DE2"/>
    <w:rsid w:val="00F5458F"/>
    <w:rsid w:val="00F54E38"/>
    <w:rsid w:val="00F55155"/>
    <w:rsid w:val="00F555AC"/>
    <w:rsid w:val="00F55718"/>
    <w:rsid w:val="00F55735"/>
    <w:rsid w:val="00F5580C"/>
    <w:rsid w:val="00F563C9"/>
    <w:rsid w:val="00F56A26"/>
    <w:rsid w:val="00F56D26"/>
    <w:rsid w:val="00F57513"/>
    <w:rsid w:val="00F57A4F"/>
    <w:rsid w:val="00F57A98"/>
    <w:rsid w:val="00F60194"/>
    <w:rsid w:val="00F6028F"/>
    <w:rsid w:val="00F607BD"/>
    <w:rsid w:val="00F60F73"/>
    <w:rsid w:val="00F616A0"/>
    <w:rsid w:val="00F62950"/>
    <w:rsid w:val="00F62CB3"/>
    <w:rsid w:val="00F62FA1"/>
    <w:rsid w:val="00F62FBF"/>
    <w:rsid w:val="00F6356D"/>
    <w:rsid w:val="00F63BBB"/>
    <w:rsid w:val="00F63C89"/>
    <w:rsid w:val="00F63FA2"/>
    <w:rsid w:val="00F647B2"/>
    <w:rsid w:val="00F6484C"/>
    <w:rsid w:val="00F6485A"/>
    <w:rsid w:val="00F64E65"/>
    <w:rsid w:val="00F65228"/>
    <w:rsid w:val="00F652A2"/>
    <w:rsid w:val="00F65675"/>
    <w:rsid w:val="00F656F7"/>
    <w:rsid w:val="00F65D2C"/>
    <w:rsid w:val="00F661A3"/>
    <w:rsid w:val="00F662E9"/>
    <w:rsid w:val="00F66493"/>
    <w:rsid w:val="00F6683F"/>
    <w:rsid w:val="00F66CA1"/>
    <w:rsid w:val="00F67711"/>
    <w:rsid w:val="00F67E97"/>
    <w:rsid w:val="00F7002F"/>
    <w:rsid w:val="00F70271"/>
    <w:rsid w:val="00F70434"/>
    <w:rsid w:val="00F706F4"/>
    <w:rsid w:val="00F70B26"/>
    <w:rsid w:val="00F70E6F"/>
    <w:rsid w:val="00F714CD"/>
    <w:rsid w:val="00F71F8F"/>
    <w:rsid w:val="00F72695"/>
    <w:rsid w:val="00F72A50"/>
    <w:rsid w:val="00F72BB3"/>
    <w:rsid w:val="00F7313C"/>
    <w:rsid w:val="00F731B4"/>
    <w:rsid w:val="00F73214"/>
    <w:rsid w:val="00F7359C"/>
    <w:rsid w:val="00F7361B"/>
    <w:rsid w:val="00F747A2"/>
    <w:rsid w:val="00F75CC9"/>
    <w:rsid w:val="00F764B6"/>
    <w:rsid w:val="00F76CB1"/>
    <w:rsid w:val="00F76E5C"/>
    <w:rsid w:val="00F76F60"/>
    <w:rsid w:val="00F772CD"/>
    <w:rsid w:val="00F77840"/>
    <w:rsid w:val="00F778CB"/>
    <w:rsid w:val="00F778D6"/>
    <w:rsid w:val="00F778DD"/>
    <w:rsid w:val="00F8014B"/>
    <w:rsid w:val="00F80460"/>
    <w:rsid w:val="00F8056A"/>
    <w:rsid w:val="00F80C47"/>
    <w:rsid w:val="00F80CD2"/>
    <w:rsid w:val="00F81A74"/>
    <w:rsid w:val="00F81D44"/>
    <w:rsid w:val="00F8286E"/>
    <w:rsid w:val="00F82E11"/>
    <w:rsid w:val="00F82F51"/>
    <w:rsid w:val="00F83036"/>
    <w:rsid w:val="00F83267"/>
    <w:rsid w:val="00F841DD"/>
    <w:rsid w:val="00F8446B"/>
    <w:rsid w:val="00F846BA"/>
    <w:rsid w:val="00F84A33"/>
    <w:rsid w:val="00F84ADF"/>
    <w:rsid w:val="00F84C88"/>
    <w:rsid w:val="00F84E5F"/>
    <w:rsid w:val="00F84F83"/>
    <w:rsid w:val="00F85180"/>
    <w:rsid w:val="00F85268"/>
    <w:rsid w:val="00F85340"/>
    <w:rsid w:val="00F856E0"/>
    <w:rsid w:val="00F859FE"/>
    <w:rsid w:val="00F86704"/>
    <w:rsid w:val="00F86910"/>
    <w:rsid w:val="00F875D6"/>
    <w:rsid w:val="00F87D51"/>
    <w:rsid w:val="00F9047E"/>
    <w:rsid w:val="00F90538"/>
    <w:rsid w:val="00F90C08"/>
    <w:rsid w:val="00F90FE7"/>
    <w:rsid w:val="00F91ABB"/>
    <w:rsid w:val="00F91AE4"/>
    <w:rsid w:val="00F91C5C"/>
    <w:rsid w:val="00F92030"/>
    <w:rsid w:val="00F9265B"/>
    <w:rsid w:val="00F92DC3"/>
    <w:rsid w:val="00F9334C"/>
    <w:rsid w:val="00F93B98"/>
    <w:rsid w:val="00F93C5F"/>
    <w:rsid w:val="00F93CCB"/>
    <w:rsid w:val="00F93CF9"/>
    <w:rsid w:val="00F93FE7"/>
    <w:rsid w:val="00F9430A"/>
    <w:rsid w:val="00F9472E"/>
    <w:rsid w:val="00F9497B"/>
    <w:rsid w:val="00F94CD6"/>
    <w:rsid w:val="00F95310"/>
    <w:rsid w:val="00F959B1"/>
    <w:rsid w:val="00F95A62"/>
    <w:rsid w:val="00F95C8A"/>
    <w:rsid w:val="00F95CA5"/>
    <w:rsid w:val="00F95CB3"/>
    <w:rsid w:val="00F95DB3"/>
    <w:rsid w:val="00F962EB"/>
    <w:rsid w:val="00F96C2F"/>
    <w:rsid w:val="00F96D9E"/>
    <w:rsid w:val="00F96FE5"/>
    <w:rsid w:val="00F973B6"/>
    <w:rsid w:val="00F97988"/>
    <w:rsid w:val="00F97C29"/>
    <w:rsid w:val="00FA01D8"/>
    <w:rsid w:val="00FA01FC"/>
    <w:rsid w:val="00FA036F"/>
    <w:rsid w:val="00FA0587"/>
    <w:rsid w:val="00FA0826"/>
    <w:rsid w:val="00FA0D2F"/>
    <w:rsid w:val="00FA1118"/>
    <w:rsid w:val="00FA1830"/>
    <w:rsid w:val="00FA1E10"/>
    <w:rsid w:val="00FA1F8E"/>
    <w:rsid w:val="00FA2066"/>
    <w:rsid w:val="00FA24FA"/>
    <w:rsid w:val="00FA3115"/>
    <w:rsid w:val="00FA38E1"/>
    <w:rsid w:val="00FA38F4"/>
    <w:rsid w:val="00FA449B"/>
    <w:rsid w:val="00FA4507"/>
    <w:rsid w:val="00FA453D"/>
    <w:rsid w:val="00FA46D2"/>
    <w:rsid w:val="00FA5445"/>
    <w:rsid w:val="00FA56E4"/>
    <w:rsid w:val="00FA5819"/>
    <w:rsid w:val="00FA5EBD"/>
    <w:rsid w:val="00FA5FA4"/>
    <w:rsid w:val="00FA657E"/>
    <w:rsid w:val="00FA66E1"/>
    <w:rsid w:val="00FA66E5"/>
    <w:rsid w:val="00FA6CFC"/>
    <w:rsid w:val="00FA6DC1"/>
    <w:rsid w:val="00FA7046"/>
    <w:rsid w:val="00FA713D"/>
    <w:rsid w:val="00FA7518"/>
    <w:rsid w:val="00FA7627"/>
    <w:rsid w:val="00FA78C0"/>
    <w:rsid w:val="00FA79AB"/>
    <w:rsid w:val="00FB0304"/>
    <w:rsid w:val="00FB0899"/>
    <w:rsid w:val="00FB0B59"/>
    <w:rsid w:val="00FB11C0"/>
    <w:rsid w:val="00FB137C"/>
    <w:rsid w:val="00FB145E"/>
    <w:rsid w:val="00FB1464"/>
    <w:rsid w:val="00FB1B9D"/>
    <w:rsid w:val="00FB217F"/>
    <w:rsid w:val="00FB2E7E"/>
    <w:rsid w:val="00FB2EB6"/>
    <w:rsid w:val="00FB4846"/>
    <w:rsid w:val="00FB4FE8"/>
    <w:rsid w:val="00FB5307"/>
    <w:rsid w:val="00FB5EEF"/>
    <w:rsid w:val="00FB610D"/>
    <w:rsid w:val="00FB626F"/>
    <w:rsid w:val="00FB63E7"/>
    <w:rsid w:val="00FB695B"/>
    <w:rsid w:val="00FB69E7"/>
    <w:rsid w:val="00FB6A27"/>
    <w:rsid w:val="00FB6B57"/>
    <w:rsid w:val="00FB73FB"/>
    <w:rsid w:val="00FB74AE"/>
    <w:rsid w:val="00FB7527"/>
    <w:rsid w:val="00FC06C0"/>
    <w:rsid w:val="00FC0E5A"/>
    <w:rsid w:val="00FC0EF3"/>
    <w:rsid w:val="00FC1182"/>
    <w:rsid w:val="00FC1D17"/>
    <w:rsid w:val="00FC1E0F"/>
    <w:rsid w:val="00FC22B9"/>
    <w:rsid w:val="00FC2B2A"/>
    <w:rsid w:val="00FC2C93"/>
    <w:rsid w:val="00FC2D88"/>
    <w:rsid w:val="00FC3001"/>
    <w:rsid w:val="00FC3010"/>
    <w:rsid w:val="00FC41C9"/>
    <w:rsid w:val="00FC44C2"/>
    <w:rsid w:val="00FC44DE"/>
    <w:rsid w:val="00FC4599"/>
    <w:rsid w:val="00FC46E7"/>
    <w:rsid w:val="00FC57D6"/>
    <w:rsid w:val="00FC58F8"/>
    <w:rsid w:val="00FC5A7A"/>
    <w:rsid w:val="00FC5B8F"/>
    <w:rsid w:val="00FC5C6D"/>
    <w:rsid w:val="00FC6526"/>
    <w:rsid w:val="00FC6710"/>
    <w:rsid w:val="00FC68CC"/>
    <w:rsid w:val="00FC6C1C"/>
    <w:rsid w:val="00FC74F0"/>
    <w:rsid w:val="00FC7EDE"/>
    <w:rsid w:val="00FD030D"/>
    <w:rsid w:val="00FD06AB"/>
    <w:rsid w:val="00FD06ED"/>
    <w:rsid w:val="00FD0789"/>
    <w:rsid w:val="00FD0981"/>
    <w:rsid w:val="00FD0C8B"/>
    <w:rsid w:val="00FD107B"/>
    <w:rsid w:val="00FD1E93"/>
    <w:rsid w:val="00FD221D"/>
    <w:rsid w:val="00FD24C5"/>
    <w:rsid w:val="00FD2793"/>
    <w:rsid w:val="00FD297F"/>
    <w:rsid w:val="00FD29B7"/>
    <w:rsid w:val="00FD2C6B"/>
    <w:rsid w:val="00FD2CEB"/>
    <w:rsid w:val="00FD3DC9"/>
    <w:rsid w:val="00FD3E29"/>
    <w:rsid w:val="00FD4F11"/>
    <w:rsid w:val="00FD51F6"/>
    <w:rsid w:val="00FD5258"/>
    <w:rsid w:val="00FD5289"/>
    <w:rsid w:val="00FD5318"/>
    <w:rsid w:val="00FD58C5"/>
    <w:rsid w:val="00FD590D"/>
    <w:rsid w:val="00FD5B09"/>
    <w:rsid w:val="00FD5B37"/>
    <w:rsid w:val="00FD5C5A"/>
    <w:rsid w:val="00FD5FCC"/>
    <w:rsid w:val="00FD6630"/>
    <w:rsid w:val="00FD6B12"/>
    <w:rsid w:val="00FD6BFC"/>
    <w:rsid w:val="00FD71CF"/>
    <w:rsid w:val="00FD7255"/>
    <w:rsid w:val="00FD77FF"/>
    <w:rsid w:val="00FD7844"/>
    <w:rsid w:val="00FE0ABD"/>
    <w:rsid w:val="00FE0BC7"/>
    <w:rsid w:val="00FE0F67"/>
    <w:rsid w:val="00FE11CD"/>
    <w:rsid w:val="00FE1567"/>
    <w:rsid w:val="00FE17DD"/>
    <w:rsid w:val="00FE190F"/>
    <w:rsid w:val="00FE1915"/>
    <w:rsid w:val="00FE1969"/>
    <w:rsid w:val="00FE1B4E"/>
    <w:rsid w:val="00FE283D"/>
    <w:rsid w:val="00FE28B7"/>
    <w:rsid w:val="00FE2B82"/>
    <w:rsid w:val="00FE2CA4"/>
    <w:rsid w:val="00FE2D9D"/>
    <w:rsid w:val="00FE2EFE"/>
    <w:rsid w:val="00FE2FA5"/>
    <w:rsid w:val="00FE3165"/>
    <w:rsid w:val="00FE33B0"/>
    <w:rsid w:val="00FE3CC4"/>
    <w:rsid w:val="00FE3FE7"/>
    <w:rsid w:val="00FE4736"/>
    <w:rsid w:val="00FE4E1A"/>
    <w:rsid w:val="00FE5004"/>
    <w:rsid w:val="00FE511B"/>
    <w:rsid w:val="00FE5838"/>
    <w:rsid w:val="00FE5B66"/>
    <w:rsid w:val="00FE5D8F"/>
    <w:rsid w:val="00FE63F7"/>
    <w:rsid w:val="00FE66D2"/>
    <w:rsid w:val="00FE6E31"/>
    <w:rsid w:val="00FE6F34"/>
    <w:rsid w:val="00FE746A"/>
    <w:rsid w:val="00FE7503"/>
    <w:rsid w:val="00FE780E"/>
    <w:rsid w:val="00FE7A04"/>
    <w:rsid w:val="00FE7A60"/>
    <w:rsid w:val="00FF0706"/>
    <w:rsid w:val="00FF08F1"/>
    <w:rsid w:val="00FF0968"/>
    <w:rsid w:val="00FF0B52"/>
    <w:rsid w:val="00FF0D13"/>
    <w:rsid w:val="00FF1DE3"/>
    <w:rsid w:val="00FF21C3"/>
    <w:rsid w:val="00FF2381"/>
    <w:rsid w:val="00FF2583"/>
    <w:rsid w:val="00FF2E9E"/>
    <w:rsid w:val="00FF31DE"/>
    <w:rsid w:val="00FF3210"/>
    <w:rsid w:val="00FF3A9F"/>
    <w:rsid w:val="00FF3D32"/>
    <w:rsid w:val="00FF3D33"/>
    <w:rsid w:val="00FF4275"/>
    <w:rsid w:val="00FF488D"/>
    <w:rsid w:val="00FF52D1"/>
    <w:rsid w:val="00FF55F8"/>
    <w:rsid w:val="00FF60CE"/>
    <w:rsid w:val="00FF61F3"/>
    <w:rsid w:val="00FF6BEF"/>
    <w:rsid w:val="00FF73A0"/>
    <w:rsid w:val="00FF7AE6"/>
    <w:rsid w:val="00FF7B1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0CB665"/>
  <w15:docId w15:val="{D1B6E4E5-E56C-4550-B6D9-830957B4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846"/>
    <w:rPr>
      <w:rFonts w:ascii="Calibri" w:eastAsiaTheme="minorHAnsi" w:hAnsi="Calibri" w:cs="Calibri"/>
      <w:lang w:eastAsia="en-US"/>
    </w:rPr>
  </w:style>
  <w:style w:type="paragraph" w:styleId="Heading1">
    <w:name w:val="heading 1"/>
    <w:basedOn w:val="Normal"/>
    <w:next w:val="Normal"/>
    <w:link w:val="Heading1Char"/>
    <w:autoRedefine/>
    <w:qFormat/>
    <w:rsid w:val="00F778DD"/>
    <w:pPr>
      <w:keepNext/>
      <w:numPr>
        <w:numId w:val="1"/>
      </w:numPr>
      <w:tabs>
        <w:tab w:val="left" w:pos="6732"/>
      </w:tabs>
      <w:ind w:right="72"/>
      <w:jc w:val="both"/>
      <w:outlineLvl w:val="0"/>
    </w:pPr>
    <w:rPr>
      <w:rFonts w:ascii="Arial" w:hAnsi="Arial" w:cs="Arial"/>
      <w:b/>
      <w:color w:val="000000"/>
      <w:kern w:val="28"/>
      <w:szCs w:val="20"/>
    </w:rPr>
  </w:style>
  <w:style w:type="paragraph" w:styleId="Heading2">
    <w:name w:val="heading 2"/>
    <w:basedOn w:val="Heading1"/>
    <w:next w:val="Normal"/>
    <w:link w:val="Heading2Char"/>
    <w:autoRedefine/>
    <w:qFormat/>
    <w:rsid w:val="002805E5"/>
    <w:pPr>
      <w:numPr>
        <w:ilvl w:val="1"/>
        <w:numId w:val="0"/>
      </w:numPr>
      <w:tabs>
        <w:tab w:val="left" w:pos="-2340"/>
        <w:tab w:val="left" w:pos="540"/>
      </w:tabs>
      <w:ind w:left="360" w:hanging="360"/>
      <w:outlineLvl w:val="1"/>
    </w:pPr>
    <w:rPr>
      <w:bCs/>
    </w:rPr>
  </w:style>
  <w:style w:type="paragraph" w:styleId="Heading3">
    <w:name w:val="heading 3"/>
    <w:basedOn w:val="Heading2"/>
    <w:next w:val="Normal"/>
    <w:link w:val="Heading3Char"/>
    <w:autoRedefine/>
    <w:qFormat/>
    <w:rsid w:val="00232EDD"/>
    <w:pPr>
      <w:tabs>
        <w:tab w:val="left" w:pos="1440"/>
      </w:tabs>
      <w:ind w:left="0"/>
      <w:outlineLvl w:val="2"/>
    </w:pPr>
    <w:rPr>
      <w:bCs w:val="0"/>
    </w:rPr>
  </w:style>
  <w:style w:type="paragraph" w:styleId="Heading4">
    <w:name w:val="heading 4"/>
    <w:basedOn w:val="Heading3"/>
    <w:next w:val="Normal"/>
    <w:link w:val="Heading4Char"/>
    <w:qFormat/>
    <w:rsid w:val="00550913"/>
    <w:pPr>
      <w:numPr>
        <w:ilvl w:val="3"/>
      </w:numPr>
      <w:tabs>
        <w:tab w:val="num" w:pos="720"/>
      </w:tabs>
      <w:ind w:left="1080" w:hanging="1080"/>
      <w:outlineLvl w:val="3"/>
    </w:pPr>
    <w:rPr>
      <w:sz w:val="18"/>
    </w:rPr>
  </w:style>
  <w:style w:type="paragraph" w:styleId="Heading5">
    <w:name w:val="heading 5"/>
    <w:basedOn w:val="Heading4"/>
    <w:next w:val="Normal"/>
    <w:link w:val="Heading5Char"/>
    <w:autoRedefine/>
    <w:qFormat/>
    <w:rsid w:val="001E2C34"/>
    <w:pPr>
      <w:numPr>
        <w:ilvl w:val="4"/>
      </w:numPr>
      <w:tabs>
        <w:tab w:val="num" w:pos="720"/>
      </w:tabs>
      <w:ind w:left="1080" w:hanging="1080"/>
      <w:outlineLvl w:val="4"/>
    </w:pPr>
    <w:rPr>
      <w:rFonts w:ascii="Tahoma" w:hAnsi="Tahoma"/>
    </w:rPr>
  </w:style>
  <w:style w:type="paragraph" w:styleId="Heading6">
    <w:name w:val="heading 6"/>
    <w:basedOn w:val="Normal"/>
    <w:next w:val="Normal"/>
    <w:link w:val="Heading6Char"/>
    <w:qFormat/>
    <w:rsid w:val="001E2C34"/>
    <w:pPr>
      <w:keepNext/>
      <w:jc w:val="center"/>
      <w:outlineLvl w:val="5"/>
    </w:pPr>
    <w:rPr>
      <w:b/>
      <w:color w:val="000000"/>
    </w:rPr>
  </w:style>
  <w:style w:type="paragraph" w:styleId="Heading7">
    <w:name w:val="heading 7"/>
    <w:basedOn w:val="Normal"/>
    <w:next w:val="Normal"/>
    <w:link w:val="Heading7Char"/>
    <w:qFormat/>
    <w:rsid w:val="001E2C34"/>
    <w:pPr>
      <w:spacing w:before="240" w:after="60"/>
      <w:outlineLvl w:val="6"/>
    </w:pPr>
  </w:style>
  <w:style w:type="paragraph" w:styleId="Heading8">
    <w:name w:val="heading 8"/>
    <w:basedOn w:val="Normal"/>
    <w:next w:val="Normal"/>
    <w:link w:val="Heading8Char"/>
    <w:qFormat/>
    <w:rsid w:val="001E2C34"/>
    <w:pPr>
      <w:spacing w:before="240" w:after="60"/>
      <w:outlineLvl w:val="7"/>
    </w:pPr>
    <w:rPr>
      <w:i/>
    </w:rPr>
  </w:style>
  <w:style w:type="paragraph" w:styleId="Heading9">
    <w:name w:val="heading 9"/>
    <w:basedOn w:val="Normal"/>
    <w:next w:val="Normal"/>
    <w:link w:val="Heading9Char"/>
    <w:qFormat/>
    <w:rsid w:val="001E2C34"/>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78DD"/>
    <w:rPr>
      <w:rFonts w:ascii="Arial" w:eastAsiaTheme="minorHAnsi" w:hAnsi="Arial" w:cs="Arial"/>
      <w:b/>
      <w:color w:val="000000"/>
      <w:kern w:val="28"/>
      <w:szCs w:val="20"/>
      <w:lang w:eastAsia="en-US"/>
    </w:rPr>
  </w:style>
  <w:style w:type="character" w:customStyle="1" w:styleId="Heading2Char">
    <w:name w:val="Heading 2 Char"/>
    <w:basedOn w:val="DefaultParagraphFont"/>
    <w:link w:val="Heading2"/>
    <w:rsid w:val="004B2B58"/>
    <w:rPr>
      <w:rFonts w:ascii="Arial" w:hAnsi="Arial" w:cs="Arial"/>
      <w:b/>
      <w:color w:val="000000"/>
      <w:kern w:val="28"/>
      <w:sz w:val="20"/>
      <w:szCs w:val="20"/>
      <w:lang w:eastAsia="en-US"/>
    </w:rPr>
  </w:style>
  <w:style w:type="character" w:customStyle="1" w:styleId="Heading3Char">
    <w:name w:val="Heading 3 Char"/>
    <w:basedOn w:val="DefaultParagraphFont"/>
    <w:link w:val="Heading3"/>
    <w:uiPriority w:val="9"/>
    <w:semiHidden/>
    <w:rsid w:val="004B2B58"/>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rsid w:val="004B2B58"/>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semiHidden/>
    <w:rsid w:val="004B2B58"/>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semiHidden/>
    <w:rsid w:val="004B2B58"/>
    <w:rPr>
      <w:rFonts w:asciiTheme="minorHAnsi" w:eastAsiaTheme="minorEastAsia" w:hAnsiTheme="minorHAnsi" w:cstheme="minorBidi"/>
      <w:b/>
      <w:lang w:eastAsia="en-US"/>
    </w:rPr>
  </w:style>
  <w:style w:type="character" w:customStyle="1" w:styleId="Heading7Char">
    <w:name w:val="Heading 7 Char"/>
    <w:basedOn w:val="DefaultParagraphFont"/>
    <w:link w:val="Heading7"/>
    <w:uiPriority w:val="9"/>
    <w:semiHidden/>
    <w:rsid w:val="004B2B58"/>
    <w:rPr>
      <w:rFonts w:asciiTheme="minorHAnsi" w:eastAsiaTheme="minorEastAsia" w:hAnsiTheme="minorHAnsi" w:cstheme="minorBidi"/>
      <w:bCs/>
      <w:sz w:val="24"/>
      <w:szCs w:val="24"/>
      <w:lang w:eastAsia="en-US"/>
    </w:rPr>
  </w:style>
  <w:style w:type="character" w:customStyle="1" w:styleId="Heading8Char">
    <w:name w:val="Heading 8 Char"/>
    <w:basedOn w:val="DefaultParagraphFont"/>
    <w:link w:val="Heading8"/>
    <w:uiPriority w:val="9"/>
    <w:semiHidden/>
    <w:rsid w:val="004B2B58"/>
    <w:rPr>
      <w:rFonts w:asciiTheme="minorHAnsi" w:eastAsiaTheme="minorEastAsia" w:hAnsiTheme="minorHAnsi" w:cstheme="minorBidi"/>
      <w:bCs/>
      <w:i/>
      <w:iCs/>
      <w:sz w:val="24"/>
      <w:szCs w:val="24"/>
      <w:lang w:eastAsia="en-US"/>
    </w:rPr>
  </w:style>
  <w:style w:type="character" w:customStyle="1" w:styleId="Heading9Char">
    <w:name w:val="Heading 9 Char"/>
    <w:basedOn w:val="DefaultParagraphFont"/>
    <w:link w:val="Heading9"/>
    <w:uiPriority w:val="9"/>
    <w:semiHidden/>
    <w:rsid w:val="004B2B58"/>
    <w:rPr>
      <w:rFonts w:asciiTheme="majorHAnsi" w:eastAsiaTheme="majorEastAsia" w:hAnsiTheme="majorHAnsi" w:cstheme="majorBidi"/>
      <w:bCs/>
      <w:lang w:eastAsia="en-US"/>
    </w:rPr>
  </w:style>
  <w:style w:type="paragraph" w:styleId="EndnoteText">
    <w:name w:val="endnote text"/>
    <w:basedOn w:val="Normal"/>
    <w:link w:val="EndnoteTextChar"/>
    <w:uiPriority w:val="99"/>
    <w:semiHidden/>
    <w:rsid w:val="004D7264"/>
    <w:pPr>
      <w:tabs>
        <w:tab w:val="left" w:pos="360"/>
        <w:tab w:val="left" w:pos="720"/>
      </w:tabs>
      <w:overflowPunct w:val="0"/>
      <w:autoSpaceDE w:val="0"/>
      <w:autoSpaceDN w:val="0"/>
      <w:adjustRightInd w:val="0"/>
      <w:spacing w:before="120"/>
      <w:ind w:left="360" w:hanging="360"/>
      <w:textAlignment w:val="baseline"/>
    </w:pPr>
    <w:rPr>
      <w:sz w:val="18"/>
    </w:rPr>
  </w:style>
  <w:style w:type="character" w:customStyle="1" w:styleId="EndnoteTextChar">
    <w:name w:val="Endnote Text Char"/>
    <w:basedOn w:val="DefaultParagraphFont"/>
    <w:link w:val="EndnoteText"/>
    <w:uiPriority w:val="99"/>
    <w:semiHidden/>
    <w:rsid w:val="004B2B58"/>
    <w:rPr>
      <w:rFonts w:ascii="Arial" w:hAnsi="Arial" w:cs="Arial"/>
      <w:bCs/>
      <w:sz w:val="20"/>
      <w:szCs w:val="20"/>
      <w:lang w:eastAsia="en-US"/>
    </w:rPr>
  </w:style>
  <w:style w:type="paragraph" w:styleId="Caption">
    <w:name w:val="caption"/>
    <w:basedOn w:val="Normal"/>
    <w:next w:val="Normal"/>
    <w:uiPriority w:val="99"/>
    <w:qFormat/>
    <w:rsid w:val="004D7264"/>
    <w:pPr>
      <w:jc w:val="center"/>
    </w:pPr>
    <w:rPr>
      <w:i/>
      <w:sz w:val="18"/>
    </w:rPr>
  </w:style>
  <w:style w:type="paragraph" w:styleId="BodyText">
    <w:name w:val="Body Text"/>
    <w:basedOn w:val="Normal"/>
    <w:link w:val="BodyTextChar"/>
    <w:uiPriority w:val="99"/>
    <w:rsid w:val="001C7DE4"/>
    <w:pPr>
      <w:ind w:left="360"/>
    </w:pPr>
    <w:rPr>
      <w:color w:val="000000"/>
    </w:rPr>
  </w:style>
  <w:style w:type="character" w:customStyle="1" w:styleId="BodyTextChar">
    <w:name w:val="Body Text Char"/>
    <w:basedOn w:val="DefaultParagraphFont"/>
    <w:link w:val="BodyText"/>
    <w:uiPriority w:val="99"/>
    <w:rsid w:val="004B2B58"/>
    <w:rPr>
      <w:rFonts w:ascii="Arial" w:hAnsi="Arial" w:cs="Arial"/>
      <w:bCs/>
      <w:sz w:val="20"/>
      <w:szCs w:val="18"/>
      <w:lang w:eastAsia="en-US"/>
    </w:rPr>
  </w:style>
  <w:style w:type="paragraph" w:customStyle="1" w:styleId="StyleBodyTextLeft031">
    <w:name w:val="Style Body Text + Left:  0.31&quot;"/>
    <w:basedOn w:val="BodyText"/>
    <w:uiPriority w:val="99"/>
    <w:rsid w:val="00D66B00"/>
    <w:rPr>
      <w:rFonts w:cs="Times New Roman"/>
      <w:bCs/>
      <w:szCs w:val="20"/>
    </w:rPr>
  </w:style>
  <w:style w:type="paragraph" w:styleId="TOC1">
    <w:name w:val="toc 1"/>
    <w:basedOn w:val="Normal"/>
    <w:next w:val="Normal"/>
    <w:autoRedefine/>
    <w:uiPriority w:val="39"/>
    <w:rsid w:val="006A4ECC"/>
    <w:pPr>
      <w:spacing w:before="120" w:after="120"/>
    </w:pPr>
    <w:rPr>
      <w:b/>
      <w:bCs/>
    </w:rPr>
  </w:style>
  <w:style w:type="paragraph" w:styleId="TOC2">
    <w:name w:val="toc 2"/>
    <w:basedOn w:val="Normal"/>
    <w:next w:val="Normal"/>
    <w:autoRedefine/>
    <w:uiPriority w:val="39"/>
    <w:rsid w:val="006A4ECC"/>
    <w:pPr>
      <w:ind w:left="200"/>
    </w:pPr>
  </w:style>
  <w:style w:type="paragraph" w:styleId="TOC3">
    <w:name w:val="toc 3"/>
    <w:basedOn w:val="Normal"/>
    <w:next w:val="Normal"/>
    <w:autoRedefine/>
    <w:uiPriority w:val="39"/>
    <w:rsid w:val="006A4ECC"/>
    <w:pPr>
      <w:ind w:left="576"/>
    </w:pPr>
    <w:rPr>
      <w:i/>
      <w:iCs/>
    </w:rPr>
  </w:style>
  <w:style w:type="paragraph" w:styleId="TOC4">
    <w:name w:val="toc 4"/>
    <w:basedOn w:val="Normal"/>
    <w:next w:val="Normal"/>
    <w:autoRedefine/>
    <w:rsid w:val="004D7264"/>
    <w:pPr>
      <w:ind w:left="600"/>
    </w:pPr>
    <w:rPr>
      <w:rFonts w:ascii="Times New Roman" w:hAnsi="Times New Roman"/>
      <w:sz w:val="18"/>
    </w:rPr>
  </w:style>
  <w:style w:type="paragraph" w:styleId="TOC5">
    <w:name w:val="toc 5"/>
    <w:basedOn w:val="Normal"/>
    <w:next w:val="Normal"/>
    <w:autoRedefine/>
    <w:rsid w:val="004D7264"/>
    <w:pPr>
      <w:ind w:left="800"/>
    </w:pPr>
    <w:rPr>
      <w:rFonts w:ascii="Times New Roman" w:hAnsi="Times New Roman"/>
      <w:sz w:val="18"/>
    </w:rPr>
  </w:style>
  <w:style w:type="paragraph" w:styleId="TOC6">
    <w:name w:val="toc 6"/>
    <w:basedOn w:val="Normal"/>
    <w:next w:val="Normal"/>
    <w:autoRedefine/>
    <w:rsid w:val="004D7264"/>
    <w:pPr>
      <w:ind w:left="1000"/>
    </w:pPr>
    <w:rPr>
      <w:rFonts w:ascii="Times New Roman" w:hAnsi="Times New Roman"/>
      <w:sz w:val="18"/>
    </w:rPr>
  </w:style>
  <w:style w:type="paragraph" w:styleId="TOC7">
    <w:name w:val="toc 7"/>
    <w:basedOn w:val="Normal"/>
    <w:next w:val="Normal"/>
    <w:autoRedefine/>
    <w:rsid w:val="004D7264"/>
    <w:pPr>
      <w:ind w:left="1200"/>
    </w:pPr>
    <w:rPr>
      <w:rFonts w:ascii="Times New Roman" w:hAnsi="Times New Roman"/>
      <w:sz w:val="18"/>
    </w:rPr>
  </w:style>
  <w:style w:type="paragraph" w:styleId="TOC8">
    <w:name w:val="toc 8"/>
    <w:basedOn w:val="Normal"/>
    <w:next w:val="Normal"/>
    <w:autoRedefine/>
    <w:rsid w:val="004D7264"/>
    <w:pPr>
      <w:ind w:left="1400"/>
    </w:pPr>
    <w:rPr>
      <w:rFonts w:ascii="Times New Roman" w:hAnsi="Times New Roman"/>
      <w:sz w:val="18"/>
    </w:rPr>
  </w:style>
  <w:style w:type="paragraph" w:styleId="TOC9">
    <w:name w:val="toc 9"/>
    <w:basedOn w:val="Normal"/>
    <w:next w:val="Normal"/>
    <w:autoRedefine/>
    <w:rsid w:val="004D7264"/>
    <w:pPr>
      <w:ind w:left="1600"/>
    </w:pPr>
    <w:rPr>
      <w:rFonts w:ascii="Times New Roman" w:hAnsi="Times New Roman"/>
      <w:sz w:val="18"/>
    </w:rPr>
  </w:style>
  <w:style w:type="paragraph" w:styleId="BodyTextIndent2">
    <w:name w:val="Body Text Indent 2"/>
    <w:basedOn w:val="Normal"/>
    <w:link w:val="BodyTextIndent2Char"/>
    <w:rsid w:val="00656B4A"/>
    <w:pPr>
      <w:ind w:left="1080"/>
    </w:pPr>
    <w:rPr>
      <w:color w:val="000000"/>
      <w:sz w:val="18"/>
    </w:rPr>
  </w:style>
  <w:style w:type="character" w:customStyle="1" w:styleId="BodyTextIndent2Char">
    <w:name w:val="Body Text Indent 2 Char"/>
    <w:basedOn w:val="DefaultParagraphFont"/>
    <w:link w:val="BodyTextIndent2"/>
    <w:uiPriority w:val="99"/>
    <w:locked/>
    <w:rsid w:val="00656B4A"/>
    <w:rPr>
      <w:rFonts w:ascii="Arial" w:hAnsi="Arial"/>
      <w:snapToGrid w:val="0"/>
      <w:color w:val="000000"/>
      <w:sz w:val="18"/>
      <w:lang w:val="en-US" w:eastAsia="en-US"/>
    </w:rPr>
  </w:style>
  <w:style w:type="paragraph" w:styleId="ListBullet">
    <w:name w:val="List Bullet"/>
    <w:basedOn w:val="Normal"/>
    <w:autoRedefine/>
    <w:uiPriority w:val="99"/>
    <w:rsid w:val="00A0484E"/>
    <w:pPr>
      <w:tabs>
        <w:tab w:val="left" w:pos="0"/>
      </w:tabs>
    </w:pPr>
    <w:rPr>
      <w:rFonts w:cs="Times New Roman"/>
      <w:bCs/>
      <w:sz w:val="18"/>
      <w:szCs w:val="20"/>
    </w:rPr>
  </w:style>
  <w:style w:type="paragraph" w:styleId="Index1">
    <w:name w:val="index 1"/>
    <w:basedOn w:val="Normal"/>
    <w:next w:val="Normal"/>
    <w:autoRedefine/>
    <w:semiHidden/>
    <w:rsid w:val="004D7264"/>
    <w:pPr>
      <w:ind w:left="200" w:hanging="200"/>
    </w:pPr>
  </w:style>
  <w:style w:type="paragraph" w:styleId="Index2">
    <w:name w:val="index 2"/>
    <w:basedOn w:val="Normal"/>
    <w:next w:val="Normal"/>
    <w:autoRedefine/>
    <w:uiPriority w:val="99"/>
    <w:semiHidden/>
    <w:rsid w:val="004D7264"/>
    <w:pPr>
      <w:ind w:left="400" w:hanging="200"/>
    </w:pPr>
  </w:style>
  <w:style w:type="paragraph" w:styleId="Index3">
    <w:name w:val="index 3"/>
    <w:basedOn w:val="Normal"/>
    <w:next w:val="Normal"/>
    <w:autoRedefine/>
    <w:uiPriority w:val="99"/>
    <w:semiHidden/>
    <w:rsid w:val="004D7264"/>
    <w:pPr>
      <w:ind w:left="600" w:hanging="200"/>
    </w:pPr>
  </w:style>
  <w:style w:type="paragraph" w:styleId="Index4">
    <w:name w:val="index 4"/>
    <w:basedOn w:val="Normal"/>
    <w:next w:val="Normal"/>
    <w:autoRedefine/>
    <w:uiPriority w:val="99"/>
    <w:semiHidden/>
    <w:rsid w:val="004D7264"/>
    <w:pPr>
      <w:ind w:left="800" w:hanging="200"/>
    </w:pPr>
  </w:style>
  <w:style w:type="paragraph" w:styleId="Index5">
    <w:name w:val="index 5"/>
    <w:basedOn w:val="Normal"/>
    <w:next w:val="Normal"/>
    <w:autoRedefine/>
    <w:uiPriority w:val="99"/>
    <w:semiHidden/>
    <w:rsid w:val="004D7264"/>
    <w:pPr>
      <w:ind w:left="1000" w:hanging="200"/>
    </w:pPr>
  </w:style>
  <w:style w:type="paragraph" w:styleId="Index6">
    <w:name w:val="index 6"/>
    <w:basedOn w:val="Normal"/>
    <w:next w:val="Normal"/>
    <w:autoRedefine/>
    <w:uiPriority w:val="99"/>
    <w:semiHidden/>
    <w:rsid w:val="004D7264"/>
    <w:pPr>
      <w:ind w:left="1200" w:hanging="200"/>
    </w:pPr>
  </w:style>
  <w:style w:type="paragraph" w:styleId="Index7">
    <w:name w:val="index 7"/>
    <w:basedOn w:val="Normal"/>
    <w:next w:val="Normal"/>
    <w:autoRedefine/>
    <w:uiPriority w:val="99"/>
    <w:semiHidden/>
    <w:rsid w:val="004D7264"/>
    <w:pPr>
      <w:ind w:left="1400" w:hanging="200"/>
    </w:pPr>
  </w:style>
  <w:style w:type="paragraph" w:styleId="Index8">
    <w:name w:val="index 8"/>
    <w:basedOn w:val="Normal"/>
    <w:next w:val="Normal"/>
    <w:autoRedefine/>
    <w:uiPriority w:val="99"/>
    <w:semiHidden/>
    <w:rsid w:val="004D7264"/>
    <w:pPr>
      <w:ind w:left="1600" w:hanging="200"/>
    </w:pPr>
  </w:style>
  <w:style w:type="paragraph" w:styleId="Index9">
    <w:name w:val="index 9"/>
    <w:basedOn w:val="Normal"/>
    <w:next w:val="Normal"/>
    <w:autoRedefine/>
    <w:uiPriority w:val="99"/>
    <w:semiHidden/>
    <w:rsid w:val="004D7264"/>
    <w:pPr>
      <w:ind w:left="1800" w:hanging="200"/>
    </w:pPr>
  </w:style>
  <w:style w:type="paragraph" w:styleId="IndexHeading">
    <w:name w:val="index heading"/>
    <w:basedOn w:val="Normal"/>
    <w:next w:val="Index1"/>
    <w:uiPriority w:val="99"/>
    <w:semiHidden/>
    <w:rsid w:val="004D7264"/>
  </w:style>
  <w:style w:type="paragraph" w:customStyle="1" w:styleId="Tabletext">
    <w:name w:val="Tabletext"/>
    <w:basedOn w:val="Normal"/>
    <w:autoRedefine/>
    <w:rsid w:val="006C2801"/>
    <w:pPr>
      <w:keepLines/>
      <w:widowControl w:val="0"/>
    </w:pPr>
    <w:rPr>
      <w:sz w:val="18"/>
    </w:rPr>
  </w:style>
  <w:style w:type="table" w:styleId="TableGrid">
    <w:name w:val="Table Grid"/>
    <w:basedOn w:val="TableNormal"/>
    <w:rsid w:val="0024175D"/>
    <w:pPr>
      <w:ind w:right="-72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F48F2"/>
    <w:rPr>
      <w:rFonts w:ascii="Tahoma" w:hAnsi="Tahoma" w:cs="Tahoma"/>
      <w:sz w:val="16"/>
      <w:szCs w:val="16"/>
    </w:rPr>
  </w:style>
  <w:style w:type="character" w:customStyle="1" w:styleId="BalloonTextChar">
    <w:name w:val="Balloon Text Char"/>
    <w:basedOn w:val="DefaultParagraphFont"/>
    <w:link w:val="BalloonText"/>
    <w:uiPriority w:val="99"/>
    <w:semiHidden/>
    <w:rsid w:val="004B2B58"/>
    <w:rPr>
      <w:rFonts w:cs="Arial"/>
      <w:bCs/>
      <w:sz w:val="0"/>
      <w:szCs w:val="0"/>
      <w:lang w:eastAsia="en-US"/>
    </w:rPr>
  </w:style>
  <w:style w:type="paragraph" w:customStyle="1" w:styleId="StyleTableText9pt">
    <w:name w:val="Style Table Text + 9 pt"/>
    <w:basedOn w:val="Normal"/>
    <w:uiPriority w:val="99"/>
    <w:rsid w:val="00D66B00"/>
    <w:pPr>
      <w:keepLines/>
      <w:spacing w:before="60" w:after="60"/>
    </w:pPr>
    <w:rPr>
      <w:color w:val="000000"/>
    </w:rPr>
  </w:style>
  <w:style w:type="paragraph" w:customStyle="1" w:styleId="StyleTableText9ptLeft0">
    <w:name w:val="Style Table Text + 9 pt Left:  0&quot;"/>
    <w:basedOn w:val="Normal"/>
    <w:uiPriority w:val="99"/>
    <w:rsid w:val="00D66B00"/>
    <w:pPr>
      <w:keepLines/>
    </w:pPr>
    <w:rPr>
      <w:color w:val="000000"/>
    </w:rPr>
  </w:style>
  <w:style w:type="paragraph" w:customStyle="1" w:styleId="StyleBodyTextIndent3Arial9ptLeft013Firstline">
    <w:name w:val="Style Body Text Indent 3 + Arial 9 pt Left:  0.13&quot; First line:  ..."/>
    <w:basedOn w:val="Normal"/>
    <w:uiPriority w:val="99"/>
    <w:rsid w:val="00906921"/>
    <w:pPr>
      <w:widowControl w:val="0"/>
      <w:ind w:left="1440"/>
    </w:pPr>
  </w:style>
  <w:style w:type="paragraph" w:customStyle="1" w:styleId="StyleBodyTextBoldLeft0">
    <w:name w:val="Style Body Text + Bold Left:  0&quot;"/>
    <w:basedOn w:val="BodyText"/>
    <w:autoRedefine/>
    <w:rsid w:val="00645FE7"/>
    <w:pPr>
      <w:ind w:hanging="360"/>
      <w:jc w:val="both"/>
    </w:pPr>
    <w:rPr>
      <w:b/>
      <w:bCs/>
    </w:rPr>
  </w:style>
  <w:style w:type="paragraph" w:customStyle="1" w:styleId="TitleCenter">
    <w:name w:val="Title Center"/>
    <w:uiPriority w:val="99"/>
    <w:rsid w:val="00D66B00"/>
    <w:pPr>
      <w:jc w:val="center"/>
    </w:pPr>
    <w:rPr>
      <w:rFonts w:ascii="Arial" w:hAnsi="Arial" w:cs="Arial"/>
      <w:b/>
      <w:sz w:val="36"/>
      <w:szCs w:val="20"/>
      <w:lang w:eastAsia="en-US"/>
    </w:rPr>
  </w:style>
  <w:style w:type="paragraph" w:customStyle="1" w:styleId="TitleSmall">
    <w:name w:val="Title Small"/>
    <w:rsid w:val="00FB6B57"/>
    <w:pPr>
      <w:jc w:val="center"/>
    </w:pPr>
    <w:rPr>
      <w:rFonts w:ascii="Arial" w:hAnsi="Arial"/>
      <w:b/>
      <w:sz w:val="28"/>
      <w:szCs w:val="20"/>
      <w:lang w:eastAsia="en-US"/>
    </w:rPr>
  </w:style>
  <w:style w:type="paragraph" w:customStyle="1" w:styleId="StyleBodyTextIndent2Underline">
    <w:name w:val="Style Body Text Indent 2 + Underline"/>
    <w:basedOn w:val="BodyTextIndent2"/>
    <w:link w:val="StyleBodyTextIndent2UnderlineChar"/>
    <w:uiPriority w:val="99"/>
    <w:rsid w:val="00656B4A"/>
    <w:rPr>
      <w:u w:val="single"/>
    </w:rPr>
  </w:style>
  <w:style w:type="character" w:customStyle="1" w:styleId="StyleBodyTextIndent2UnderlineChar">
    <w:name w:val="Style Body Text Indent 2 + Underline Char"/>
    <w:link w:val="StyleBodyTextIndent2Underline"/>
    <w:uiPriority w:val="99"/>
    <w:locked/>
    <w:rsid w:val="00656B4A"/>
    <w:rPr>
      <w:rFonts w:ascii="Arial" w:hAnsi="Arial"/>
      <w:snapToGrid w:val="0"/>
      <w:color w:val="000000"/>
      <w:sz w:val="18"/>
      <w:u w:val="single"/>
      <w:lang w:val="en-US" w:eastAsia="en-US"/>
    </w:rPr>
  </w:style>
  <w:style w:type="paragraph" w:customStyle="1" w:styleId="StyleBodyTextBlue">
    <w:name w:val="Style Body Text + Blue"/>
    <w:basedOn w:val="BodyText"/>
    <w:uiPriority w:val="99"/>
    <w:rsid w:val="00D66B00"/>
    <w:rPr>
      <w:bCs/>
      <w:color w:val="0000FF"/>
    </w:rPr>
  </w:style>
  <w:style w:type="character" w:styleId="Hyperlink">
    <w:name w:val="Hyperlink"/>
    <w:basedOn w:val="DefaultParagraphFont"/>
    <w:uiPriority w:val="99"/>
    <w:rsid w:val="00627955"/>
    <w:rPr>
      <w:rFonts w:cs="Times New Roman"/>
      <w:color w:val="0000FF"/>
      <w:u w:val="single"/>
    </w:rPr>
  </w:style>
  <w:style w:type="paragraph" w:styleId="z-TopofForm">
    <w:name w:val="HTML Top of Form"/>
    <w:basedOn w:val="Normal"/>
    <w:next w:val="Normal"/>
    <w:link w:val="z-TopofFormChar"/>
    <w:hidden/>
    <w:uiPriority w:val="99"/>
    <w:rsid w:val="0006545D"/>
    <w:pPr>
      <w:pBdr>
        <w:bottom w:val="single" w:sz="6" w:space="1" w:color="auto"/>
      </w:pBdr>
      <w:jc w:val="center"/>
    </w:pPr>
    <w:rPr>
      <w:bCs/>
      <w:vanish/>
      <w:sz w:val="16"/>
      <w:szCs w:val="16"/>
    </w:rPr>
  </w:style>
  <w:style w:type="character" w:customStyle="1" w:styleId="z-TopofFormChar">
    <w:name w:val="z-Top of Form Char"/>
    <w:basedOn w:val="DefaultParagraphFont"/>
    <w:link w:val="z-TopofForm"/>
    <w:uiPriority w:val="99"/>
    <w:semiHidden/>
    <w:rsid w:val="004B2B58"/>
    <w:rPr>
      <w:rFonts w:ascii="Arial" w:hAnsi="Arial" w:cs="Arial"/>
      <w:bCs/>
      <w:vanish/>
      <w:sz w:val="16"/>
      <w:szCs w:val="16"/>
      <w:lang w:eastAsia="en-US"/>
    </w:rPr>
  </w:style>
  <w:style w:type="paragraph" w:styleId="z-BottomofForm">
    <w:name w:val="HTML Bottom of Form"/>
    <w:basedOn w:val="Normal"/>
    <w:next w:val="Normal"/>
    <w:link w:val="z-BottomofFormChar"/>
    <w:hidden/>
    <w:uiPriority w:val="99"/>
    <w:rsid w:val="0006545D"/>
    <w:pPr>
      <w:pBdr>
        <w:top w:val="single" w:sz="6" w:space="1" w:color="auto"/>
      </w:pBdr>
      <w:jc w:val="center"/>
    </w:pPr>
    <w:rPr>
      <w:bCs/>
      <w:vanish/>
      <w:sz w:val="16"/>
      <w:szCs w:val="16"/>
    </w:rPr>
  </w:style>
  <w:style w:type="character" w:customStyle="1" w:styleId="z-BottomofFormChar">
    <w:name w:val="z-Bottom of Form Char"/>
    <w:basedOn w:val="DefaultParagraphFont"/>
    <w:link w:val="z-BottomofForm"/>
    <w:uiPriority w:val="99"/>
    <w:semiHidden/>
    <w:rsid w:val="004B2B58"/>
    <w:rPr>
      <w:rFonts w:ascii="Arial" w:hAnsi="Arial" w:cs="Arial"/>
      <w:bCs/>
      <w:vanish/>
      <w:sz w:val="16"/>
      <w:szCs w:val="16"/>
      <w:lang w:eastAsia="en-US"/>
    </w:rPr>
  </w:style>
  <w:style w:type="paragraph" w:customStyle="1" w:styleId="StyleBoxShadowedDoublesolidlinesRed05ptLinewidth">
    <w:name w:val="Style Box: (Shadowed Double solid lines Red  0.5 pt Line width)"/>
    <w:basedOn w:val="Normal"/>
    <w:uiPriority w:val="99"/>
    <w:rsid w:val="0006545D"/>
    <w:pPr>
      <w:pBdr>
        <w:top w:val="double" w:sz="4" w:space="1" w:color="FF0000" w:shadow="1"/>
        <w:left w:val="double" w:sz="4" w:space="4" w:color="FF0000" w:shadow="1"/>
        <w:bottom w:val="double" w:sz="4" w:space="1" w:color="FF0000" w:shadow="1"/>
        <w:right w:val="double" w:sz="4" w:space="4" w:color="FF0000" w:shadow="1"/>
      </w:pBdr>
    </w:pPr>
    <w:rPr>
      <w:rFonts w:cs="Times New Roman"/>
      <w:bCs/>
      <w:color w:val="FF0000"/>
      <w:szCs w:val="20"/>
    </w:rPr>
  </w:style>
  <w:style w:type="character" w:styleId="FollowedHyperlink">
    <w:name w:val="FollowedHyperlink"/>
    <w:basedOn w:val="DefaultParagraphFont"/>
    <w:uiPriority w:val="99"/>
    <w:rsid w:val="004F55BF"/>
    <w:rPr>
      <w:rFonts w:cs="Times New Roman"/>
      <w:color w:val="800080"/>
      <w:u w:val="single"/>
    </w:rPr>
  </w:style>
  <w:style w:type="paragraph" w:customStyle="1" w:styleId="Explanation">
    <w:name w:val="Explanation"/>
    <w:link w:val="ExplanationChar"/>
    <w:uiPriority w:val="99"/>
    <w:rsid w:val="001E44FE"/>
    <w:rPr>
      <w:rFonts w:ascii="Arial" w:hAnsi="Arial"/>
      <w:i/>
      <w:color w:val="008000"/>
      <w:sz w:val="18"/>
      <w:szCs w:val="20"/>
      <w:lang w:eastAsia="en-US"/>
    </w:rPr>
  </w:style>
  <w:style w:type="character" w:customStyle="1" w:styleId="ExplanationChar">
    <w:name w:val="Explanation Char"/>
    <w:link w:val="Explanation"/>
    <w:uiPriority w:val="99"/>
    <w:locked/>
    <w:rsid w:val="001E44FE"/>
    <w:rPr>
      <w:rFonts w:ascii="Arial" w:hAnsi="Arial"/>
      <w:i/>
      <w:color w:val="008000"/>
      <w:sz w:val="18"/>
      <w:lang w:val="en-US" w:eastAsia="en-US"/>
    </w:rPr>
  </w:style>
  <w:style w:type="paragraph" w:styleId="NormalWeb">
    <w:name w:val="Normal (Web)"/>
    <w:basedOn w:val="Normal"/>
    <w:uiPriority w:val="99"/>
    <w:rsid w:val="00D80D99"/>
    <w:pPr>
      <w:spacing w:before="100" w:beforeAutospacing="1" w:after="100" w:afterAutospacing="1"/>
    </w:pPr>
    <w:rPr>
      <w:rFonts w:ascii="Times New Roman" w:hAnsi="Times New Roman" w:cs="Times New Roman"/>
      <w:bCs/>
      <w:sz w:val="24"/>
      <w:szCs w:val="24"/>
    </w:rPr>
  </w:style>
  <w:style w:type="character" w:styleId="CommentReference">
    <w:name w:val="annotation reference"/>
    <w:basedOn w:val="DefaultParagraphFont"/>
    <w:semiHidden/>
    <w:rsid w:val="00AD3F30"/>
    <w:rPr>
      <w:rFonts w:cs="Times New Roman"/>
      <w:sz w:val="16"/>
    </w:rPr>
  </w:style>
  <w:style w:type="paragraph" w:styleId="CommentText">
    <w:name w:val="annotation text"/>
    <w:basedOn w:val="Normal"/>
    <w:link w:val="CommentTextChar"/>
    <w:semiHidden/>
    <w:rsid w:val="00AD3F30"/>
    <w:rPr>
      <w:szCs w:val="20"/>
    </w:rPr>
  </w:style>
  <w:style w:type="character" w:customStyle="1" w:styleId="CommentTextChar">
    <w:name w:val="Comment Text Char"/>
    <w:basedOn w:val="DefaultParagraphFont"/>
    <w:link w:val="CommentText"/>
    <w:uiPriority w:val="99"/>
    <w:semiHidden/>
    <w:rsid w:val="004B2B58"/>
    <w:rPr>
      <w:rFonts w:ascii="Arial" w:hAnsi="Arial" w:cs="Arial"/>
      <w:bCs/>
      <w:sz w:val="20"/>
      <w:szCs w:val="20"/>
      <w:lang w:eastAsia="en-US"/>
    </w:rPr>
  </w:style>
  <w:style w:type="paragraph" w:styleId="CommentSubject">
    <w:name w:val="annotation subject"/>
    <w:basedOn w:val="CommentText"/>
    <w:next w:val="CommentText"/>
    <w:link w:val="CommentSubjectChar"/>
    <w:semiHidden/>
    <w:rsid w:val="00AD3F30"/>
    <w:rPr>
      <w:b/>
    </w:rPr>
  </w:style>
  <w:style w:type="character" w:customStyle="1" w:styleId="CommentSubjectChar">
    <w:name w:val="Comment Subject Char"/>
    <w:basedOn w:val="CommentTextChar"/>
    <w:link w:val="CommentSubject"/>
    <w:uiPriority w:val="99"/>
    <w:semiHidden/>
    <w:rsid w:val="004B2B58"/>
    <w:rPr>
      <w:rFonts w:ascii="Arial" w:hAnsi="Arial" w:cs="Arial"/>
      <w:b/>
      <w:bCs/>
      <w:sz w:val="20"/>
      <w:szCs w:val="20"/>
      <w:lang w:eastAsia="en-US"/>
    </w:rPr>
  </w:style>
  <w:style w:type="character" w:customStyle="1" w:styleId="EmailStyle64">
    <w:name w:val="EmailStyle64"/>
    <w:uiPriority w:val="99"/>
    <w:semiHidden/>
    <w:rsid w:val="00694EC9"/>
    <w:rPr>
      <w:rFonts w:ascii="Arial" w:hAnsi="Arial"/>
      <w:color w:val="000080"/>
      <w:sz w:val="20"/>
    </w:rPr>
  </w:style>
  <w:style w:type="paragraph" w:styleId="DocumentMap">
    <w:name w:val="Document Map"/>
    <w:basedOn w:val="Normal"/>
    <w:link w:val="DocumentMapChar"/>
    <w:uiPriority w:val="99"/>
    <w:semiHidden/>
    <w:rsid w:val="00DF4F42"/>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rsid w:val="004B2B58"/>
    <w:rPr>
      <w:bCs/>
      <w:sz w:val="0"/>
      <w:szCs w:val="0"/>
      <w:lang w:eastAsia="en-US"/>
    </w:rPr>
  </w:style>
  <w:style w:type="paragraph" w:styleId="ListParagraph">
    <w:name w:val="List Paragraph"/>
    <w:basedOn w:val="Normal"/>
    <w:link w:val="ListParagraphChar"/>
    <w:uiPriority w:val="34"/>
    <w:qFormat/>
    <w:rsid w:val="00FE28B7"/>
    <w:pPr>
      <w:ind w:left="720"/>
    </w:pPr>
  </w:style>
  <w:style w:type="character" w:customStyle="1" w:styleId="m1">
    <w:name w:val="m1"/>
    <w:uiPriority w:val="99"/>
    <w:rsid w:val="005B634D"/>
    <w:rPr>
      <w:color w:val="0000FF"/>
    </w:rPr>
  </w:style>
  <w:style w:type="character" w:customStyle="1" w:styleId="t1">
    <w:name w:val="t1"/>
    <w:uiPriority w:val="99"/>
    <w:rsid w:val="005B634D"/>
    <w:rPr>
      <w:color w:val="990000"/>
    </w:rPr>
  </w:style>
  <w:style w:type="character" w:customStyle="1" w:styleId="b1">
    <w:name w:val="b1"/>
    <w:uiPriority w:val="99"/>
    <w:rsid w:val="005B634D"/>
    <w:rPr>
      <w:rFonts w:ascii="Courier New" w:hAnsi="Courier New"/>
      <w:b/>
      <w:color w:val="FF0000"/>
      <w:u w:val="none"/>
      <w:effect w:val="none"/>
    </w:rPr>
  </w:style>
  <w:style w:type="character" w:styleId="Emphasis">
    <w:name w:val="Emphasis"/>
    <w:basedOn w:val="DefaultParagraphFont"/>
    <w:uiPriority w:val="99"/>
    <w:qFormat/>
    <w:rsid w:val="000A560A"/>
    <w:rPr>
      <w:rFonts w:cs="Times New Roman"/>
      <w:i/>
      <w:iCs/>
    </w:rPr>
  </w:style>
  <w:style w:type="table" w:styleId="TableClassic3">
    <w:name w:val="Table Classic 3"/>
    <w:basedOn w:val="TableNormal"/>
    <w:uiPriority w:val="99"/>
    <w:rsid w:val="003A022E"/>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2">
    <w:name w:val="Table Classic 2"/>
    <w:basedOn w:val="TableNormal"/>
    <w:uiPriority w:val="99"/>
    <w:rsid w:val="003A022E"/>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3Deffects1">
    <w:name w:val="Table 3D effects 1"/>
    <w:basedOn w:val="TableNormal"/>
    <w:uiPriority w:val="99"/>
    <w:rsid w:val="003A022E"/>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Columns2">
    <w:name w:val="Table Columns 2"/>
    <w:basedOn w:val="TableNormal"/>
    <w:uiPriority w:val="99"/>
    <w:rsid w:val="003A022E"/>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LightList1">
    <w:name w:val="Light List1"/>
    <w:basedOn w:val="TableNormal"/>
    <w:uiPriority w:val="61"/>
    <w:rsid w:val="0017420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4107A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nhideWhenUsed/>
    <w:rsid w:val="00D41CC7"/>
    <w:pPr>
      <w:tabs>
        <w:tab w:val="center" w:pos="4680"/>
        <w:tab w:val="right" w:pos="9360"/>
      </w:tabs>
    </w:pPr>
  </w:style>
  <w:style w:type="character" w:customStyle="1" w:styleId="HeaderChar">
    <w:name w:val="Header Char"/>
    <w:basedOn w:val="DefaultParagraphFont"/>
    <w:link w:val="Header"/>
    <w:rsid w:val="00D41CC7"/>
    <w:rPr>
      <w:rFonts w:ascii="Arial" w:hAnsi="Arial" w:cs="Arial"/>
      <w:bCs/>
      <w:sz w:val="20"/>
      <w:szCs w:val="18"/>
      <w:lang w:eastAsia="en-US"/>
    </w:rPr>
  </w:style>
  <w:style w:type="paragraph" w:styleId="Footer">
    <w:name w:val="footer"/>
    <w:basedOn w:val="Normal"/>
    <w:link w:val="FooterChar"/>
    <w:unhideWhenUsed/>
    <w:rsid w:val="00D41CC7"/>
    <w:pPr>
      <w:tabs>
        <w:tab w:val="center" w:pos="4680"/>
        <w:tab w:val="right" w:pos="9360"/>
      </w:tabs>
    </w:pPr>
  </w:style>
  <w:style w:type="character" w:customStyle="1" w:styleId="FooterChar">
    <w:name w:val="Footer Char"/>
    <w:basedOn w:val="DefaultParagraphFont"/>
    <w:link w:val="Footer"/>
    <w:rsid w:val="00D41CC7"/>
    <w:rPr>
      <w:rFonts w:ascii="Arial" w:hAnsi="Arial" w:cs="Arial"/>
      <w:bCs/>
      <w:sz w:val="20"/>
      <w:szCs w:val="18"/>
      <w:lang w:eastAsia="en-US"/>
    </w:rPr>
  </w:style>
  <w:style w:type="paragraph" w:customStyle="1" w:styleId="FooterWide">
    <w:name w:val="FooterWide"/>
    <w:basedOn w:val="Footer"/>
    <w:rsid w:val="00D41CC7"/>
    <w:pPr>
      <w:numPr>
        <w:numId w:val="3"/>
      </w:numPr>
      <w:tabs>
        <w:tab w:val="clear" w:pos="360"/>
        <w:tab w:val="clear" w:pos="4680"/>
        <w:tab w:val="clear" w:pos="9360"/>
        <w:tab w:val="center" w:pos="6480"/>
        <w:tab w:val="right" w:pos="12960"/>
      </w:tabs>
      <w:spacing w:before="60"/>
      <w:ind w:left="0" w:firstLine="0"/>
    </w:pPr>
    <w:rPr>
      <w:rFonts w:ascii="Arial Narrow" w:hAnsi="Arial Narrow" w:cs="Times New Roman"/>
      <w:bCs/>
      <w:szCs w:val="24"/>
    </w:rPr>
  </w:style>
  <w:style w:type="paragraph" w:customStyle="1" w:styleId="Bullet">
    <w:name w:val="Bullet"/>
    <w:basedOn w:val="BodyText"/>
    <w:rsid w:val="00D41CC7"/>
    <w:pPr>
      <w:tabs>
        <w:tab w:val="num" w:pos="360"/>
      </w:tabs>
      <w:spacing w:before="20" w:after="40"/>
      <w:ind w:hanging="360"/>
    </w:pPr>
    <w:rPr>
      <w:rFonts w:cs="Times New Roman"/>
      <w:bCs/>
      <w:color w:val="auto"/>
      <w:szCs w:val="24"/>
    </w:rPr>
  </w:style>
  <w:style w:type="paragraph" w:customStyle="1" w:styleId="BulletForTable">
    <w:name w:val="BulletForTable"/>
    <w:basedOn w:val="Normal"/>
    <w:rsid w:val="00D41CC7"/>
    <w:pPr>
      <w:tabs>
        <w:tab w:val="num" w:pos="360"/>
      </w:tabs>
      <w:spacing w:before="20" w:after="20"/>
      <w:ind w:left="360" w:hanging="360"/>
    </w:pPr>
    <w:rPr>
      <w:rFonts w:cs="Times New Roman"/>
      <w:bCs/>
      <w:szCs w:val="24"/>
    </w:rPr>
  </w:style>
  <w:style w:type="paragraph" w:customStyle="1" w:styleId="Contents">
    <w:name w:val="Contents"/>
    <w:basedOn w:val="Normal"/>
    <w:next w:val="TOC1"/>
    <w:rsid w:val="00D41CC7"/>
    <w:pPr>
      <w:keepNext/>
      <w:pageBreakBefore/>
      <w:pBdr>
        <w:top w:val="single" w:sz="4" w:space="1" w:color="auto"/>
      </w:pBdr>
      <w:spacing w:after="120"/>
    </w:pPr>
    <w:rPr>
      <w:rFonts w:ascii="Times New Roman" w:hAnsi="Times New Roman" w:cs="Times New Roman"/>
      <w:bCs/>
      <w:sz w:val="36"/>
      <w:szCs w:val="24"/>
    </w:rPr>
  </w:style>
  <w:style w:type="paragraph" w:customStyle="1" w:styleId="Copyrighttext">
    <w:name w:val="Copyright text"/>
    <w:basedOn w:val="Normal"/>
    <w:rsid w:val="00D41CC7"/>
    <w:pPr>
      <w:keepLines/>
      <w:spacing w:after="60"/>
    </w:pPr>
    <w:rPr>
      <w:rFonts w:ascii="Times New Roman" w:hAnsi="Times New Roman" w:cs="Times New Roman"/>
      <w:bCs/>
      <w:szCs w:val="24"/>
    </w:rPr>
  </w:style>
  <w:style w:type="paragraph" w:customStyle="1" w:styleId="Copyrightheading">
    <w:name w:val="Copyright heading"/>
    <w:basedOn w:val="Copyrighttext"/>
    <w:rsid w:val="00D41CC7"/>
    <w:rPr>
      <w:i/>
    </w:rPr>
  </w:style>
  <w:style w:type="paragraph" w:customStyle="1" w:styleId="TitleProjName">
    <w:name w:val="Title Proj Name"/>
    <w:basedOn w:val="Normal"/>
    <w:next w:val="Normal"/>
    <w:rsid w:val="00D41CC7"/>
    <w:pPr>
      <w:spacing w:before="120" w:after="120"/>
      <w:jc w:val="center"/>
    </w:pPr>
    <w:rPr>
      <w:rFonts w:ascii="Times New Roman" w:hAnsi="Times New Roman" w:cs="Times New Roman"/>
      <w:bCs/>
      <w:sz w:val="44"/>
      <w:szCs w:val="24"/>
    </w:rPr>
  </w:style>
  <w:style w:type="paragraph" w:customStyle="1" w:styleId="TitleBar">
    <w:name w:val="Title Bar"/>
    <w:basedOn w:val="Normal"/>
    <w:next w:val="Normal"/>
    <w:rsid w:val="00D41CC7"/>
    <w:pPr>
      <w:pBdr>
        <w:top w:val="single" w:sz="12" w:space="1" w:color="auto"/>
        <w:bottom w:val="single" w:sz="4" w:space="1" w:color="auto"/>
      </w:pBdr>
      <w:spacing w:before="120" w:after="60"/>
      <w:jc w:val="right"/>
    </w:pPr>
    <w:rPr>
      <w:rFonts w:cs="Times New Roman"/>
      <w:bCs/>
      <w:sz w:val="28"/>
      <w:szCs w:val="24"/>
    </w:rPr>
  </w:style>
  <w:style w:type="paragraph" w:styleId="Title">
    <w:name w:val="Title"/>
    <w:basedOn w:val="Normal"/>
    <w:next w:val="Normal"/>
    <w:link w:val="TitleChar"/>
    <w:qFormat/>
    <w:locked/>
    <w:rsid w:val="00D41CC7"/>
    <w:pPr>
      <w:spacing w:before="240" w:after="120"/>
      <w:jc w:val="center"/>
      <w:outlineLvl w:val="0"/>
    </w:pPr>
    <w:rPr>
      <w:rFonts w:ascii="Arial Narrow" w:hAnsi="Arial Narrow"/>
      <w:b/>
      <w:kern w:val="28"/>
      <w:sz w:val="48"/>
      <w:szCs w:val="32"/>
    </w:rPr>
  </w:style>
  <w:style w:type="character" w:customStyle="1" w:styleId="TitleChar">
    <w:name w:val="Title Char"/>
    <w:basedOn w:val="DefaultParagraphFont"/>
    <w:link w:val="Title"/>
    <w:rsid w:val="00D41CC7"/>
    <w:rPr>
      <w:rFonts w:ascii="Arial Narrow" w:hAnsi="Arial Narrow" w:cs="Arial"/>
      <w:b/>
      <w:bCs/>
      <w:kern w:val="28"/>
      <w:sz w:val="48"/>
      <w:szCs w:val="32"/>
      <w:lang w:eastAsia="en-US"/>
    </w:rPr>
  </w:style>
  <w:style w:type="character" w:styleId="PageNumber">
    <w:name w:val="page number"/>
    <w:basedOn w:val="DefaultParagraphFont"/>
    <w:rsid w:val="00D41CC7"/>
    <w:rPr>
      <w:rFonts w:ascii="Times New Roman" w:hAnsi="Times New Roman"/>
      <w:sz w:val="28"/>
    </w:rPr>
  </w:style>
  <w:style w:type="character" w:customStyle="1" w:styleId="FootnoteTextChar">
    <w:name w:val="Footnote Text Char"/>
    <w:basedOn w:val="DefaultParagraphFont"/>
    <w:link w:val="FootnoteText"/>
    <w:semiHidden/>
    <w:rsid w:val="00D41CC7"/>
    <w:rPr>
      <w:rFonts w:ascii="Arial" w:hAnsi="Arial"/>
      <w:sz w:val="20"/>
      <w:szCs w:val="20"/>
      <w:lang w:eastAsia="en-US"/>
    </w:rPr>
  </w:style>
  <w:style w:type="paragraph" w:styleId="FootnoteText">
    <w:name w:val="footnote text"/>
    <w:basedOn w:val="Normal"/>
    <w:link w:val="FootnoteTextChar"/>
    <w:semiHidden/>
    <w:rsid w:val="00D41CC7"/>
    <w:pPr>
      <w:spacing w:before="40" w:after="60"/>
    </w:pPr>
    <w:rPr>
      <w:rFonts w:cs="Times New Roman"/>
      <w:bCs/>
      <w:szCs w:val="20"/>
    </w:rPr>
  </w:style>
  <w:style w:type="paragraph" w:customStyle="1" w:styleId="CoverText14pt">
    <w:name w:val="Cover Text 14pt"/>
    <w:basedOn w:val="Normal"/>
    <w:next w:val="Normal"/>
    <w:rsid w:val="00D41CC7"/>
    <w:pPr>
      <w:jc w:val="center"/>
    </w:pPr>
    <w:rPr>
      <w:rFonts w:cs="Times New Roman"/>
      <w:bCs/>
      <w:sz w:val="28"/>
      <w:szCs w:val="24"/>
    </w:rPr>
  </w:style>
  <w:style w:type="paragraph" w:customStyle="1" w:styleId="Cover-Right">
    <w:name w:val="Cover-Right"/>
    <w:basedOn w:val="Normal"/>
    <w:rsid w:val="00D41CC7"/>
    <w:pPr>
      <w:jc w:val="right"/>
    </w:pPr>
    <w:rPr>
      <w:rFonts w:cs="Times New Roman"/>
      <w:b/>
      <w:bCs/>
      <w:szCs w:val="24"/>
    </w:rPr>
  </w:style>
  <w:style w:type="paragraph" w:customStyle="1" w:styleId="Cover-Left-10pt">
    <w:name w:val="Cover-Left-10 pt"/>
    <w:basedOn w:val="Normal"/>
    <w:rsid w:val="00D41CC7"/>
    <w:rPr>
      <w:rFonts w:cs="Times New Roman"/>
      <w:bCs/>
      <w:szCs w:val="24"/>
    </w:rPr>
  </w:style>
  <w:style w:type="paragraph" w:customStyle="1" w:styleId="Heading-FrontMatter">
    <w:name w:val="Heading-Front Matter"/>
    <w:basedOn w:val="Normal"/>
    <w:next w:val="BodyText"/>
    <w:rsid w:val="00D41CC7"/>
    <w:pPr>
      <w:keepNext/>
      <w:pBdr>
        <w:top w:val="single" w:sz="4" w:space="1" w:color="auto"/>
      </w:pBdr>
      <w:spacing w:before="240" w:after="120"/>
    </w:pPr>
    <w:rPr>
      <w:rFonts w:ascii="Times New Roman" w:hAnsi="Times New Roman" w:cs="Times New Roman"/>
      <w:bCs/>
      <w:sz w:val="36"/>
      <w:szCs w:val="24"/>
    </w:rPr>
  </w:style>
  <w:style w:type="paragraph" w:customStyle="1" w:styleId="HD2NoNumber">
    <w:name w:val="HD 2 No Number"/>
    <w:basedOn w:val="BodyText"/>
    <w:next w:val="BodyText"/>
    <w:rsid w:val="00D41CC7"/>
    <w:pPr>
      <w:keepNext/>
      <w:spacing w:before="120" w:after="60"/>
      <w:ind w:left="0"/>
    </w:pPr>
    <w:rPr>
      <w:rFonts w:cs="Times New Roman"/>
      <w:bCs/>
      <w:color w:val="auto"/>
      <w:sz w:val="28"/>
      <w:szCs w:val="24"/>
    </w:rPr>
  </w:style>
  <w:style w:type="paragraph" w:customStyle="1" w:styleId="HD3NoNumber">
    <w:name w:val="HD 3 No Number"/>
    <w:basedOn w:val="HD2NoNumber"/>
    <w:next w:val="BodyText"/>
    <w:rsid w:val="00D41CC7"/>
    <w:rPr>
      <w:i/>
    </w:rPr>
  </w:style>
  <w:style w:type="paragraph" w:customStyle="1" w:styleId="HD4NoNumber">
    <w:name w:val="HD 4 No Number"/>
    <w:basedOn w:val="HD3NoNumber"/>
    <w:next w:val="BodyText"/>
    <w:rsid w:val="00D41CC7"/>
    <w:rPr>
      <w:b/>
      <w:sz w:val="24"/>
    </w:rPr>
  </w:style>
  <w:style w:type="paragraph" w:customStyle="1" w:styleId="HDAAppendix">
    <w:name w:val="HD A Appendix"/>
    <w:basedOn w:val="Normal"/>
    <w:next w:val="BodyText"/>
    <w:rsid w:val="00D41CC7"/>
    <w:pPr>
      <w:keepNext/>
      <w:pageBreakBefore/>
      <w:pBdr>
        <w:top w:val="single" w:sz="4" w:space="1" w:color="auto"/>
      </w:pBdr>
      <w:spacing w:after="120"/>
      <w:ind w:left="360" w:hanging="360"/>
    </w:pPr>
    <w:rPr>
      <w:rFonts w:ascii="Times New Roman" w:hAnsi="Times New Roman" w:cs="Times New Roman"/>
      <w:bCs/>
      <w:sz w:val="36"/>
      <w:szCs w:val="24"/>
    </w:rPr>
  </w:style>
  <w:style w:type="paragraph" w:customStyle="1" w:styleId="HDIndex">
    <w:name w:val="HD Index"/>
    <w:basedOn w:val="Contents"/>
    <w:next w:val="Index1"/>
    <w:rsid w:val="00D41CC7"/>
  </w:style>
  <w:style w:type="paragraph" w:customStyle="1" w:styleId="HiddenTextInstructions">
    <w:name w:val="Hidden Text Instructions"/>
    <w:basedOn w:val="BodyText"/>
    <w:rsid w:val="00D41CC7"/>
    <w:pPr>
      <w:spacing w:before="60" w:after="60"/>
      <w:ind w:left="1440"/>
    </w:pPr>
    <w:rPr>
      <w:bCs/>
      <w:vanish/>
      <w:color w:val="339966"/>
      <w:szCs w:val="24"/>
    </w:rPr>
  </w:style>
  <w:style w:type="paragraph" w:customStyle="1" w:styleId="Notice">
    <w:name w:val="Notice"/>
    <w:basedOn w:val="Normal"/>
    <w:next w:val="Normal"/>
    <w:rsid w:val="00D41CC7"/>
    <w:rPr>
      <w:rFonts w:cs="Times New Roman"/>
      <w:bCs/>
      <w:color w:val="FF0000"/>
      <w:sz w:val="36"/>
      <w:szCs w:val="24"/>
    </w:rPr>
  </w:style>
  <w:style w:type="paragraph" w:customStyle="1" w:styleId="TableColumnHeading">
    <w:name w:val="Table Column Heading"/>
    <w:basedOn w:val="Normal"/>
    <w:rsid w:val="00D41CC7"/>
    <w:pPr>
      <w:keepNext/>
    </w:pPr>
    <w:rPr>
      <w:rFonts w:cs="Times New Roman"/>
      <w:b/>
      <w:bCs/>
      <w:szCs w:val="24"/>
    </w:rPr>
  </w:style>
  <w:style w:type="paragraph" w:customStyle="1" w:styleId="TableRowText">
    <w:name w:val="Table Row Text"/>
    <w:basedOn w:val="Normal"/>
    <w:rsid w:val="00D41CC7"/>
    <w:rPr>
      <w:rFonts w:cs="Times New Roman"/>
      <w:bCs/>
      <w:szCs w:val="24"/>
    </w:rPr>
  </w:style>
  <w:style w:type="paragraph" w:customStyle="1" w:styleId="TableRowTitle">
    <w:name w:val="Table Row Title"/>
    <w:basedOn w:val="Normal"/>
    <w:rsid w:val="00D41CC7"/>
    <w:rPr>
      <w:rFonts w:cs="Times New Roman"/>
      <w:b/>
      <w:bCs/>
      <w:szCs w:val="24"/>
    </w:rPr>
  </w:style>
  <w:style w:type="paragraph" w:customStyle="1" w:styleId="Table-Bold">
    <w:name w:val="Table-Bold"/>
    <w:basedOn w:val="Normal"/>
    <w:rsid w:val="00D41CC7"/>
    <w:rPr>
      <w:rFonts w:ascii="Arial Narrow" w:hAnsi="Arial Narrow" w:cs="Times New Roman"/>
      <w:b/>
      <w:bCs/>
      <w:szCs w:val="24"/>
    </w:rPr>
  </w:style>
  <w:style w:type="paragraph" w:customStyle="1" w:styleId="Table-Normal">
    <w:name w:val="Table-Normal"/>
    <w:basedOn w:val="Normal"/>
    <w:rsid w:val="00D41CC7"/>
    <w:rPr>
      <w:rFonts w:ascii="Arial Narrow" w:hAnsi="Arial Narrow" w:cs="Times New Roman"/>
      <w:bCs/>
      <w:szCs w:val="24"/>
    </w:rPr>
  </w:style>
  <w:style w:type="paragraph" w:customStyle="1" w:styleId="Table-Normal-8pt">
    <w:name w:val="Table-Normal-8pt"/>
    <w:basedOn w:val="Table-Normal"/>
    <w:rsid w:val="00D41CC7"/>
    <w:rPr>
      <w:sz w:val="16"/>
    </w:rPr>
  </w:style>
  <w:style w:type="paragraph" w:styleId="List">
    <w:name w:val="List"/>
    <w:basedOn w:val="Normal"/>
    <w:rsid w:val="00D41CC7"/>
    <w:pPr>
      <w:ind w:left="1800" w:hanging="360"/>
    </w:pPr>
    <w:rPr>
      <w:rFonts w:cs="Times New Roman"/>
      <w:bCs/>
      <w:szCs w:val="24"/>
    </w:rPr>
  </w:style>
  <w:style w:type="paragraph" w:styleId="List2">
    <w:name w:val="List 2"/>
    <w:basedOn w:val="Normal"/>
    <w:rsid w:val="00D41CC7"/>
    <w:pPr>
      <w:ind w:left="720" w:hanging="360"/>
    </w:pPr>
    <w:rPr>
      <w:rFonts w:cs="Times New Roman"/>
      <w:bCs/>
      <w:szCs w:val="24"/>
    </w:rPr>
  </w:style>
  <w:style w:type="paragraph" w:styleId="List3">
    <w:name w:val="List 3"/>
    <w:basedOn w:val="Normal"/>
    <w:rsid w:val="00D41CC7"/>
    <w:pPr>
      <w:ind w:left="1080" w:hanging="360"/>
    </w:pPr>
    <w:rPr>
      <w:rFonts w:cs="Times New Roman"/>
      <w:bCs/>
      <w:szCs w:val="24"/>
    </w:rPr>
  </w:style>
  <w:style w:type="paragraph" w:styleId="List4">
    <w:name w:val="List 4"/>
    <w:basedOn w:val="Normal"/>
    <w:rsid w:val="00D41CC7"/>
    <w:pPr>
      <w:ind w:left="1440" w:hanging="360"/>
    </w:pPr>
    <w:rPr>
      <w:rFonts w:cs="Times New Roman"/>
      <w:bCs/>
      <w:szCs w:val="24"/>
    </w:rPr>
  </w:style>
  <w:style w:type="paragraph" w:styleId="List5">
    <w:name w:val="List 5"/>
    <w:basedOn w:val="Normal"/>
    <w:rsid w:val="00D41CC7"/>
    <w:pPr>
      <w:ind w:left="1800" w:hanging="360"/>
    </w:pPr>
    <w:rPr>
      <w:rFonts w:cs="Times New Roman"/>
      <w:bCs/>
      <w:szCs w:val="24"/>
    </w:rPr>
  </w:style>
  <w:style w:type="paragraph" w:customStyle="1" w:styleId="Table-bold0">
    <w:name w:val="Table-bold"/>
    <w:basedOn w:val="Normal"/>
    <w:rsid w:val="00D41CC7"/>
    <w:pPr>
      <w:keepNext/>
      <w:overflowPunct w:val="0"/>
      <w:autoSpaceDE w:val="0"/>
      <w:autoSpaceDN w:val="0"/>
      <w:adjustRightInd w:val="0"/>
      <w:spacing w:before="40" w:after="40"/>
      <w:textAlignment w:val="baseline"/>
    </w:pPr>
    <w:rPr>
      <w:rFonts w:ascii="Arial Narrow" w:hAnsi="Arial Narrow" w:cs="Times New Roman"/>
      <w:b/>
      <w:bCs/>
      <w:szCs w:val="20"/>
    </w:rPr>
  </w:style>
  <w:style w:type="paragraph" w:customStyle="1" w:styleId="Table-normal0">
    <w:name w:val="Table-normal"/>
    <w:basedOn w:val="Normal"/>
    <w:rsid w:val="00D41CC7"/>
    <w:pPr>
      <w:overflowPunct w:val="0"/>
      <w:autoSpaceDE w:val="0"/>
      <w:autoSpaceDN w:val="0"/>
      <w:adjustRightInd w:val="0"/>
      <w:spacing w:before="20" w:after="20"/>
      <w:textAlignment w:val="baseline"/>
    </w:pPr>
    <w:rPr>
      <w:rFonts w:ascii="Arial Narrow" w:hAnsi="Arial Narrow" w:cs="Times New Roman"/>
      <w:bCs/>
      <w:szCs w:val="20"/>
    </w:rPr>
  </w:style>
  <w:style w:type="paragraph" w:customStyle="1" w:styleId="Bullet2">
    <w:name w:val="Bullet2"/>
    <w:basedOn w:val="BodyText"/>
    <w:rsid w:val="00D41CC7"/>
    <w:pPr>
      <w:spacing w:before="60" w:after="60"/>
      <w:ind w:left="720" w:hanging="360"/>
    </w:pPr>
    <w:rPr>
      <w:rFonts w:cs="Times New Roman"/>
      <w:bCs/>
      <w:color w:val="auto"/>
      <w:szCs w:val="24"/>
    </w:rPr>
  </w:style>
  <w:style w:type="paragraph" w:customStyle="1" w:styleId="BodyTextHangingIndent">
    <w:name w:val="Body Text Hanging Indent"/>
    <w:basedOn w:val="BodyText"/>
    <w:rsid w:val="00D41CC7"/>
    <w:pPr>
      <w:spacing w:before="60" w:after="60"/>
      <w:ind w:left="1800"/>
    </w:pPr>
    <w:rPr>
      <w:rFonts w:cs="Times New Roman"/>
      <w:bCs/>
      <w:color w:val="auto"/>
      <w:szCs w:val="24"/>
    </w:rPr>
  </w:style>
  <w:style w:type="paragraph" w:customStyle="1" w:styleId="Level4Paragraph">
    <w:name w:val="Level 4 Paragraph"/>
    <w:basedOn w:val="Normal"/>
    <w:rsid w:val="00D41CC7"/>
    <w:pPr>
      <w:ind w:left="1872"/>
    </w:pPr>
    <w:rPr>
      <w:rFonts w:ascii="Times New Roman" w:hAnsi="Times New Roman" w:cs="Times New Roman"/>
      <w:bCs/>
      <w:color w:val="0000FF"/>
      <w:szCs w:val="20"/>
    </w:rPr>
  </w:style>
  <w:style w:type="paragraph" w:customStyle="1" w:styleId="Sub2SectHdr">
    <w:name w:val="Sub2 Sect Hdr"/>
    <w:basedOn w:val="Normal"/>
    <w:rsid w:val="00D41CC7"/>
    <w:pPr>
      <w:spacing w:before="240"/>
    </w:pPr>
    <w:rPr>
      <w:rFonts w:ascii="Tms Rmn" w:hAnsi="Tms Rmn" w:cs="Times New Roman"/>
      <w:b/>
      <w:bCs/>
      <w:noProof/>
      <w:szCs w:val="20"/>
    </w:rPr>
  </w:style>
  <w:style w:type="paragraph" w:customStyle="1" w:styleId="Level3Paragraph">
    <w:name w:val="Level 3 Paragraph"/>
    <w:basedOn w:val="Normal"/>
    <w:rsid w:val="00D41CC7"/>
    <w:pPr>
      <w:ind w:left="1440"/>
    </w:pPr>
    <w:rPr>
      <w:rFonts w:ascii="Times New Roman" w:hAnsi="Times New Roman" w:cs="Times New Roman"/>
      <w:bCs/>
      <w:szCs w:val="20"/>
    </w:rPr>
  </w:style>
  <w:style w:type="paragraph" w:customStyle="1" w:styleId="BulletPt">
    <w:name w:val="Bullet Pt"/>
    <w:basedOn w:val="Normal"/>
    <w:rsid w:val="00D41CC7"/>
    <w:pPr>
      <w:keepNext/>
      <w:ind w:left="360" w:hanging="360"/>
    </w:pPr>
    <w:rPr>
      <w:rFonts w:ascii="Tms Rmn" w:hAnsi="Tms Rmn" w:cs="Times New Roman"/>
      <w:bCs/>
      <w:szCs w:val="20"/>
    </w:rPr>
  </w:style>
  <w:style w:type="paragraph" w:customStyle="1" w:styleId="Level1Paragraph">
    <w:name w:val="Level 1 Paragraph"/>
    <w:basedOn w:val="Normal"/>
    <w:rsid w:val="00D41CC7"/>
    <w:rPr>
      <w:rFonts w:ascii="Times New Roman" w:hAnsi="Times New Roman" w:cs="Times New Roman"/>
      <w:bCs/>
      <w:szCs w:val="20"/>
    </w:rPr>
  </w:style>
  <w:style w:type="paragraph" w:customStyle="1" w:styleId="StrWeak">
    <w:name w:val="Str/Weak"/>
    <w:basedOn w:val="Normal"/>
    <w:rsid w:val="00D41CC7"/>
    <w:pPr>
      <w:keepNext/>
      <w:spacing w:before="240"/>
    </w:pPr>
    <w:rPr>
      <w:rFonts w:ascii="Tms Rmn" w:hAnsi="Tms Rmn" w:cs="Times New Roman"/>
      <w:bCs/>
      <w:i/>
      <w:noProof/>
      <w:szCs w:val="20"/>
    </w:rPr>
  </w:style>
  <w:style w:type="table" w:customStyle="1" w:styleId="TableNormal8">
    <w:name w:val="Table Normal8"/>
    <w:next w:val="TableNormal"/>
    <w:semiHidden/>
    <w:rsid w:val="00D41CC7"/>
    <w:pPr>
      <w:numPr>
        <w:numId w:val="10"/>
      </w:numPr>
    </w:pPr>
    <w:rPr>
      <w:rFonts w:ascii="CG Times (WN)" w:hAnsi="CG Times (WN)"/>
      <w:sz w:val="20"/>
      <w:szCs w:val="20"/>
      <w:lang w:eastAsia="en-US"/>
    </w:rPr>
    <w:tblPr>
      <w:tblInd w:w="0" w:type="dxa"/>
      <w:tblCellMar>
        <w:top w:w="0" w:type="dxa"/>
        <w:left w:w="108" w:type="dxa"/>
        <w:bottom w:w="0" w:type="dxa"/>
        <w:right w:w="108" w:type="dxa"/>
      </w:tblCellMar>
    </w:tblPr>
  </w:style>
  <w:style w:type="paragraph" w:customStyle="1" w:styleId="Question">
    <w:name w:val="Question"/>
    <w:basedOn w:val="BodyText"/>
    <w:link w:val="QuestionChar"/>
    <w:rsid w:val="00D41CC7"/>
    <w:pPr>
      <w:spacing w:before="60" w:after="60"/>
      <w:ind w:left="720" w:hanging="360"/>
    </w:pPr>
    <w:rPr>
      <w:bCs/>
      <w:color w:val="auto"/>
      <w:szCs w:val="24"/>
    </w:rPr>
  </w:style>
  <w:style w:type="character" w:customStyle="1" w:styleId="QuestionChar">
    <w:name w:val="Question Char"/>
    <w:basedOn w:val="BodyTextChar"/>
    <w:link w:val="Question"/>
    <w:rsid w:val="00D41CC7"/>
    <w:rPr>
      <w:rFonts w:ascii="Arial" w:hAnsi="Arial" w:cs="Arial"/>
      <w:bCs/>
      <w:sz w:val="20"/>
      <w:szCs w:val="24"/>
      <w:lang w:eastAsia="en-US"/>
    </w:rPr>
  </w:style>
  <w:style w:type="paragraph" w:customStyle="1" w:styleId="Instructions">
    <w:name w:val="Instructions"/>
    <w:basedOn w:val="BodyText"/>
    <w:rsid w:val="00D41CC7"/>
    <w:pPr>
      <w:spacing w:before="60" w:after="60"/>
      <w:ind w:left="1440"/>
    </w:pPr>
    <w:rPr>
      <w:rFonts w:ascii="Times New Roman" w:hAnsi="Times New Roman" w:cs="Times New Roman"/>
      <w:bCs/>
      <w:i/>
      <w:iCs/>
      <w:color w:val="auto"/>
      <w:sz w:val="16"/>
      <w:szCs w:val="16"/>
    </w:rPr>
  </w:style>
  <w:style w:type="paragraph" w:customStyle="1" w:styleId="Level2Paragraph">
    <w:name w:val="Level 2 Paragraph"/>
    <w:basedOn w:val="Level1Paragraph"/>
    <w:rsid w:val="00D41CC7"/>
    <w:pPr>
      <w:ind w:left="720"/>
    </w:pPr>
  </w:style>
  <w:style w:type="paragraph" w:customStyle="1" w:styleId="SectionDescription">
    <w:name w:val="Section Description"/>
    <w:basedOn w:val="Normal"/>
    <w:rsid w:val="00D41CC7"/>
    <w:pPr>
      <w:ind w:left="720"/>
    </w:pPr>
    <w:rPr>
      <w:rFonts w:ascii="Times New Roman" w:hAnsi="Times New Roman" w:cs="Times New Roman"/>
      <w:bCs/>
      <w:i/>
      <w:szCs w:val="20"/>
    </w:rPr>
  </w:style>
  <w:style w:type="paragraph" w:styleId="NormalIndent">
    <w:name w:val="Normal Indent"/>
    <w:basedOn w:val="Normal"/>
    <w:rsid w:val="00D41CC7"/>
    <w:pPr>
      <w:spacing w:before="200"/>
      <w:ind w:left="720"/>
    </w:pPr>
    <w:rPr>
      <w:rFonts w:cs="Times New Roman"/>
      <w:bCs/>
      <w:szCs w:val="20"/>
    </w:rPr>
  </w:style>
  <w:style w:type="paragraph" w:customStyle="1" w:styleId="TableText0">
    <w:name w:val="Table Text"/>
    <w:basedOn w:val="Normal"/>
    <w:rsid w:val="00D41CC7"/>
    <w:pPr>
      <w:keepLines/>
      <w:ind w:left="1080"/>
    </w:pPr>
    <w:rPr>
      <w:rFonts w:ascii="Times New Roman" w:hAnsi="Times New Roman" w:cs="Times New Roman"/>
      <w:bCs/>
      <w:szCs w:val="20"/>
    </w:rPr>
  </w:style>
  <w:style w:type="paragraph" w:customStyle="1" w:styleId="sstText">
    <w:name w:val="sstText"/>
    <w:rsid w:val="00D41CC7"/>
    <w:rPr>
      <w:sz w:val="20"/>
      <w:szCs w:val="20"/>
      <w:lang w:eastAsia="en-US"/>
    </w:rPr>
  </w:style>
  <w:style w:type="paragraph" w:customStyle="1" w:styleId="Code">
    <w:name w:val="Code"/>
    <w:basedOn w:val="Normal"/>
    <w:rsid w:val="00D41CC7"/>
    <w:rPr>
      <w:rFonts w:cs="Times New Roman"/>
      <w:bCs/>
      <w:sz w:val="16"/>
      <w:szCs w:val="16"/>
    </w:rPr>
  </w:style>
  <w:style w:type="paragraph" w:customStyle="1" w:styleId="Style1">
    <w:name w:val="Style1"/>
    <w:basedOn w:val="BodyText"/>
    <w:uiPriority w:val="99"/>
    <w:rsid w:val="00D41CC7"/>
    <w:pPr>
      <w:spacing w:before="60" w:after="60"/>
      <w:ind w:left="1440"/>
    </w:pPr>
    <w:rPr>
      <w:rFonts w:cs="Times New Roman"/>
      <w:bCs/>
      <w:color w:val="auto"/>
      <w:szCs w:val="24"/>
    </w:rPr>
  </w:style>
  <w:style w:type="paragraph" w:customStyle="1" w:styleId="StyleBodyText8ptLeft0">
    <w:name w:val="Style Body Text + 8 pt Left:  0&quot;"/>
    <w:basedOn w:val="PlainText"/>
    <w:rsid w:val="00D41CC7"/>
    <w:rPr>
      <w:rFonts w:ascii="Arial" w:hAnsi="Arial"/>
      <w:sz w:val="16"/>
    </w:rPr>
  </w:style>
  <w:style w:type="paragraph" w:styleId="PlainText">
    <w:name w:val="Plain Text"/>
    <w:basedOn w:val="Normal"/>
    <w:link w:val="PlainTextChar"/>
    <w:uiPriority w:val="99"/>
    <w:rsid w:val="00D41CC7"/>
    <w:rPr>
      <w:rFonts w:ascii="Courier New" w:hAnsi="Courier New" w:cs="Courier New"/>
      <w:bCs/>
      <w:szCs w:val="20"/>
    </w:rPr>
  </w:style>
  <w:style w:type="character" w:customStyle="1" w:styleId="PlainTextChar">
    <w:name w:val="Plain Text Char"/>
    <w:basedOn w:val="DefaultParagraphFont"/>
    <w:link w:val="PlainText"/>
    <w:uiPriority w:val="99"/>
    <w:rsid w:val="00D41CC7"/>
    <w:rPr>
      <w:rFonts w:ascii="Courier New" w:hAnsi="Courier New" w:cs="Courier New"/>
      <w:sz w:val="20"/>
      <w:szCs w:val="20"/>
      <w:lang w:eastAsia="en-US"/>
    </w:rPr>
  </w:style>
  <w:style w:type="paragraph" w:styleId="TOCHeading">
    <w:name w:val="TOC Heading"/>
    <w:basedOn w:val="Heading1"/>
    <w:next w:val="Normal"/>
    <w:uiPriority w:val="39"/>
    <w:qFormat/>
    <w:rsid w:val="00D41CC7"/>
    <w:pPr>
      <w:keepLines/>
      <w:spacing w:before="480" w:line="276" w:lineRule="auto"/>
      <w:ind w:left="0" w:firstLine="0"/>
      <w:outlineLvl w:val="9"/>
    </w:pPr>
    <w:rPr>
      <w:rFonts w:ascii="Cambria" w:hAnsi="Cambria" w:cs="Mangal"/>
      <w:color w:val="365F91"/>
      <w:kern w:val="0"/>
      <w:sz w:val="28"/>
      <w:szCs w:val="28"/>
    </w:rPr>
  </w:style>
  <w:style w:type="paragraph" w:customStyle="1" w:styleId="xl67">
    <w:name w:val="xl67"/>
    <w:basedOn w:val="Normal"/>
    <w:rsid w:val="00D41CC7"/>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pPr>
    <w:rPr>
      <w:b/>
      <w:sz w:val="16"/>
      <w:szCs w:val="16"/>
      <w:lang w:bidi="hi-IN"/>
    </w:rPr>
  </w:style>
  <w:style w:type="paragraph" w:customStyle="1" w:styleId="xl68">
    <w:name w:val="xl68"/>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sz w:val="16"/>
      <w:szCs w:val="16"/>
      <w:lang w:bidi="hi-IN"/>
    </w:rPr>
  </w:style>
  <w:style w:type="paragraph" w:customStyle="1" w:styleId="xl69">
    <w:name w:val="xl69"/>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jc w:val="right"/>
    </w:pPr>
    <w:rPr>
      <w:bCs/>
      <w:sz w:val="16"/>
      <w:szCs w:val="16"/>
      <w:lang w:bidi="hi-IN"/>
    </w:rPr>
  </w:style>
  <w:style w:type="paragraph" w:customStyle="1" w:styleId="xl70">
    <w:name w:val="xl70"/>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jc w:val="right"/>
    </w:pPr>
    <w:rPr>
      <w:bCs/>
      <w:color w:val="000000"/>
      <w:sz w:val="16"/>
      <w:szCs w:val="16"/>
      <w:lang w:bidi="hi-IN"/>
    </w:rPr>
  </w:style>
  <w:style w:type="paragraph" w:customStyle="1" w:styleId="xl71">
    <w:name w:val="xl71"/>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color w:val="000000"/>
      <w:sz w:val="16"/>
      <w:szCs w:val="16"/>
      <w:lang w:bidi="hi-IN"/>
    </w:rPr>
  </w:style>
  <w:style w:type="paragraph" w:customStyle="1" w:styleId="xl72">
    <w:name w:val="xl72"/>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sz w:val="16"/>
      <w:szCs w:val="16"/>
      <w:lang w:bidi="hi-IN"/>
    </w:rPr>
  </w:style>
  <w:style w:type="paragraph" w:customStyle="1" w:styleId="xl73">
    <w:name w:val="xl73"/>
    <w:basedOn w:val="Normal"/>
    <w:rsid w:val="00D41CC7"/>
    <w:pPr>
      <w:pBdr>
        <w:top w:val="single" w:sz="4" w:space="0" w:color="auto"/>
        <w:left w:val="single" w:sz="4" w:space="0" w:color="auto"/>
        <w:bottom w:val="single" w:sz="4" w:space="0" w:color="auto"/>
        <w:right w:val="single" w:sz="4" w:space="0" w:color="auto"/>
      </w:pBdr>
      <w:spacing w:before="100" w:beforeAutospacing="1" w:after="100" w:afterAutospacing="1"/>
    </w:pPr>
    <w:rPr>
      <w:bCs/>
      <w:color w:val="000000"/>
      <w:sz w:val="16"/>
      <w:szCs w:val="16"/>
      <w:lang w:bidi="hi-IN"/>
    </w:rPr>
  </w:style>
  <w:style w:type="paragraph" w:customStyle="1" w:styleId="xl74">
    <w:name w:val="xl74"/>
    <w:basedOn w:val="Normal"/>
    <w:rsid w:val="00D41CC7"/>
    <w:pPr>
      <w:spacing w:before="100" w:beforeAutospacing="1" w:after="100" w:afterAutospacing="1"/>
    </w:pPr>
    <w:rPr>
      <w:rFonts w:ascii="Times New Roman" w:hAnsi="Times New Roman" w:cs="Times New Roman"/>
      <w:bCs/>
      <w:sz w:val="24"/>
      <w:szCs w:val="24"/>
      <w:lang w:bidi="hi-IN"/>
    </w:rPr>
  </w:style>
  <w:style w:type="character" w:styleId="Strong">
    <w:name w:val="Strong"/>
    <w:basedOn w:val="DefaultParagraphFont"/>
    <w:uiPriority w:val="22"/>
    <w:qFormat/>
    <w:locked/>
    <w:rsid w:val="00D41CC7"/>
    <w:rPr>
      <w:b/>
      <w:bCs/>
    </w:rPr>
  </w:style>
  <w:style w:type="character" w:customStyle="1" w:styleId="ListParagraphChar">
    <w:name w:val="List Paragraph Char"/>
    <w:basedOn w:val="DefaultParagraphFont"/>
    <w:link w:val="ListParagraph"/>
    <w:uiPriority w:val="99"/>
    <w:locked/>
    <w:rsid w:val="00067F3C"/>
    <w:rPr>
      <w:rFonts w:ascii="Arial" w:hAnsi="Arial" w:cs="Arial"/>
      <w:bCs/>
      <w:sz w:val="20"/>
      <w:szCs w:val="18"/>
      <w:lang w:eastAsia="en-US"/>
    </w:rPr>
  </w:style>
  <w:style w:type="character" w:customStyle="1" w:styleId="sbrace">
    <w:name w:val="sbrace"/>
    <w:basedOn w:val="DefaultParagraphFont"/>
    <w:rsid w:val="007F0932"/>
  </w:style>
  <w:style w:type="character" w:customStyle="1" w:styleId="sobjectk">
    <w:name w:val="sobjectk"/>
    <w:basedOn w:val="DefaultParagraphFont"/>
    <w:rsid w:val="007F0932"/>
  </w:style>
  <w:style w:type="character" w:customStyle="1" w:styleId="scolon">
    <w:name w:val="scolon"/>
    <w:basedOn w:val="DefaultParagraphFont"/>
    <w:rsid w:val="007F0932"/>
  </w:style>
  <w:style w:type="character" w:customStyle="1" w:styleId="sobjectv">
    <w:name w:val="sobjectv"/>
    <w:basedOn w:val="DefaultParagraphFont"/>
    <w:rsid w:val="007F0932"/>
  </w:style>
  <w:style w:type="character" w:customStyle="1" w:styleId="scomma">
    <w:name w:val="scomma"/>
    <w:basedOn w:val="DefaultParagraphFont"/>
    <w:rsid w:val="007F0932"/>
  </w:style>
  <w:style w:type="character" w:customStyle="1" w:styleId="sbracket">
    <w:name w:val="sbracket"/>
    <w:basedOn w:val="DefaultParagraphFont"/>
    <w:rsid w:val="007F0932"/>
  </w:style>
  <w:style w:type="character" w:customStyle="1" w:styleId="stub">
    <w:name w:val="stub"/>
    <w:basedOn w:val="DefaultParagraphFont"/>
    <w:rsid w:val="00373C8D"/>
  </w:style>
  <w:style w:type="character" w:styleId="UnresolvedMention">
    <w:name w:val="Unresolved Mention"/>
    <w:basedOn w:val="DefaultParagraphFont"/>
    <w:uiPriority w:val="99"/>
    <w:semiHidden/>
    <w:unhideWhenUsed/>
    <w:rsid w:val="00257E8F"/>
    <w:rPr>
      <w:color w:val="605E5C"/>
      <w:shd w:val="clear" w:color="auto" w:fill="E1DFDD"/>
    </w:rPr>
  </w:style>
  <w:style w:type="paragraph" w:styleId="Revision">
    <w:name w:val="Revision"/>
    <w:hidden/>
    <w:uiPriority w:val="99"/>
    <w:semiHidden/>
    <w:rsid w:val="00180445"/>
    <w:rPr>
      <w:rFonts w:ascii="Calibri" w:eastAsiaTheme="minorHAnsi"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6310">
      <w:bodyDiv w:val="1"/>
      <w:marLeft w:val="0"/>
      <w:marRight w:val="0"/>
      <w:marTop w:val="0"/>
      <w:marBottom w:val="0"/>
      <w:divBdr>
        <w:top w:val="none" w:sz="0" w:space="0" w:color="auto"/>
        <w:left w:val="none" w:sz="0" w:space="0" w:color="auto"/>
        <w:bottom w:val="none" w:sz="0" w:space="0" w:color="auto"/>
        <w:right w:val="none" w:sz="0" w:space="0" w:color="auto"/>
      </w:divBdr>
    </w:div>
    <w:div w:id="132526841">
      <w:bodyDiv w:val="1"/>
      <w:marLeft w:val="0"/>
      <w:marRight w:val="0"/>
      <w:marTop w:val="0"/>
      <w:marBottom w:val="0"/>
      <w:divBdr>
        <w:top w:val="none" w:sz="0" w:space="0" w:color="auto"/>
        <w:left w:val="none" w:sz="0" w:space="0" w:color="auto"/>
        <w:bottom w:val="none" w:sz="0" w:space="0" w:color="auto"/>
        <w:right w:val="none" w:sz="0" w:space="0" w:color="auto"/>
      </w:divBdr>
    </w:div>
    <w:div w:id="177352500">
      <w:bodyDiv w:val="1"/>
      <w:marLeft w:val="0"/>
      <w:marRight w:val="0"/>
      <w:marTop w:val="0"/>
      <w:marBottom w:val="0"/>
      <w:divBdr>
        <w:top w:val="none" w:sz="0" w:space="0" w:color="auto"/>
        <w:left w:val="none" w:sz="0" w:space="0" w:color="auto"/>
        <w:bottom w:val="none" w:sz="0" w:space="0" w:color="auto"/>
        <w:right w:val="none" w:sz="0" w:space="0" w:color="auto"/>
      </w:divBdr>
    </w:div>
    <w:div w:id="252511702">
      <w:bodyDiv w:val="1"/>
      <w:marLeft w:val="0"/>
      <w:marRight w:val="0"/>
      <w:marTop w:val="0"/>
      <w:marBottom w:val="0"/>
      <w:divBdr>
        <w:top w:val="none" w:sz="0" w:space="0" w:color="auto"/>
        <w:left w:val="none" w:sz="0" w:space="0" w:color="auto"/>
        <w:bottom w:val="none" w:sz="0" w:space="0" w:color="auto"/>
        <w:right w:val="none" w:sz="0" w:space="0" w:color="auto"/>
      </w:divBdr>
    </w:div>
    <w:div w:id="284966498">
      <w:bodyDiv w:val="1"/>
      <w:marLeft w:val="0"/>
      <w:marRight w:val="0"/>
      <w:marTop w:val="0"/>
      <w:marBottom w:val="0"/>
      <w:divBdr>
        <w:top w:val="none" w:sz="0" w:space="0" w:color="auto"/>
        <w:left w:val="none" w:sz="0" w:space="0" w:color="auto"/>
        <w:bottom w:val="none" w:sz="0" w:space="0" w:color="auto"/>
        <w:right w:val="none" w:sz="0" w:space="0" w:color="auto"/>
      </w:divBdr>
    </w:div>
    <w:div w:id="311564108">
      <w:bodyDiv w:val="1"/>
      <w:marLeft w:val="0"/>
      <w:marRight w:val="0"/>
      <w:marTop w:val="0"/>
      <w:marBottom w:val="0"/>
      <w:divBdr>
        <w:top w:val="none" w:sz="0" w:space="0" w:color="auto"/>
        <w:left w:val="none" w:sz="0" w:space="0" w:color="auto"/>
        <w:bottom w:val="none" w:sz="0" w:space="0" w:color="auto"/>
        <w:right w:val="none" w:sz="0" w:space="0" w:color="auto"/>
      </w:divBdr>
    </w:div>
    <w:div w:id="390152812">
      <w:bodyDiv w:val="1"/>
      <w:marLeft w:val="0"/>
      <w:marRight w:val="0"/>
      <w:marTop w:val="0"/>
      <w:marBottom w:val="0"/>
      <w:divBdr>
        <w:top w:val="none" w:sz="0" w:space="0" w:color="auto"/>
        <w:left w:val="none" w:sz="0" w:space="0" w:color="auto"/>
        <w:bottom w:val="none" w:sz="0" w:space="0" w:color="auto"/>
        <w:right w:val="none" w:sz="0" w:space="0" w:color="auto"/>
      </w:divBdr>
    </w:div>
    <w:div w:id="512764863">
      <w:bodyDiv w:val="1"/>
      <w:marLeft w:val="0"/>
      <w:marRight w:val="0"/>
      <w:marTop w:val="0"/>
      <w:marBottom w:val="0"/>
      <w:divBdr>
        <w:top w:val="none" w:sz="0" w:space="0" w:color="auto"/>
        <w:left w:val="none" w:sz="0" w:space="0" w:color="auto"/>
        <w:bottom w:val="none" w:sz="0" w:space="0" w:color="auto"/>
        <w:right w:val="none" w:sz="0" w:space="0" w:color="auto"/>
      </w:divBdr>
    </w:div>
    <w:div w:id="529607799">
      <w:bodyDiv w:val="1"/>
      <w:marLeft w:val="0"/>
      <w:marRight w:val="0"/>
      <w:marTop w:val="0"/>
      <w:marBottom w:val="0"/>
      <w:divBdr>
        <w:top w:val="none" w:sz="0" w:space="0" w:color="auto"/>
        <w:left w:val="none" w:sz="0" w:space="0" w:color="auto"/>
        <w:bottom w:val="none" w:sz="0" w:space="0" w:color="auto"/>
        <w:right w:val="none" w:sz="0" w:space="0" w:color="auto"/>
      </w:divBdr>
    </w:div>
    <w:div w:id="554778142">
      <w:bodyDiv w:val="1"/>
      <w:marLeft w:val="0"/>
      <w:marRight w:val="0"/>
      <w:marTop w:val="0"/>
      <w:marBottom w:val="0"/>
      <w:divBdr>
        <w:top w:val="none" w:sz="0" w:space="0" w:color="auto"/>
        <w:left w:val="none" w:sz="0" w:space="0" w:color="auto"/>
        <w:bottom w:val="none" w:sz="0" w:space="0" w:color="auto"/>
        <w:right w:val="none" w:sz="0" w:space="0" w:color="auto"/>
      </w:divBdr>
    </w:div>
    <w:div w:id="575360021">
      <w:bodyDiv w:val="1"/>
      <w:marLeft w:val="0"/>
      <w:marRight w:val="0"/>
      <w:marTop w:val="0"/>
      <w:marBottom w:val="0"/>
      <w:divBdr>
        <w:top w:val="none" w:sz="0" w:space="0" w:color="auto"/>
        <w:left w:val="none" w:sz="0" w:space="0" w:color="auto"/>
        <w:bottom w:val="none" w:sz="0" w:space="0" w:color="auto"/>
        <w:right w:val="none" w:sz="0" w:space="0" w:color="auto"/>
      </w:divBdr>
    </w:div>
    <w:div w:id="598686819">
      <w:marLeft w:val="0"/>
      <w:marRight w:val="0"/>
      <w:marTop w:val="0"/>
      <w:marBottom w:val="0"/>
      <w:divBdr>
        <w:top w:val="none" w:sz="0" w:space="0" w:color="auto"/>
        <w:left w:val="none" w:sz="0" w:space="0" w:color="auto"/>
        <w:bottom w:val="none" w:sz="0" w:space="0" w:color="auto"/>
        <w:right w:val="none" w:sz="0" w:space="0" w:color="auto"/>
      </w:divBdr>
    </w:div>
    <w:div w:id="598686823">
      <w:marLeft w:val="0"/>
      <w:marRight w:val="0"/>
      <w:marTop w:val="0"/>
      <w:marBottom w:val="0"/>
      <w:divBdr>
        <w:top w:val="none" w:sz="0" w:space="0" w:color="auto"/>
        <w:left w:val="none" w:sz="0" w:space="0" w:color="auto"/>
        <w:bottom w:val="none" w:sz="0" w:space="0" w:color="auto"/>
        <w:right w:val="none" w:sz="0" w:space="0" w:color="auto"/>
      </w:divBdr>
    </w:div>
    <w:div w:id="598686830">
      <w:marLeft w:val="0"/>
      <w:marRight w:val="0"/>
      <w:marTop w:val="0"/>
      <w:marBottom w:val="0"/>
      <w:divBdr>
        <w:top w:val="none" w:sz="0" w:space="0" w:color="auto"/>
        <w:left w:val="none" w:sz="0" w:space="0" w:color="auto"/>
        <w:bottom w:val="none" w:sz="0" w:space="0" w:color="auto"/>
        <w:right w:val="none" w:sz="0" w:space="0" w:color="auto"/>
      </w:divBdr>
    </w:div>
    <w:div w:id="598686832">
      <w:marLeft w:val="0"/>
      <w:marRight w:val="0"/>
      <w:marTop w:val="0"/>
      <w:marBottom w:val="0"/>
      <w:divBdr>
        <w:top w:val="none" w:sz="0" w:space="0" w:color="auto"/>
        <w:left w:val="none" w:sz="0" w:space="0" w:color="auto"/>
        <w:bottom w:val="none" w:sz="0" w:space="0" w:color="auto"/>
        <w:right w:val="none" w:sz="0" w:space="0" w:color="auto"/>
      </w:divBdr>
      <w:divsChild>
        <w:div w:id="598686825">
          <w:marLeft w:val="0"/>
          <w:marRight w:val="0"/>
          <w:marTop w:val="0"/>
          <w:marBottom w:val="0"/>
          <w:divBdr>
            <w:top w:val="none" w:sz="0" w:space="0" w:color="auto"/>
            <w:left w:val="none" w:sz="0" w:space="0" w:color="auto"/>
            <w:bottom w:val="none" w:sz="0" w:space="0" w:color="auto"/>
            <w:right w:val="none" w:sz="0" w:space="0" w:color="auto"/>
          </w:divBdr>
        </w:div>
      </w:divsChild>
    </w:div>
    <w:div w:id="598686834">
      <w:marLeft w:val="0"/>
      <w:marRight w:val="0"/>
      <w:marTop w:val="0"/>
      <w:marBottom w:val="0"/>
      <w:divBdr>
        <w:top w:val="none" w:sz="0" w:space="0" w:color="auto"/>
        <w:left w:val="none" w:sz="0" w:space="0" w:color="auto"/>
        <w:bottom w:val="none" w:sz="0" w:space="0" w:color="auto"/>
        <w:right w:val="none" w:sz="0" w:space="0" w:color="auto"/>
      </w:divBdr>
    </w:div>
    <w:div w:id="598686835">
      <w:marLeft w:val="0"/>
      <w:marRight w:val="0"/>
      <w:marTop w:val="0"/>
      <w:marBottom w:val="0"/>
      <w:divBdr>
        <w:top w:val="none" w:sz="0" w:space="0" w:color="auto"/>
        <w:left w:val="none" w:sz="0" w:space="0" w:color="auto"/>
        <w:bottom w:val="none" w:sz="0" w:space="0" w:color="auto"/>
        <w:right w:val="none" w:sz="0" w:space="0" w:color="auto"/>
      </w:divBdr>
    </w:div>
    <w:div w:id="598686836">
      <w:marLeft w:val="0"/>
      <w:marRight w:val="0"/>
      <w:marTop w:val="0"/>
      <w:marBottom w:val="0"/>
      <w:divBdr>
        <w:top w:val="none" w:sz="0" w:space="0" w:color="auto"/>
        <w:left w:val="none" w:sz="0" w:space="0" w:color="auto"/>
        <w:bottom w:val="none" w:sz="0" w:space="0" w:color="auto"/>
        <w:right w:val="none" w:sz="0" w:space="0" w:color="auto"/>
      </w:divBdr>
    </w:div>
    <w:div w:id="598686837">
      <w:marLeft w:val="0"/>
      <w:marRight w:val="0"/>
      <w:marTop w:val="0"/>
      <w:marBottom w:val="0"/>
      <w:divBdr>
        <w:top w:val="none" w:sz="0" w:space="0" w:color="auto"/>
        <w:left w:val="none" w:sz="0" w:space="0" w:color="auto"/>
        <w:bottom w:val="none" w:sz="0" w:space="0" w:color="auto"/>
        <w:right w:val="none" w:sz="0" w:space="0" w:color="auto"/>
      </w:divBdr>
    </w:div>
    <w:div w:id="598686838">
      <w:marLeft w:val="0"/>
      <w:marRight w:val="0"/>
      <w:marTop w:val="0"/>
      <w:marBottom w:val="0"/>
      <w:divBdr>
        <w:top w:val="none" w:sz="0" w:space="0" w:color="auto"/>
        <w:left w:val="none" w:sz="0" w:space="0" w:color="auto"/>
        <w:bottom w:val="none" w:sz="0" w:space="0" w:color="auto"/>
        <w:right w:val="none" w:sz="0" w:space="0" w:color="auto"/>
      </w:divBdr>
    </w:div>
    <w:div w:id="598686840">
      <w:marLeft w:val="0"/>
      <w:marRight w:val="0"/>
      <w:marTop w:val="0"/>
      <w:marBottom w:val="0"/>
      <w:divBdr>
        <w:top w:val="none" w:sz="0" w:space="0" w:color="auto"/>
        <w:left w:val="none" w:sz="0" w:space="0" w:color="auto"/>
        <w:bottom w:val="none" w:sz="0" w:space="0" w:color="auto"/>
        <w:right w:val="none" w:sz="0" w:space="0" w:color="auto"/>
      </w:divBdr>
    </w:div>
    <w:div w:id="598686842">
      <w:marLeft w:val="0"/>
      <w:marRight w:val="0"/>
      <w:marTop w:val="0"/>
      <w:marBottom w:val="0"/>
      <w:divBdr>
        <w:top w:val="none" w:sz="0" w:space="0" w:color="auto"/>
        <w:left w:val="none" w:sz="0" w:space="0" w:color="auto"/>
        <w:bottom w:val="none" w:sz="0" w:space="0" w:color="auto"/>
        <w:right w:val="none" w:sz="0" w:space="0" w:color="auto"/>
      </w:divBdr>
    </w:div>
    <w:div w:id="598686845">
      <w:marLeft w:val="0"/>
      <w:marRight w:val="0"/>
      <w:marTop w:val="0"/>
      <w:marBottom w:val="0"/>
      <w:divBdr>
        <w:top w:val="none" w:sz="0" w:space="0" w:color="auto"/>
        <w:left w:val="none" w:sz="0" w:space="0" w:color="auto"/>
        <w:bottom w:val="none" w:sz="0" w:space="0" w:color="auto"/>
        <w:right w:val="none" w:sz="0" w:space="0" w:color="auto"/>
      </w:divBdr>
    </w:div>
    <w:div w:id="598686850">
      <w:marLeft w:val="0"/>
      <w:marRight w:val="0"/>
      <w:marTop w:val="0"/>
      <w:marBottom w:val="0"/>
      <w:divBdr>
        <w:top w:val="none" w:sz="0" w:space="0" w:color="auto"/>
        <w:left w:val="none" w:sz="0" w:space="0" w:color="auto"/>
        <w:bottom w:val="none" w:sz="0" w:space="0" w:color="auto"/>
        <w:right w:val="none" w:sz="0" w:space="0" w:color="auto"/>
      </w:divBdr>
    </w:div>
    <w:div w:id="598686851">
      <w:marLeft w:val="0"/>
      <w:marRight w:val="0"/>
      <w:marTop w:val="0"/>
      <w:marBottom w:val="0"/>
      <w:divBdr>
        <w:top w:val="none" w:sz="0" w:space="0" w:color="auto"/>
        <w:left w:val="none" w:sz="0" w:space="0" w:color="auto"/>
        <w:bottom w:val="none" w:sz="0" w:space="0" w:color="auto"/>
        <w:right w:val="none" w:sz="0" w:space="0" w:color="auto"/>
      </w:divBdr>
    </w:div>
    <w:div w:id="598686853">
      <w:marLeft w:val="0"/>
      <w:marRight w:val="360"/>
      <w:marTop w:val="0"/>
      <w:marBottom w:val="0"/>
      <w:divBdr>
        <w:top w:val="none" w:sz="0" w:space="0" w:color="auto"/>
        <w:left w:val="none" w:sz="0" w:space="0" w:color="auto"/>
        <w:bottom w:val="none" w:sz="0" w:space="0" w:color="auto"/>
        <w:right w:val="none" w:sz="0" w:space="0" w:color="auto"/>
      </w:divBdr>
      <w:divsChild>
        <w:div w:id="598686839">
          <w:marLeft w:val="240"/>
          <w:marRight w:val="240"/>
          <w:marTop w:val="0"/>
          <w:marBottom w:val="0"/>
          <w:divBdr>
            <w:top w:val="none" w:sz="0" w:space="0" w:color="auto"/>
            <w:left w:val="none" w:sz="0" w:space="0" w:color="auto"/>
            <w:bottom w:val="none" w:sz="0" w:space="0" w:color="auto"/>
            <w:right w:val="none" w:sz="0" w:space="0" w:color="auto"/>
          </w:divBdr>
          <w:divsChild>
            <w:div w:id="598686906">
              <w:marLeft w:val="0"/>
              <w:marRight w:val="0"/>
              <w:marTop w:val="0"/>
              <w:marBottom w:val="0"/>
              <w:divBdr>
                <w:top w:val="none" w:sz="0" w:space="0" w:color="auto"/>
                <w:left w:val="none" w:sz="0" w:space="0" w:color="auto"/>
                <w:bottom w:val="none" w:sz="0" w:space="0" w:color="auto"/>
                <w:right w:val="none" w:sz="0" w:space="0" w:color="auto"/>
              </w:divBdr>
              <w:divsChild>
                <w:div w:id="598686824">
                  <w:marLeft w:val="240"/>
                  <w:marRight w:val="240"/>
                  <w:marTop w:val="0"/>
                  <w:marBottom w:val="0"/>
                  <w:divBdr>
                    <w:top w:val="none" w:sz="0" w:space="0" w:color="auto"/>
                    <w:left w:val="none" w:sz="0" w:space="0" w:color="auto"/>
                    <w:bottom w:val="none" w:sz="0" w:space="0" w:color="auto"/>
                    <w:right w:val="none" w:sz="0" w:space="0" w:color="auto"/>
                  </w:divBdr>
                  <w:divsChild>
                    <w:div w:id="598686820">
                      <w:marLeft w:val="240"/>
                      <w:marRight w:val="0"/>
                      <w:marTop w:val="0"/>
                      <w:marBottom w:val="0"/>
                      <w:divBdr>
                        <w:top w:val="none" w:sz="0" w:space="0" w:color="auto"/>
                        <w:left w:val="none" w:sz="0" w:space="0" w:color="auto"/>
                        <w:bottom w:val="none" w:sz="0" w:space="0" w:color="auto"/>
                        <w:right w:val="none" w:sz="0" w:space="0" w:color="auto"/>
                      </w:divBdr>
                    </w:div>
                    <w:div w:id="598686826">
                      <w:marLeft w:val="0"/>
                      <w:marRight w:val="0"/>
                      <w:marTop w:val="0"/>
                      <w:marBottom w:val="0"/>
                      <w:divBdr>
                        <w:top w:val="none" w:sz="0" w:space="0" w:color="auto"/>
                        <w:left w:val="none" w:sz="0" w:space="0" w:color="auto"/>
                        <w:bottom w:val="none" w:sz="0" w:space="0" w:color="auto"/>
                        <w:right w:val="none" w:sz="0" w:space="0" w:color="auto"/>
                      </w:divBdr>
                      <w:divsChild>
                        <w:div w:id="598686911">
                          <w:marLeft w:val="240"/>
                          <w:marRight w:val="240"/>
                          <w:marTop w:val="0"/>
                          <w:marBottom w:val="0"/>
                          <w:divBdr>
                            <w:top w:val="none" w:sz="0" w:space="0" w:color="auto"/>
                            <w:left w:val="none" w:sz="0" w:space="0" w:color="auto"/>
                            <w:bottom w:val="none" w:sz="0" w:space="0" w:color="auto"/>
                            <w:right w:val="none" w:sz="0" w:space="0" w:color="auto"/>
                          </w:divBdr>
                          <w:divsChild>
                            <w:div w:id="598686821">
                              <w:marLeft w:val="240"/>
                              <w:marRight w:val="0"/>
                              <w:marTop w:val="0"/>
                              <w:marBottom w:val="0"/>
                              <w:divBdr>
                                <w:top w:val="none" w:sz="0" w:space="0" w:color="auto"/>
                                <w:left w:val="none" w:sz="0" w:space="0" w:color="auto"/>
                                <w:bottom w:val="none" w:sz="0" w:space="0" w:color="auto"/>
                                <w:right w:val="none" w:sz="0" w:space="0" w:color="auto"/>
                              </w:divBdr>
                            </w:div>
                            <w:div w:id="598686893">
                              <w:marLeft w:val="0"/>
                              <w:marRight w:val="0"/>
                              <w:marTop w:val="0"/>
                              <w:marBottom w:val="0"/>
                              <w:divBdr>
                                <w:top w:val="none" w:sz="0" w:space="0" w:color="auto"/>
                                <w:left w:val="none" w:sz="0" w:space="0" w:color="auto"/>
                                <w:bottom w:val="none" w:sz="0" w:space="0" w:color="auto"/>
                                <w:right w:val="none" w:sz="0" w:space="0" w:color="auto"/>
                              </w:divBdr>
                              <w:divsChild>
                                <w:div w:id="598686822">
                                  <w:marLeft w:val="240"/>
                                  <w:marRight w:val="240"/>
                                  <w:marTop w:val="0"/>
                                  <w:marBottom w:val="0"/>
                                  <w:divBdr>
                                    <w:top w:val="none" w:sz="0" w:space="0" w:color="auto"/>
                                    <w:left w:val="none" w:sz="0" w:space="0" w:color="auto"/>
                                    <w:bottom w:val="none" w:sz="0" w:space="0" w:color="auto"/>
                                    <w:right w:val="none" w:sz="0" w:space="0" w:color="auto"/>
                                  </w:divBdr>
                                  <w:divsChild>
                                    <w:div w:id="598686887">
                                      <w:marLeft w:val="0"/>
                                      <w:marRight w:val="0"/>
                                      <w:marTop w:val="0"/>
                                      <w:marBottom w:val="0"/>
                                      <w:divBdr>
                                        <w:top w:val="none" w:sz="0" w:space="0" w:color="auto"/>
                                        <w:left w:val="none" w:sz="0" w:space="0" w:color="auto"/>
                                        <w:bottom w:val="none" w:sz="0" w:space="0" w:color="auto"/>
                                        <w:right w:val="none" w:sz="0" w:space="0" w:color="auto"/>
                                      </w:divBdr>
                                      <w:divsChild>
                                        <w:div w:id="598686847">
                                          <w:marLeft w:val="0"/>
                                          <w:marRight w:val="0"/>
                                          <w:marTop w:val="0"/>
                                          <w:marBottom w:val="0"/>
                                          <w:divBdr>
                                            <w:top w:val="none" w:sz="0" w:space="0" w:color="auto"/>
                                            <w:left w:val="none" w:sz="0" w:space="0" w:color="auto"/>
                                            <w:bottom w:val="none" w:sz="0" w:space="0" w:color="auto"/>
                                            <w:right w:val="none" w:sz="0" w:space="0" w:color="auto"/>
                                          </w:divBdr>
                                        </w:div>
                                        <w:div w:id="598686868">
                                          <w:marLeft w:val="240"/>
                                          <w:marRight w:val="240"/>
                                          <w:marTop w:val="0"/>
                                          <w:marBottom w:val="0"/>
                                          <w:divBdr>
                                            <w:top w:val="none" w:sz="0" w:space="0" w:color="auto"/>
                                            <w:left w:val="none" w:sz="0" w:space="0" w:color="auto"/>
                                            <w:bottom w:val="none" w:sz="0" w:space="0" w:color="auto"/>
                                            <w:right w:val="none" w:sz="0" w:space="0" w:color="auto"/>
                                          </w:divBdr>
                                          <w:divsChild>
                                            <w:div w:id="598686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8686910">
                                      <w:marLeft w:val="240"/>
                                      <w:marRight w:val="0"/>
                                      <w:marTop w:val="0"/>
                                      <w:marBottom w:val="0"/>
                                      <w:divBdr>
                                        <w:top w:val="none" w:sz="0" w:space="0" w:color="auto"/>
                                        <w:left w:val="none" w:sz="0" w:space="0" w:color="auto"/>
                                        <w:bottom w:val="none" w:sz="0" w:space="0" w:color="auto"/>
                                        <w:right w:val="none" w:sz="0" w:space="0" w:color="auto"/>
                                      </w:divBdr>
                                    </w:div>
                                  </w:divsChild>
                                </w:div>
                                <w:div w:id="598686829">
                                  <w:marLeft w:val="240"/>
                                  <w:marRight w:val="240"/>
                                  <w:marTop w:val="0"/>
                                  <w:marBottom w:val="0"/>
                                  <w:divBdr>
                                    <w:top w:val="none" w:sz="0" w:space="0" w:color="auto"/>
                                    <w:left w:val="none" w:sz="0" w:space="0" w:color="auto"/>
                                    <w:bottom w:val="none" w:sz="0" w:space="0" w:color="auto"/>
                                    <w:right w:val="none" w:sz="0" w:space="0" w:color="auto"/>
                                  </w:divBdr>
                                  <w:divsChild>
                                    <w:div w:id="598686904">
                                      <w:marLeft w:val="240"/>
                                      <w:marRight w:val="0"/>
                                      <w:marTop w:val="0"/>
                                      <w:marBottom w:val="0"/>
                                      <w:divBdr>
                                        <w:top w:val="none" w:sz="0" w:space="0" w:color="auto"/>
                                        <w:left w:val="none" w:sz="0" w:space="0" w:color="auto"/>
                                        <w:bottom w:val="none" w:sz="0" w:space="0" w:color="auto"/>
                                        <w:right w:val="none" w:sz="0" w:space="0" w:color="auto"/>
                                      </w:divBdr>
                                    </w:div>
                                  </w:divsChild>
                                </w:div>
                                <w:div w:id="598686855">
                                  <w:marLeft w:val="240"/>
                                  <w:marRight w:val="240"/>
                                  <w:marTop w:val="0"/>
                                  <w:marBottom w:val="0"/>
                                  <w:divBdr>
                                    <w:top w:val="none" w:sz="0" w:space="0" w:color="auto"/>
                                    <w:left w:val="none" w:sz="0" w:space="0" w:color="auto"/>
                                    <w:bottom w:val="none" w:sz="0" w:space="0" w:color="auto"/>
                                    <w:right w:val="none" w:sz="0" w:space="0" w:color="auto"/>
                                  </w:divBdr>
                                  <w:divsChild>
                                    <w:div w:id="598686827">
                                      <w:marLeft w:val="240"/>
                                      <w:marRight w:val="0"/>
                                      <w:marTop w:val="0"/>
                                      <w:marBottom w:val="0"/>
                                      <w:divBdr>
                                        <w:top w:val="none" w:sz="0" w:space="0" w:color="auto"/>
                                        <w:left w:val="none" w:sz="0" w:space="0" w:color="auto"/>
                                        <w:bottom w:val="none" w:sz="0" w:space="0" w:color="auto"/>
                                        <w:right w:val="none" w:sz="0" w:space="0" w:color="auto"/>
                                      </w:divBdr>
                                    </w:div>
                                    <w:div w:id="598686863">
                                      <w:marLeft w:val="0"/>
                                      <w:marRight w:val="0"/>
                                      <w:marTop w:val="0"/>
                                      <w:marBottom w:val="0"/>
                                      <w:divBdr>
                                        <w:top w:val="none" w:sz="0" w:space="0" w:color="auto"/>
                                        <w:left w:val="none" w:sz="0" w:space="0" w:color="auto"/>
                                        <w:bottom w:val="none" w:sz="0" w:space="0" w:color="auto"/>
                                        <w:right w:val="none" w:sz="0" w:space="0" w:color="auto"/>
                                      </w:divBdr>
                                      <w:divsChild>
                                        <w:div w:id="598686848">
                                          <w:marLeft w:val="0"/>
                                          <w:marRight w:val="0"/>
                                          <w:marTop w:val="0"/>
                                          <w:marBottom w:val="0"/>
                                          <w:divBdr>
                                            <w:top w:val="none" w:sz="0" w:space="0" w:color="auto"/>
                                            <w:left w:val="none" w:sz="0" w:space="0" w:color="auto"/>
                                            <w:bottom w:val="none" w:sz="0" w:space="0" w:color="auto"/>
                                            <w:right w:val="none" w:sz="0" w:space="0" w:color="auto"/>
                                          </w:divBdr>
                                        </w:div>
                                        <w:div w:id="598686873">
                                          <w:marLeft w:val="240"/>
                                          <w:marRight w:val="240"/>
                                          <w:marTop w:val="0"/>
                                          <w:marBottom w:val="0"/>
                                          <w:divBdr>
                                            <w:top w:val="none" w:sz="0" w:space="0" w:color="auto"/>
                                            <w:left w:val="none" w:sz="0" w:space="0" w:color="auto"/>
                                            <w:bottom w:val="none" w:sz="0" w:space="0" w:color="auto"/>
                                            <w:right w:val="none" w:sz="0" w:space="0" w:color="auto"/>
                                          </w:divBdr>
                                          <w:divsChild>
                                            <w:div w:id="598686861">
                                              <w:marLeft w:val="240"/>
                                              <w:marRight w:val="0"/>
                                              <w:marTop w:val="0"/>
                                              <w:marBottom w:val="0"/>
                                              <w:divBdr>
                                                <w:top w:val="none" w:sz="0" w:space="0" w:color="auto"/>
                                                <w:left w:val="none" w:sz="0" w:space="0" w:color="auto"/>
                                                <w:bottom w:val="none" w:sz="0" w:space="0" w:color="auto"/>
                                                <w:right w:val="none" w:sz="0" w:space="0" w:color="auto"/>
                                              </w:divBdr>
                                            </w:div>
                                            <w:div w:id="598686902">
                                              <w:marLeft w:val="0"/>
                                              <w:marRight w:val="0"/>
                                              <w:marTop w:val="0"/>
                                              <w:marBottom w:val="0"/>
                                              <w:divBdr>
                                                <w:top w:val="none" w:sz="0" w:space="0" w:color="auto"/>
                                                <w:left w:val="none" w:sz="0" w:space="0" w:color="auto"/>
                                                <w:bottom w:val="none" w:sz="0" w:space="0" w:color="auto"/>
                                                <w:right w:val="none" w:sz="0" w:space="0" w:color="auto"/>
                                              </w:divBdr>
                                              <w:divsChild>
                                                <w:div w:id="598686843">
                                                  <w:marLeft w:val="0"/>
                                                  <w:marRight w:val="0"/>
                                                  <w:marTop w:val="0"/>
                                                  <w:marBottom w:val="0"/>
                                                  <w:divBdr>
                                                    <w:top w:val="none" w:sz="0" w:space="0" w:color="auto"/>
                                                    <w:left w:val="none" w:sz="0" w:space="0" w:color="auto"/>
                                                    <w:bottom w:val="none" w:sz="0" w:space="0" w:color="auto"/>
                                                    <w:right w:val="none" w:sz="0" w:space="0" w:color="auto"/>
                                                  </w:divBdr>
                                                </w:div>
                                                <w:div w:id="598686862">
                                                  <w:marLeft w:val="240"/>
                                                  <w:marRight w:val="240"/>
                                                  <w:marTop w:val="0"/>
                                                  <w:marBottom w:val="0"/>
                                                  <w:divBdr>
                                                    <w:top w:val="none" w:sz="0" w:space="0" w:color="auto"/>
                                                    <w:left w:val="none" w:sz="0" w:space="0" w:color="auto"/>
                                                    <w:bottom w:val="none" w:sz="0" w:space="0" w:color="auto"/>
                                                    <w:right w:val="none" w:sz="0" w:space="0" w:color="auto"/>
                                                  </w:divBdr>
                                                  <w:divsChild>
                                                    <w:div w:id="5986868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686872">
                                  <w:marLeft w:val="240"/>
                                  <w:marRight w:val="240"/>
                                  <w:marTop w:val="0"/>
                                  <w:marBottom w:val="0"/>
                                  <w:divBdr>
                                    <w:top w:val="none" w:sz="0" w:space="0" w:color="auto"/>
                                    <w:left w:val="none" w:sz="0" w:space="0" w:color="auto"/>
                                    <w:bottom w:val="none" w:sz="0" w:space="0" w:color="auto"/>
                                    <w:right w:val="none" w:sz="0" w:space="0" w:color="auto"/>
                                  </w:divBdr>
                                  <w:divsChild>
                                    <w:div w:id="598686891">
                                      <w:marLeft w:val="240"/>
                                      <w:marRight w:val="0"/>
                                      <w:marTop w:val="0"/>
                                      <w:marBottom w:val="0"/>
                                      <w:divBdr>
                                        <w:top w:val="none" w:sz="0" w:space="0" w:color="auto"/>
                                        <w:left w:val="none" w:sz="0" w:space="0" w:color="auto"/>
                                        <w:bottom w:val="none" w:sz="0" w:space="0" w:color="auto"/>
                                        <w:right w:val="none" w:sz="0" w:space="0" w:color="auto"/>
                                      </w:divBdr>
                                    </w:div>
                                    <w:div w:id="598686921">
                                      <w:marLeft w:val="0"/>
                                      <w:marRight w:val="0"/>
                                      <w:marTop w:val="0"/>
                                      <w:marBottom w:val="0"/>
                                      <w:divBdr>
                                        <w:top w:val="none" w:sz="0" w:space="0" w:color="auto"/>
                                        <w:left w:val="none" w:sz="0" w:space="0" w:color="auto"/>
                                        <w:bottom w:val="none" w:sz="0" w:space="0" w:color="auto"/>
                                        <w:right w:val="none" w:sz="0" w:space="0" w:color="auto"/>
                                      </w:divBdr>
                                      <w:divsChild>
                                        <w:div w:id="598686844">
                                          <w:marLeft w:val="240"/>
                                          <w:marRight w:val="240"/>
                                          <w:marTop w:val="0"/>
                                          <w:marBottom w:val="0"/>
                                          <w:divBdr>
                                            <w:top w:val="none" w:sz="0" w:space="0" w:color="auto"/>
                                            <w:left w:val="none" w:sz="0" w:space="0" w:color="auto"/>
                                            <w:bottom w:val="none" w:sz="0" w:space="0" w:color="auto"/>
                                            <w:right w:val="none" w:sz="0" w:space="0" w:color="auto"/>
                                          </w:divBdr>
                                          <w:divsChild>
                                            <w:div w:id="598686895">
                                              <w:marLeft w:val="240"/>
                                              <w:marRight w:val="0"/>
                                              <w:marTop w:val="0"/>
                                              <w:marBottom w:val="0"/>
                                              <w:divBdr>
                                                <w:top w:val="none" w:sz="0" w:space="0" w:color="auto"/>
                                                <w:left w:val="none" w:sz="0" w:space="0" w:color="auto"/>
                                                <w:bottom w:val="none" w:sz="0" w:space="0" w:color="auto"/>
                                                <w:right w:val="none" w:sz="0" w:space="0" w:color="auto"/>
                                              </w:divBdr>
                                            </w:div>
                                          </w:divsChild>
                                        </w:div>
                                        <w:div w:id="5986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6874">
                                  <w:marLeft w:val="0"/>
                                  <w:marRight w:val="0"/>
                                  <w:marTop w:val="0"/>
                                  <w:marBottom w:val="0"/>
                                  <w:divBdr>
                                    <w:top w:val="none" w:sz="0" w:space="0" w:color="auto"/>
                                    <w:left w:val="none" w:sz="0" w:space="0" w:color="auto"/>
                                    <w:bottom w:val="none" w:sz="0" w:space="0" w:color="auto"/>
                                    <w:right w:val="none" w:sz="0" w:space="0" w:color="auto"/>
                                  </w:divBdr>
                                </w:div>
                                <w:div w:id="598686877">
                                  <w:marLeft w:val="240"/>
                                  <w:marRight w:val="240"/>
                                  <w:marTop w:val="0"/>
                                  <w:marBottom w:val="0"/>
                                  <w:divBdr>
                                    <w:top w:val="none" w:sz="0" w:space="0" w:color="auto"/>
                                    <w:left w:val="none" w:sz="0" w:space="0" w:color="auto"/>
                                    <w:bottom w:val="none" w:sz="0" w:space="0" w:color="auto"/>
                                    <w:right w:val="none" w:sz="0" w:space="0" w:color="auto"/>
                                  </w:divBdr>
                                  <w:divsChild>
                                    <w:div w:id="598686833">
                                      <w:marLeft w:val="240"/>
                                      <w:marRight w:val="0"/>
                                      <w:marTop w:val="0"/>
                                      <w:marBottom w:val="0"/>
                                      <w:divBdr>
                                        <w:top w:val="none" w:sz="0" w:space="0" w:color="auto"/>
                                        <w:left w:val="none" w:sz="0" w:space="0" w:color="auto"/>
                                        <w:bottom w:val="none" w:sz="0" w:space="0" w:color="auto"/>
                                        <w:right w:val="none" w:sz="0" w:space="0" w:color="auto"/>
                                      </w:divBdr>
                                    </w:div>
                                  </w:divsChild>
                                </w:div>
                                <w:div w:id="598686881">
                                  <w:marLeft w:val="240"/>
                                  <w:marRight w:val="240"/>
                                  <w:marTop w:val="0"/>
                                  <w:marBottom w:val="0"/>
                                  <w:divBdr>
                                    <w:top w:val="none" w:sz="0" w:space="0" w:color="auto"/>
                                    <w:left w:val="none" w:sz="0" w:space="0" w:color="auto"/>
                                    <w:bottom w:val="none" w:sz="0" w:space="0" w:color="auto"/>
                                    <w:right w:val="none" w:sz="0" w:space="0" w:color="auto"/>
                                  </w:divBdr>
                                  <w:divsChild>
                                    <w:div w:id="598686871">
                                      <w:marLeft w:val="0"/>
                                      <w:marRight w:val="0"/>
                                      <w:marTop w:val="0"/>
                                      <w:marBottom w:val="0"/>
                                      <w:divBdr>
                                        <w:top w:val="none" w:sz="0" w:space="0" w:color="auto"/>
                                        <w:left w:val="none" w:sz="0" w:space="0" w:color="auto"/>
                                        <w:bottom w:val="none" w:sz="0" w:space="0" w:color="auto"/>
                                        <w:right w:val="none" w:sz="0" w:space="0" w:color="auto"/>
                                      </w:divBdr>
                                      <w:divsChild>
                                        <w:div w:id="598686831">
                                          <w:marLeft w:val="240"/>
                                          <w:marRight w:val="240"/>
                                          <w:marTop w:val="0"/>
                                          <w:marBottom w:val="0"/>
                                          <w:divBdr>
                                            <w:top w:val="none" w:sz="0" w:space="0" w:color="auto"/>
                                            <w:left w:val="none" w:sz="0" w:space="0" w:color="auto"/>
                                            <w:bottom w:val="none" w:sz="0" w:space="0" w:color="auto"/>
                                            <w:right w:val="none" w:sz="0" w:space="0" w:color="auto"/>
                                          </w:divBdr>
                                          <w:divsChild>
                                            <w:div w:id="598686918">
                                              <w:marLeft w:val="240"/>
                                              <w:marRight w:val="0"/>
                                              <w:marTop w:val="0"/>
                                              <w:marBottom w:val="0"/>
                                              <w:divBdr>
                                                <w:top w:val="none" w:sz="0" w:space="0" w:color="auto"/>
                                                <w:left w:val="none" w:sz="0" w:space="0" w:color="auto"/>
                                                <w:bottom w:val="none" w:sz="0" w:space="0" w:color="auto"/>
                                                <w:right w:val="none" w:sz="0" w:space="0" w:color="auto"/>
                                              </w:divBdr>
                                            </w:div>
                                          </w:divsChild>
                                        </w:div>
                                        <w:div w:id="598686846">
                                          <w:marLeft w:val="0"/>
                                          <w:marRight w:val="0"/>
                                          <w:marTop w:val="0"/>
                                          <w:marBottom w:val="0"/>
                                          <w:divBdr>
                                            <w:top w:val="none" w:sz="0" w:space="0" w:color="auto"/>
                                            <w:left w:val="none" w:sz="0" w:space="0" w:color="auto"/>
                                            <w:bottom w:val="none" w:sz="0" w:space="0" w:color="auto"/>
                                            <w:right w:val="none" w:sz="0" w:space="0" w:color="auto"/>
                                          </w:divBdr>
                                        </w:div>
                                        <w:div w:id="598686857">
                                          <w:marLeft w:val="240"/>
                                          <w:marRight w:val="240"/>
                                          <w:marTop w:val="0"/>
                                          <w:marBottom w:val="0"/>
                                          <w:divBdr>
                                            <w:top w:val="none" w:sz="0" w:space="0" w:color="auto"/>
                                            <w:left w:val="none" w:sz="0" w:space="0" w:color="auto"/>
                                            <w:bottom w:val="none" w:sz="0" w:space="0" w:color="auto"/>
                                            <w:right w:val="none" w:sz="0" w:space="0" w:color="auto"/>
                                          </w:divBdr>
                                          <w:divsChild>
                                            <w:div w:id="5986869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98686919">
                                      <w:marLeft w:val="240"/>
                                      <w:marRight w:val="0"/>
                                      <w:marTop w:val="0"/>
                                      <w:marBottom w:val="0"/>
                                      <w:divBdr>
                                        <w:top w:val="none" w:sz="0" w:space="0" w:color="auto"/>
                                        <w:left w:val="none" w:sz="0" w:space="0" w:color="auto"/>
                                        <w:bottom w:val="none" w:sz="0" w:space="0" w:color="auto"/>
                                        <w:right w:val="none" w:sz="0" w:space="0" w:color="auto"/>
                                      </w:divBdr>
                                    </w:div>
                                  </w:divsChild>
                                </w:div>
                                <w:div w:id="598686889">
                                  <w:marLeft w:val="240"/>
                                  <w:marRight w:val="240"/>
                                  <w:marTop w:val="0"/>
                                  <w:marBottom w:val="0"/>
                                  <w:divBdr>
                                    <w:top w:val="none" w:sz="0" w:space="0" w:color="auto"/>
                                    <w:left w:val="none" w:sz="0" w:space="0" w:color="auto"/>
                                    <w:bottom w:val="none" w:sz="0" w:space="0" w:color="auto"/>
                                    <w:right w:val="none" w:sz="0" w:space="0" w:color="auto"/>
                                  </w:divBdr>
                                  <w:divsChild>
                                    <w:div w:id="598686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686854">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598686858">
      <w:marLeft w:val="0"/>
      <w:marRight w:val="0"/>
      <w:marTop w:val="0"/>
      <w:marBottom w:val="0"/>
      <w:divBdr>
        <w:top w:val="none" w:sz="0" w:space="0" w:color="auto"/>
        <w:left w:val="none" w:sz="0" w:space="0" w:color="auto"/>
        <w:bottom w:val="none" w:sz="0" w:space="0" w:color="auto"/>
        <w:right w:val="none" w:sz="0" w:space="0" w:color="auto"/>
      </w:divBdr>
    </w:div>
    <w:div w:id="598686859">
      <w:marLeft w:val="0"/>
      <w:marRight w:val="0"/>
      <w:marTop w:val="0"/>
      <w:marBottom w:val="0"/>
      <w:divBdr>
        <w:top w:val="none" w:sz="0" w:space="0" w:color="auto"/>
        <w:left w:val="none" w:sz="0" w:space="0" w:color="auto"/>
        <w:bottom w:val="none" w:sz="0" w:space="0" w:color="auto"/>
        <w:right w:val="none" w:sz="0" w:space="0" w:color="auto"/>
      </w:divBdr>
    </w:div>
    <w:div w:id="598686864">
      <w:marLeft w:val="0"/>
      <w:marRight w:val="0"/>
      <w:marTop w:val="0"/>
      <w:marBottom w:val="0"/>
      <w:divBdr>
        <w:top w:val="none" w:sz="0" w:space="0" w:color="auto"/>
        <w:left w:val="none" w:sz="0" w:space="0" w:color="auto"/>
        <w:bottom w:val="none" w:sz="0" w:space="0" w:color="auto"/>
        <w:right w:val="none" w:sz="0" w:space="0" w:color="auto"/>
      </w:divBdr>
    </w:div>
    <w:div w:id="598686866">
      <w:marLeft w:val="0"/>
      <w:marRight w:val="0"/>
      <w:marTop w:val="0"/>
      <w:marBottom w:val="0"/>
      <w:divBdr>
        <w:top w:val="none" w:sz="0" w:space="0" w:color="auto"/>
        <w:left w:val="none" w:sz="0" w:space="0" w:color="auto"/>
        <w:bottom w:val="none" w:sz="0" w:space="0" w:color="auto"/>
        <w:right w:val="none" w:sz="0" w:space="0" w:color="auto"/>
      </w:divBdr>
      <w:divsChild>
        <w:div w:id="598686852">
          <w:marLeft w:val="0"/>
          <w:marRight w:val="0"/>
          <w:marTop w:val="0"/>
          <w:marBottom w:val="0"/>
          <w:divBdr>
            <w:top w:val="none" w:sz="0" w:space="0" w:color="auto"/>
            <w:left w:val="none" w:sz="0" w:space="0" w:color="auto"/>
            <w:bottom w:val="none" w:sz="0" w:space="0" w:color="auto"/>
            <w:right w:val="none" w:sz="0" w:space="0" w:color="auto"/>
          </w:divBdr>
        </w:div>
        <w:div w:id="598686860">
          <w:marLeft w:val="0"/>
          <w:marRight w:val="0"/>
          <w:marTop w:val="0"/>
          <w:marBottom w:val="0"/>
          <w:divBdr>
            <w:top w:val="none" w:sz="0" w:space="0" w:color="auto"/>
            <w:left w:val="none" w:sz="0" w:space="0" w:color="auto"/>
            <w:bottom w:val="none" w:sz="0" w:space="0" w:color="auto"/>
            <w:right w:val="none" w:sz="0" w:space="0" w:color="auto"/>
          </w:divBdr>
        </w:div>
        <w:div w:id="598686908">
          <w:marLeft w:val="0"/>
          <w:marRight w:val="0"/>
          <w:marTop w:val="0"/>
          <w:marBottom w:val="0"/>
          <w:divBdr>
            <w:top w:val="none" w:sz="0" w:space="0" w:color="auto"/>
            <w:left w:val="none" w:sz="0" w:space="0" w:color="auto"/>
            <w:bottom w:val="none" w:sz="0" w:space="0" w:color="auto"/>
            <w:right w:val="none" w:sz="0" w:space="0" w:color="auto"/>
          </w:divBdr>
        </w:div>
      </w:divsChild>
    </w:div>
    <w:div w:id="598686867">
      <w:marLeft w:val="0"/>
      <w:marRight w:val="0"/>
      <w:marTop w:val="0"/>
      <w:marBottom w:val="0"/>
      <w:divBdr>
        <w:top w:val="none" w:sz="0" w:space="0" w:color="auto"/>
        <w:left w:val="none" w:sz="0" w:space="0" w:color="auto"/>
        <w:bottom w:val="none" w:sz="0" w:space="0" w:color="auto"/>
        <w:right w:val="none" w:sz="0" w:space="0" w:color="auto"/>
      </w:divBdr>
    </w:div>
    <w:div w:id="598686869">
      <w:marLeft w:val="0"/>
      <w:marRight w:val="0"/>
      <w:marTop w:val="0"/>
      <w:marBottom w:val="0"/>
      <w:divBdr>
        <w:top w:val="none" w:sz="0" w:space="0" w:color="auto"/>
        <w:left w:val="none" w:sz="0" w:space="0" w:color="auto"/>
        <w:bottom w:val="none" w:sz="0" w:space="0" w:color="auto"/>
        <w:right w:val="none" w:sz="0" w:space="0" w:color="auto"/>
      </w:divBdr>
    </w:div>
    <w:div w:id="598686870">
      <w:marLeft w:val="0"/>
      <w:marRight w:val="0"/>
      <w:marTop w:val="0"/>
      <w:marBottom w:val="0"/>
      <w:divBdr>
        <w:top w:val="none" w:sz="0" w:space="0" w:color="auto"/>
        <w:left w:val="none" w:sz="0" w:space="0" w:color="auto"/>
        <w:bottom w:val="none" w:sz="0" w:space="0" w:color="auto"/>
        <w:right w:val="none" w:sz="0" w:space="0" w:color="auto"/>
      </w:divBdr>
      <w:divsChild>
        <w:div w:id="598686841">
          <w:marLeft w:val="0"/>
          <w:marRight w:val="0"/>
          <w:marTop w:val="0"/>
          <w:marBottom w:val="0"/>
          <w:divBdr>
            <w:top w:val="none" w:sz="0" w:space="0" w:color="auto"/>
            <w:left w:val="none" w:sz="0" w:space="0" w:color="auto"/>
            <w:bottom w:val="none" w:sz="0" w:space="0" w:color="auto"/>
            <w:right w:val="none" w:sz="0" w:space="0" w:color="auto"/>
          </w:divBdr>
        </w:div>
        <w:div w:id="598686912">
          <w:marLeft w:val="0"/>
          <w:marRight w:val="0"/>
          <w:marTop w:val="0"/>
          <w:marBottom w:val="0"/>
          <w:divBdr>
            <w:top w:val="none" w:sz="0" w:space="0" w:color="auto"/>
            <w:left w:val="none" w:sz="0" w:space="0" w:color="auto"/>
            <w:bottom w:val="none" w:sz="0" w:space="0" w:color="auto"/>
            <w:right w:val="none" w:sz="0" w:space="0" w:color="auto"/>
          </w:divBdr>
        </w:div>
        <w:div w:id="598686914">
          <w:marLeft w:val="0"/>
          <w:marRight w:val="0"/>
          <w:marTop w:val="0"/>
          <w:marBottom w:val="0"/>
          <w:divBdr>
            <w:top w:val="none" w:sz="0" w:space="0" w:color="auto"/>
            <w:left w:val="none" w:sz="0" w:space="0" w:color="auto"/>
            <w:bottom w:val="none" w:sz="0" w:space="0" w:color="auto"/>
            <w:right w:val="none" w:sz="0" w:space="0" w:color="auto"/>
          </w:divBdr>
        </w:div>
      </w:divsChild>
    </w:div>
    <w:div w:id="598686875">
      <w:marLeft w:val="0"/>
      <w:marRight w:val="0"/>
      <w:marTop w:val="0"/>
      <w:marBottom w:val="0"/>
      <w:divBdr>
        <w:top w:val="none" w:sz="0" w:space="0" w:color="auto"/>
        <w:left w:val="none" w:sz="0" w:space="0" w:color="auto"/>
        <w:bottom w:val="none" w:sz="0" w:space="0" w:color="auto"/>
        <w:right w:val="none" w:sz="0" w:space="0" w:color="auto"/>
      </w:divBdr>
    </w:div>
    <w:div w:id="598686876">
      <w:marLeft w:val="0"/>
      <w:marRight w:val="0"/>
      <w:marTop w:val="0"/>
      <w:marBottom w:val="0"/>
      <w:divBdr>
        <w:top w:val="none" w:sz="0" w:space="0" w:color="auto"/>
        <w:left w:val="none" w:sz="0" w:space="0" w:color="auto"/>
        <w:bottom w:val="none" w:sz="0" w:space="0" w:color="auto"/>
        <w:right w:val="none" w:sz="0" w:space="0" w:color="auto"/>
      </w:divBdr>
    </w:div>
    <w:div w:id="598686878">
      <w:marLeft w:val="0"/>
      <w:marRight w:val="0"/>
      <w:marTop w:val="0"/>
      <w:marBottom w:val="0"/>
      <w:divBdr>
        <w:top w:val="none" w:sz="0" w:space="0" w:color="auto"/>
        <w:left w:val="none" w:sz="0" w:space="0" w:color="auto"/>
        <w:bottom w:val="none" w:sz="0" w:space="0" w:color="auto"/>
        <w:right w:val="none" w:sz="0" w:space="0" w:color="auto"/>
      </w:divBdr>
    </w:div>
    <w:div w:id="598686879">
      <w:marLeft w:val="0"/>
      <w:marRight w:val="0"/>
      <w:marTop w:val="0"/>
      <w:marBottom w:val="0"/>
      <w:divBdr>
        <w:top w:val="none" w:sz="0" w:space="0" w:color="auto"/>
        <w:left w:val="none" w:sz="0" w:space="0" w:color="auto"/>
        <w:bottom w:val="none" w:sz="0" w:space="0" w:color="auto"/>
        <w:right w:val="none" w:sz="0" w:space="0" w:color="auto"/>
      </w:divBdr>
    </w:div>
    <w:div w:id="598686880">
      <w:marLeft w:val="0"/>
      <w:marRight w:val="0"/>
      <w:marTop w:val="0"/>
      <w:marBottom w:val="0"/>
      <w:divBdr>
        <w:top w:val="none" w:sz="0" w:space="0" w:color="auto"/>
        <w:left w:val="none" w:sz="0" w:space="0" w:color="auto"/>
        <w:bottom w:val="none" w:sz="0" w:space="0" w:color="auto"/>
        <w:right w:val="none" w:sz="0" w:space="0" w:color="auto"/>
      </w:divBdr>
    </w:div>
    <w:div w:id="598686883">
      <w:marLeft w:val="0"/>
      <w:marRight w:val="0"/>
      <w:marTop w:val="0"/>
      <w:marBottom w:val="0"/>
      <w:divBdr>
        <w:top w:val="none" w:sz="0" w:space="0" w:color="auto"/>
        <w:left w:val="none" w:sz="0" w:space="0" w:color="auto"/>
        <w:bottom w:val="none" w:sz="0" w:space="0" w:color="auto"/>
        <w:right w:val="none" w:sz="0" w:space="0" w:color="auto"/>
      </w:divBdr>
    </w:div>
    <w:div w:id="598686884">
      <w:marLeft w:val="0"/>
      <w:marRight w:val="0"/>
      <w:marTop w:val="0"/>
      <w:marBottom w:val="0"/>
      <w:divBdr>
        <w:top w:val="none" w:sz="0" w:space="0" w:color="auto"/>
        <w:left w:val="none" w:sz="0" w:space="0" w:color="auto"/>
        <w:bottom w:val="none" w:sz="0" w:space="0" w:color="auto"/>
        <w:right w:val="none" w:sz="0" w:space="0" w:color="auto"/>
      </w:divBdr>
    </w:div>
    <w:div w:id="598686885">
      <w:marLeft w:val="0"/>
      <w:marRight w:val="0"/>
      <w:marTop w:val="0"/>
      <w:marBottom w:val="0"/>
      <w:divBdr>
        <w:top w:val="none" w:sz="0" w:space="0" w:color="auto"/>
        <w:left w:val="none" w:sz="0" w:space="0" w:color="auto"/>
        <w:bottom w:val="none" w:sz="0" w:space="0" w:color="auto"/>
        <w:right w:val="none" w:sz="0" w:space="0" w:color="auto"/>
      </w:divBdr>
    </w:div>
    <w:div w:id="598686886">
      <w:marLeft w:val="0"/>
      <w:marRight w:val="0"/>
      <w:marTop w:val="0"/>
      <w:marBottom w:val="0"/>
      <w:divBdr>
        <w:top w:val="none" w:sz="0" w:space="0" w:color="auto"/>
        <w:left w:val="none" w:sz="0" w:space="0" w:color="auto"/>
        <w:bottom w:val="none" w:sz="0" w:space="0" w:color="auto"/>
        <w:right w:val="none" w:sz="0" w:space="0" w:color="auto"/>
      </w:divBdr>
    </w:div>
    <w:div w:id="598686888">
      <w:marLeft w:val="0"/>
      <w:marRight w:val="0"/>
      <w:marTop w:val="0"/>
      <w:marBottom w:val="0"/>
      <w:divBdr>
        <w:top w:val="none" w:sz="0" w:space="0" w:color="auto"/>
        <w:left w:val="none" w:sz="0" w:space="0" w:color="auto"/>
        <w:bottom w:val="none" w:sz="0" w:space="0" w:color="auto"/>
        <w:right w:val="none" w:sz="0" w:space="0" w:color="auto"/>
      </w:divBdr>
    </w:div>
    <w:div w:id="598686890">
      <w:marLeft w:val="0"/>
      <w:marRight w:val="0"/>
      <w:marTop w:val="0"/>
      <w:marBottom w:val="0"/>
      <w:divBdr>
        <w:top w:val="none" w:sz="0" w:space="0" w:color="auto"/>
        <w:left w:val="none" w:sz="0" w:space="0" w:color="auto"/>
        <w:bottom w:val="none" w:sz="0" w:space="0" w:color="auto"/>
        <w:right w:val="none" w:sz="0" w:space="0" w:color="auto"/>
      </w:divBdr>
    </w:div>
    <w:div w:id="598686892">
      <w:marLeft w:val="0"/>
      <w:marRight w:val="0"/>
      <w:marTop w:val="0"/>
      <w:marBottom w:val="0"/>
      <w:divBdr>
        <w:top w:val="none" w:sz="0" w:space="0" w:color="auto"/>
        <w:left w:val="none" w:sz="0" w:space="0" w:color="auto"/>
        <w:bottom w:val="none" w:sz="0" w:space="0" w:color="auto"/>
        <w:right w:val="none" w:sz="0" w:space="0" w:color="auto"/>
      </w:divBdr>
    </w:div>
    <w:div w:id="598686894">
      <w:marLeft w:val="0"/>
      <w:marRight w:val="0"/>
      <w:marTop w:val="0"/>
      <w:marBottom w:val="0"/>
      <w:divBdr>
        <w:top w:val="none" w:sz="0" w:space="0" w:color="auto"/>
        <w:left w:val="none" w:sz="0" w:space="0" w:color="auto"/>
        <w:bottom w:val="none" w:sz="0" w:space="0" w:color="auto"/>
        <w:right w:val="none" w:sz="0" w:space="0" w:color="auto"/>
      </w:divBdr>
    </w:div>
    <w:div w:id="598686897">
      <w:marLeft w:val="0"/>
      <w:marRight w:val="0"/>
      <w:marTop w:val="0"/>
      <w:marBottom w:val="0"/>
      <w:divBdr>
        <w:top w:val="none" w:sz="0" w:space="0" w:color="auto"/>
        <w:left w:val="none" w:sz="0" w:space="0" w:color="auto"/>
        <w:bottom w:val="none" w:sz="0" w:space="0" w:color="auto"/>
        <w:right w:val="none" w:sz="0" w:space="0" w:color="auto"/>
      </w:divBdr>
    </w:div>
    <w:div w:id="598686898">
      <w:marLeft w:val="0"/>
      <w:marRight w:val="0"/>
      <w:marTop w:val="0"/>
      <w:marBottom w:val="0"/>
      <w:divBdr>
        <w:top w:val="none" w:sz="0" w:space="0" w:color="auto"/>
        <w:left w:val="none" w:sz="0" w:space="0" w:color="auto"/>
        <w:bottom w:val="none" w:sz="0" w:space="0" w:color="auto"/>
        <w:right w:val="none" w:sz="0" w:space="0" w:color="auto"/>
      </w:divBdr>
    </w:div>
    <w:div w:id="598686899">
      <w:marLeft w:val="0"/>
      <w:marRight w:val="0"/>
      <w:marTop w:val="0"/>
      <w:marBottom w:val="0"/>
      <w:divBdr>
        <w:top w:val="none" w:sz="0" w:space="0" w:color="auto"/>
        <w:left w:val="none" w:sz="0" w:space="0" w:color="auto"/>
        <w:bottom w:val="none" w:sz="0" w:space="0" w:color="auto"/>
        <w:right w:val="none" w:sz="0" w:space="0" w:color="auto"/>
      </w:divBdr>
    </w:div>
    <w:div w:id="598686900">
      <w:marLeft w:val="0"/>
      <w:marRight w:val="0"/>
      <w:marTop w:val="0"/>
      <w:marBottom w:val="0"/>
      <w:divBdr>
        <w:top w:val="none" w:sz="0" w:space="0" w:color="auto"/>
        <w:left w:val="none" w:sz="0" w:space="0" w:color="auto"/>
        <w:bottom w:val="none" w:sz="0" w:space="0" w:color="auto"/>
        <w:right w:val="none" w:sz="0" w:space="0" w:color="auto"/>
      </w:divBdr>
    </w:div>
    <w:div w:id="598686903">
      <w:marLeft w:val="0"/>
      <w:marRight w:val="0"/>
      <w:marTop w:val="0"/>
      <w:marBottom w:val="0"/>
      <w:divBdr>
        <w:top w:val="none" w:sz="0" w:space="0" w:color="auto"/>
        <w:left w:val="none" w:sz="0" w:space="0" w:color="auto"/>
        <w:bottom w:val="none" w:sz="0" w:space="0" w:color="auto"/>
        <w:right w:val="none" w:sz="0" w:space="0" w:color="auto"/>
      </w:divBdr>
    </w:div>
    <w:div w:id="598686905">
      <w:marLeft w:val="0"/>
      <w:marRight w:val="0"/>
      <w:marTop w:val="0"/>
      <w:marBottom w:val="0"/>
      <w:divBdr>
        <w:top w:val="none" w:sz="0" w:space="0" w:color="auto"/>
        <w:left w:val="none" w:sz="0" w:space="0" w:color="auto"/>
        <w:bottom w:val="none" w:sz="0" w:space="0" w:color="auto"/>
        <w:right w:val="none" w:sz="0" w:space="0" w:color="auto"/>
      </w:divBdr>
    </w:div>
    <w:div w:id="598686907">
      <w:marLeft w:val="0"/>
      <w:marRight w:val="0"/>
      <w:marTop w:val="0"/>
      <w:marBottom w:val="0"/>
      <w:divBdr>
        <w:top w:val="none" w:sz="0" w:space="0" w:color="auto"/>
        <w:left w:val="none" w:sz="0" w:space="0" w:color="auto"/>
        <w:bottom w:val="none" w:sz="0" w:space="0" w:color="auto"/>
        <w:right w:val="none" w:sz="0" w:space="0" w:color="auto"/>
      </w:divBdr>
    </w:div>
    <w:div w:id="598686909">
      <w:marLeft w:val="0"/>
      <w:marRight w:val="0"/>
      <w:marTop w:val="0"/>
      <w:marBottom w:val="0"/>
      <w:divBdr>
        <w:top w:val="none" w:sz="0" w:space="0" w:color="auto"/>
        <w:left w:val="none" w:sz="0" w:space="0" w:color="auto"/>
        <w:bottom w:val="none" w:sz="0" w:space="0" w:color="auto"/>
        <w:right w:val="none" w:sz="0" w:space="0" w:color="auto"/>
      </w:divBdr>
      <w:divsChild>
        <w:div w:id="598686828">
          <w:marLeft w:val="0"/>
          <w:marRight w:val="0"/>
          <w:marTop w:val="0"/>
          <w:marBottom w:val="0"/>
          <w:divBdr>
            <w:top w:val="none" w:sz="0" w:space="0" w:color="auto"/>
            <w:left w:val="none" w:sz="0" w:space="0" w:color="auto"/>
            <w:bottom w:val="none" w:sz="0" w:space="0" w:color="auto"/>
            <w:right w:val="none" w:sz="0" w:space="0" w:color="auto"/>
          </w:divBdr>
        </w:div>
        <w:div w:id="598686882">
          <w:marLeft w:val="0"/>
          <w:marRight w:val="0"/>
          <w:marTop w:val="0"/>
          <w:marBottom w:val="0"/>
          <w:divBdr>
            <w:top w:val="none" w:sz="0" w:space="0" w:color="auto"/>
            <w:left w:val="none" w:sz="0" w:space="0" w:color="auto"/>
            <w:bottom w:val="none" w:sz="0" w:space="0" w:color="auto"/>
            <w:right w:val="none" w:sz="0" w:space="0" w:color="auto"/>
          </w:divBdr>
        </w:div>
        <w:div w:id="598686901">
          <w:marLeft w:val="0"/>
          <w:marRight w:val="0"/>
          <w:marTop w:val="0"/>
          <w:marBottom w:val="0"/>
          <w:divBdr>
            <w:top w:val="none" w:sz="0" w:space="0" w:color="auto"/>
            <w:left w:val="none" w:sz="0" w:space="0" w:color="auto"/>
            <w:bottom w:val="none" w:sz="0" w:space="0" w:color="auto"/>
            <w:right w:val="none" w:sz="0" w:space="0" w:color="auto"/>
          </w:divBdr>
        </w:div>
      </w:divsChild>
    </w:div>
    <w:div w:id="598686913">
      <w:marLeft w:val="0"/>
      <w:marRight w:val="0"/>
      <w:marTop w:val="0"/>
      <w:marBottom w:val="0"/>
      <w:divBdr>
        <w:top w:val="none" w:sz="0" w:space="0" w:color="auto"/>
        <w:left w:val="none" w:sz="0" w:space="0" w:color="auto"/>
        <w:bottom w:val="none" w:sz="0" w:space="0" w:color="auto"/>
        <w:right w:val="none" w:sz="0" w:space="0" w:color="auto"/>
      </w:divBdr>
    </w:div>
    <w:div w:id="598686915">
      <w:marLeft w:val="0"/>
      <w:marRight w:val="0"/>
      <w:marTop w:val="0"/>
      <w:marBottom w:val="0"/>
      <w:divBdr>
        <w:top w:val="none" w:sz="0" w:space="0" w:color="auto"/>
        <w:left w:val="none" w:sz="0" w:space="0" w:color="auto"/>
        <w:bottom w:val="none" w:sz="0" w:space="0" w:color="auto"/>
        <w:right w:val="none" w:sz="0" w:space="0" w:color="auto"/>
      </w:divBdr>
    </w:div>
    <w:div w:id="598686916">
      <w:marLeft w:val="0"/>
      <w:marRight w:val="0"/>
      <w:marTop w:val="0"/>
      <w:marBottom w:val="0"/>
      <w:divBdr>
        <w:top w:val="none" w:sz="0" w:space="0" w:color="auto"/>
        <w:left w:val="none" w:sz="0" w:space="0" w:color="auto"/>
        <w:bottom w:val="none" w:sz="0" w:space="0" w:color="auto"/>
        <w:right w:val="none" w:sz="0" w:space="0" w:color="auto"/>
      </w:divBdr>
    </w:div>
    <w:div w:id="598686920">
      <w:marLeft w:val="0"/>
      <w:marRight w:val="0"/>
      <w:marTop w:val="0"/>
      <w:marBottom w:val="0"/>
      <w:divBdr>
        <w:top w:val="none" w:sz="0" w:space="0" w:color="auto"/>
        <w:left w:val="none" w:sz="0" w:space="0" w:color="auto"/>
        <w:bottom w:val="none" w:sz="0" w:space="0" w:color="auto"/>
        <w:right w:val="none" w:sz="0" w:space="0" w:color="auto"/>
      </w:divBdr>
    </w:div>
    <w:div w:id="628248142">
      <w:bodyDiv w:val="1"/>
      <w:marLeft w:val="0"/>
      <w:marRight w:val="0"/>
      <w:marTop w:val="0"/>
      <w:marBottom w:val="0"/>
      <w:divBdr>
        <w:top w:val="none" w:sz="0" w:space="0" w:color="auto"/>
        <w:left w:val="none" w:sz="0" w:space="0" w:color="auto"/>
        <w:bottom w:val="none" w:sz="0" w:space="0" w:color="auto"/>
        <w:right w:val="none" w:sz="0" w:space="0" w:color="auto"/>
      </w:divBdr>
    </w:div>
    <w:div w:id="754671432">
      <w:bodyDiv w:val="1"/>
      <w:marLeft w:val="0"/>
      <w:marRight w:val="0"/>
      <w:marTop w:val="0"/>
      <w:marBottom w:val="0"/>
      <w:divBdr>
        <w:top w:val="none" w:sz="0" w:space="0" w:color="auto"/>
        <w:left w:val="none" w:sz="0" w:space="0" w:color="auto"/>
        <w:bottom w:val="none" w:sz="0" w:space="0" w:color="auto"/>
        <w:right w:val="none" w:sz="0" w:space="0" w:color="auto"/>
      </w:divBdr>
    </w:div>
    <w:div w:id="838425448">
      <w:bodyDiv w:val="1"/>
      <w:marLeft w:val="0"/>
      <w:marRight w:val="0"/>
      <w:marTop w:val="0"/>
      <w:marBottom w:val="0"/>
      <w:divBdr>
        <w:top w:val="none" w:sz="0" w:space="0" w:color="auto"/>
        <w:left w:val="none" w:sz="0" w:space="0" w:color="auto"/>
        <w:bottom w:val="none" w:sz="0" w:space="0" w:color="auto"/>
        <w:right w:val="none" w:sz="0" w:space="0" w:color="auto"/>
      </w:divBdr>
    </w:div>
    <w:div w:id="847476235">
      <w:bodyDiv w:val="1"/>
      <w:marLeft w:val="0"/>
      <w:marRight w:val="0"/>
      <w:marTop w:val="0"/>
      <w:marBottom w:val="0"/>
      <w:divBdr>
        <w:top w:val="none" w:sz="0" w:space="0" w:color="auto"/>
        <w:left w:val="none" w:sz="0" w:space="0" w:color="auto"/>
        <w:bottom w:val="none" w:sz="0" w:space="0" w:color="auto"/>
        <w:right w:val="none" w:sz="0" w:space="0" w:color="auto"/>
      </w:divBdr>
    </w:div>
    <w:div w:id="859970381">
      <w:bodyDiv w:val="1"/>
      <w:marLeft w:val="0"/>
      <w:marRight w:val="0"/>
      <w:marTop w:val="0"/>
      <w:marBottom w:val="0"/>
      <w:divBdr>
        <w:top w:val="none" w:sz="0" w:space="0" w:color="auto"/>
        <w:left w:val="none" w:sz="0" w:space="0" w:color="auto"/>
        <w:bottom w:val="none" w:sz="0" w:space="0" w:color="auto"/>
        <w:right w:val="none" w:sz="0" w:space="0" w:color="auto"/>
      </w:divBdr>
    </w:div>
    <w:div w:id="951207187">
      <w:bodyDiv w:val="1"/>
      <w:marLeft w:val="0"/>
      <w:marRight w:val="0"/>
      <w:marTop w:val="0"/>
      <w:marBottom w:val="0"/>
      <w:divBdr>
        <w:top w:val="none" w:sz="0" w:space="0" w:color="auto"/>
        <w:left w:val="none" w:sz="0" w:space="0" w:color="auto"/>
        <w:bottom w:val="none" w:sz="0" w:space="0" w:color="auto"/>
        <w:right w:val="none" w:sz="0" w:space="0" w:color="auto"/>
      </w:divBdr>
    </w:div>
    <w:div w:id="955870062">
      <w:bodyDiv w:val="1"/>
      <w:marLeft w:val="0"/>
      <w:marRight w:val="0"/>
      <w:marTop w:val="0"/>
      <w:marBottom w:val="0"/>
      <w:divBdr>
        <w:top w:val="none" w:sz="0" w:space="0" w:color="auto"/>
        <w:left w:val="none" w:sz="0" w:space="0" w:color="auto"/>
        <w:bottom w:val="none" w:sz="0" w:space="0" w:color="auto"/>
        <w:right w:val="none" w:sz="0" w:space="0" w:color="auto"/>
      </w:divBdr>
    </w:div>
    <w:div w:id="1004431691">
      <w:bodyDiv w:val="1"/>
      <w:marLeft w:val="0"/>
      <w:marRight w:val="0"/>
      <w:marTop w:val="0"/>
      <w:marBottom w:val="0"/>
      <w:divBdr>
        <w:top w:val="none" w:sz="0" w:space="0" w:color="auto"/>
        <w:left w:val="none" w:sz="0" w:space="0" w:color="auto"/>
        <w:bottom w:val="none" w:sz="0" w:space="0" w:color="auto"/>
        <w:right w:val="none" w:sz="0" w:space="0" w:color="auto"/>
      </w:divBdr>
    </w:div>
    <w:div w:id="1195118117">
      <w:bodyDiv w:val="1"/>
      <w:marLeft w:val="0"/>
      <w:marRight w:val="0"/>
      <w:marTop w:val="0"/>
      <w:marBottom w:val="0"/>
      <w:divBdr>
        <w:top w:val="none" w:sz="0" w:space="0" w:color="auto"/>
        <w:left w:val="none" w:sz="0" w:space="0" w:color="auto"/>
        <w:bottom w:val="none" w:sz="0" w:space="0" w:color="auto"/>
        <w:right w:val="none" w:sz="0" w:space="0" w:color="auto"/>
      </w:divBdr>
    </w:div>
    <w:div w:id="1212690773">
      <w:bodyDiv w:val="1"/>
      <w:marLeft w:val="0"/>
      <w:marRight w:val="0"/>
      <w:marTop w:val="0"/>
      <w:marBottom w:val="0"/>
      <w:divBdr>
        <w:top w:val="none" w:sz="0" w:space="0" w:color="auto"/>
        <w:left w:val="none" w:sz="0" w:space="0" w:color="auto"/>
        <w:bottom w:val="none" w:sz="0" w:space="0" w:color="auto"/>
        <w:right w:val="none" w:sz="0" w:space="0" w:color="auto"/>
      </w:divBdr>
    </w:div>
    <w:div w:id="1253778001">
      <w:bodyDiv w:val="1"/>
      <w:marLeft w:val="0"/>
      <w:marRight w:val="0"/>
      <w:marTop w:val="0"/>
      <w:marBottom w:val="0"/>
      <w:divBdr>
        <w:top w:val="none" w:sz="0" w:space="0" w:color="auto"/>
        <w:left w:val="none" w:sz="0" w:space="0" w:color="auto"/>
        <w:bottom w:val="none" w:sz="0" w:space="0" w:color="auto"/>
        <w:right w:val="none" w:sz="0" w:space="0" w:color="auto"/>
      </w:divBdr>
      <w:divsChild>
        <w:div w:id="313266349">
          <w:marLeft w:val="0"/>
          <w:marRight w:val="0"/>
          <w:marTop w:val="0"/>
          <w:marBottom w:val="0"/>
          <w:divBdr>
            <w:top w:val="none" w:sz="0" w:space="0" w:color="auto"/>
            <w:left w:val="none" w:sz="0" w:space="0" w:color="auto"/>
            <w:bottom w:val="none" w:sz="0" w:space="0" w:color="auto"/>
            <w:right w:val="none" w:sz="0" w:space="0" w:color="auto"/>
          </w:divBdr>
          <w:divsChild>
            <w:div w:id="2099714957">
              <w:marLeft w:val="0"/>
              <w:marRight w:val="0"/>
              <w:marTop w:val="0"/>
              <w:marBottom w:val="0"/>
              <w:divBdr>
                <w:top w:val="none" w:sz="0" w:space="0" w:color="auto"/>
                <w:left w:val="none" w:sz="0" w:space="0" w:color="auto"/>
                <w:bottom w:val="none" w:sz="0" w:space="0" w:color="auto"/>
                <w:right w:val="none" w:sz="0" w:space="0" w:color="auto"/>
              </w:divBdr>
              <w:divsChild>
                <w:div w:id="1616793769">
                  <w:marLeft w:val="0"/>
                  <w:marRight w:val="0"/>
                  <w:marTop w:val="0"/>
                  <w:marBottom w:val="0"/>
                  <w:divBdr>
                    <w:top w:val="none" w:sz="0" w:space="0" w:color="auto"/>
                    <w:left w:val="none" w:sz="0" w:space="0" w:color="auto"/>
                    <w:bottom w:val="none" w:sz="0" w:space="0" w:color="auto"/>
                    <w:right w:val="none" w:sz="0" w:space="0" w:color="auto"/>
                  </w:divBdr>
                  <w:divsChild>
                    <w:div w:id="562256458">
                      <w:marLeft w:val="0"/>
                      <w:marRight w:val="0"/>
                      <w:marTop w:val="0"/>
                      <w:marBottom w:val="0"/>
                      <w:divBdr>
                        <w:top w:val="none" w:sz="0" w:space="0" w:color="auto"/>
                        <w:left w:val="none" w:sz="0" w:space="0" w:color="auto"/>
                        <w:bottom w:val="none" w:sz="0" w:space="0" w:color="auto"/>
                        <w:right w:val="none" w:sz="0" w:space="0" w:color="auto"/>
                      </w:divBdr>
                      <w:divsChild>
                        <w:div w:id="512955481">
                          <w:marLeft w:val="0"/>
                          <w:marRight w:val="0"/>
                          <w:marTop w:val="0"/>
                          <w:marBottom w:val="0"/>
                          <w:divBdr>
                            <w:top w:val="none" w:sz="0" w:space="0" w:color="auto"/>
                            <w:left w:val="none" w:sz="0" w:space="0" w:color="auto"/>
                            <w:bottom w:val="none" w:sz="0" w:space="0" w:color="auto"/>
                            <w:right w:val="none" w:sz="0" w:space="0" w:color="auto"/>
                          </w:divBdr>
                          <w:divsChild>
                            <w:div w:id="1731491365">
                              <w:marLeft w:val="0"/>
                              <w:marRight w:val="0"/>
                              <w:marTop w:val="0"/>
                              <w:marBottom w:val="0"/>
                              <w:divBdr>
                                <w:top w:val="none" w:sz="0" w:space="0" w:color="auto"/>
                                <w:left w:val="none" w:sz="0" w:space="0" w:color="auto"/>
                                <w:bottom w:val="none" w:sz="0" w:space="0" w:color="auto"/>
                                <w:right w:val="none" w:sz="0" w:space="0" w:color="auto"/>
                              </w:divBdr>
                              <w:divsChild>
                                <w:div w:id="1712805216">
                                  <w:marLeft w:val="0"/>
                                  <w:marRight w:val="0"/>
                                  <w:marTop w:val="0"/>
                                  <w:marBottom w:val="0"/>
                                  <w:divBdr>
                                    <w:top w:val="none" w:sz="0" w:space="0" w:color="auto"/>
                                    <w:left w:val="none" w:sz="0" w:space="0" w:color="auto"/>
                                    <w:bottom w:val="none" w:sz="0" w:space="0" w:color="auto"/>
                                    <w:right w:val="none" w:sz="0" w:space="0" w:color="auto"/>
                                  </w:divBdr>
                                  <w:divsChild>
                                    <w:div w:id="1273396145">
                                      <w:marLeft w:val="0"/>
                                      <w:marRight w:val="0"/>
                                      <w:marTop w:val="0"/>
                                      <w:marBottom w:val="0"/>
                                      <w:divBdr>
                                        <w:top w:val="none" w:sz="0" w:space="0" w:color="auto"/>
                                        <w:left w:val="none" w:sz="0" w:space="0" w:color="auto"/>
                                        <w:bottom w:val="none" w:sz="0" w:space="0" w:color="auto"/>
                                        <w:right w:val="none" w:sz="0" w:space="0" w:color="auto"/>
                                      </w:divBdr>
                                      <w:divsChild>
                                        <w:div w:id="499849877">
                                          <w:marLeft w:val="0"/>
                                          <w:marRight w:val="0"/>
                                          <w:marTop w:val="0"/>
                                          <w:marBottom w:val="0"/>
                                          <w:divBdr>
                                            <w:top w:val="none" w:sz="0" w:space="0" w:color="auto"/>
                                            <w:left w:val="none" w:sz="0" w:space="0" w:color="auto"/>
                                            <w:bottom w:val="none" w:sz="0" w:space="0" w:color="auto"/>
                                            <w:right w:val="none" w:sz="0" w:space="0" w:color="auto"/>
                                          </w:divBdr>
                                          <w:divsChild>
                                            <w:div w:id="1117333768">
                                              <w:marLeft w:val="0"/>
                                              <w:marRight w:val="0"/>
                                              <w:marTop w:val="0"/>
                                              <w:marBottom w:val="0"/>
                                              <w:divBdr>
                                                <w:top w:val="none" w:sz="0" w:space="0" w:color="auto"/>
                                                <w:left w:val="none" w:sz="0" w:space="0" w:color="auto"/>
                                                <w:bottom w:val="none" w:sz="0" w:space="0" w:color="auto"/>
                                                <w:right w:val="none" w:sz="0" w:space="0" w:color="auto"/>
                                              </w:divBdr>
                                              <w:divsChild>
                                                <w:div w:id="870074455">
                                                  <w:marLeft w:val="0"/>
                                                  <w:marRight w:val="0"/>
                                                  <w:marTop w:val="0"/>
                                                  <w:marBottom w:val="0"/>
                                                  <w:divBdr>
                                                    <w:top w:val="none" w:sz="0" w:space="0" w:color="auto"/>
                                                    <w:left w:val="none" w:sz="0" w:space="0" w:color="auto"/>
                                                    <w:bottom w:val="none" w:sz="0" w:space="0" w:color="auto"/>
                                                    <w:right w:val="none" w:sz="0" w:space="0" w:color="auto"/>
                                                  </w:divBdr>
                                                  <w:divsChild>
                                                    <w:div w:id="659626911">
                                                      <w:marLeft w:val="0"/>
                                                      <w:marRight w:val="0"/>
                                                      <w:marTop w:val="0"/>
                                                      <w:marBottom w:val="0"/>
                                                      <w:divBdr>
                                                        <w:top w:val="none" w:sz="0" w:space="0" w:color="auto"/>
                                                        <w:left w:val="none" w:sz="0" w:space="0" w:color="auto"/>
                                                        <w:bottom w:val="none" w:sz="0" w:space="0" w:color="auto"/>
                                                        <w:right w:val="none" w:sz="0" w:space="0" w:color="auto"/>
                                                      </w:divBdr>
                                                      <w:divsChild>
                                                        <w:div w:id="1652710888">
                                                          <w:marLeft w:val="0"/>
                                                          <w:marRight w:val="0"/>
                                                          <w:marTop w:val="0"/>
                                                          <w:marBottom w:val="0"/>
                                                          <w:divBdr>
                                                            <w:top w:val="none" w:sz="0" w:space="0" w:color="auto"/>
                                                            <w:left w:val="none" w:sz="0" w:space="0" w:color="auto"/>
                                                            <w:bottom w:val="none" w:sz="0" w:space="0" w:color="auto"/>
                                                            <w:right w:val="none" w:sz="0" w:space="0" w:color="auto"/>
                                                          </w:divBdr>
                                                          <w:divsChild>
                                                            <w:div w:id="744424858">
                                                              <w:marLeft w:val="0"/>
                                                              <w:marRight w:val="136"/>
                                                              <w:marTop w:val="0"/>
                                                              <w:marBottom w:val="136"/>
                                                              <w:divBdr>
                                                                <w:top w:val="none" w:sz="0" w:space="0" w:color="auto"/>
                                                                <w:left w:val="none" w:sz="0" w:space="0" w:color="auto"/>
                                                                <w:bottom w:val="none" w:sz="0" w:space="0" w:color="auto"/>
                                                                <w:right w:val="none" w:sz="0" w:space="0" w:color="auto"/>
                                                              </w:divBdr>
                                                              <w:divsChild>
                                                                <w:div w:id="139737090">
                                                                  <w:marLeft w:val="0"/>
                                                                  <w:marRight w:val="0"/>
                                                                  <w:marTop w:val="0"/>
                                                                  <w:marBottom w:val="0"/>
                                                                  <w:divBdr>
                                                                    <w:top w:val="none" w:sz="0" w:space="0" w:color="auto"/>
                                                                    <w:left w:val="none" w:sz="0" w:space="0" w:color="auto"/>
                                                                    <w:bottom w:val="none" w:sz="0" w:space="0" w:color="auto"/>
                                                                    <w:right w:val="none" w:sz="0" w:space="0" w:color="auto"/>
                                                                  </w:divBdr>
                                                                  <w:divsChild>
                                                                    <w:div w:id="1699966170">
                                                                      <w:marLeft w:val="0"/>
                                                                      <w:marRight w:val="0"/>
                                                                      <w:marTop w:val="0"/>
                                                                      <w:marBottom w:val="0"/>
                                                                      <w:divBdr>
                                                                        <w:top w:val="none" w:sz="0" w:space="0" w:color="auto"/>
                                                                        <w:left w:val="none" w:sz="0" w:space="0" w:color="auto"/>
                                                                        <w:bottom w:val="none" w:sz="0" w:space="0" w:color="auto"/>
                                                                        <w:right w:val="none" w:sz="0" w:space="0" w:color="auto"/>
                                                                      </w:divBdr>
                                                                      <w:divsChild>
                                                                        <w:div w:id="1333949691">
                                                                          <w:marLeft w:val="0"/>
                                                                          <w:marRight w:val="0"/>
                                                                          <w:marTop w:val="0"/>
                                                                          <w:marBottom w:val="0"/>
                                                                          <w:divBdr>
                                                                            <w:top w:val="none" w:sz="0" w:space="0" w:color="auto"/>
                                                                            <w:left w:val="none" w:sz="0" w:space="0" w:color="auto"/>
                                                                            <w:bottom w:val="none" w:sz="0" w:space="0" w:color="auto"/>
                                                                            <w:right w:val="none" w:sz="0" w:space="0" w:color="auto"/>
                                                                          </w:divBdr>
                                                                          <w:divsChild>
                                                                            <w:div w:id="743144926">
                                                                              <w:marLeft w:val="0"/>
                                                                              <w:marRight w:val="0"/>
                                                                              <w:marTop w:val="0"/>
                                                                              <w:marBottom w:val="0"/>
                                                                              <w:divBdr>
                                                                                <w:top w:val="none" w:sz="0" w:space="0" w:color="auto"/>
                                                                                <w:left w:val="none" w:sz="0" w:space="0" w:color="auto"/>
                                                                                <w:bottom w:val="none" w:sz="0" w:space="0" w:color="auto"/>
                                                                                <w:right w:val="none" w:sz="0" w:space="0" w:color="auto"/>
                                                                              </w:divBdr>
                                                                              <w:divsChild>
                                                                                <w:div w:id="405491792">
                                                                                  <w:marLeft w:val="0"/>
                                                                                  <w:marRight w:val="0"/>
                                                                                  <w:marTop w:val="0"/>
                                                                                  <w:marBottom w:val="0"/>
                                                                                  <w:divBdr>
                                                                                    <w:top w:val="none" w:sz="0" w:space="0" w:color="auto"/>
                                                                                    <w:left w:val="none" w:sz="0" w:space="0" w:color="auto"/>
                                                                                    <w:bottom w:val="none" w:sz="0" w:space="0" w:color="auto"/>
                                                                                    <w:right w:val="none" w:sz="0" w:space="0" w:color="auto"/>
                                                                                  </w:divBdr>
                                                                                  <w:divsChild>
                                                                                    <w:div w:id="1278829017">
                                                                                      <w:marLeft w:val="720"/>
                                                                                      <w:marRight w:val="0"/>
                                                                                      <w:marTop w:val="0"/>
                                                                                      <w:marBottom w:val="0"/>
                                                                                      <w:divBdr>
                                                                                        <w:top w:val="none" w:sz="0" w:space="0" w:color="auto"/>
                                                                                        <w:left w:val="none" w:sz="0" w:space="0" w:color="auto"/>
                                                                                        <w:bottom w:val="none" w:sz="0" w:space="0" w:color="auto"/>
                                                                                        <w:right w:val="none" w:sz="0" w:space="0" w:color="auto"/>
                                                                                      </w:divBdr>
                                                                                    </w:div>
                                                                                    <w:div w:id="1334528196">
                                                                                      <w:marLeft w:val="720"/>
                                                                                      <w:marRight w:val="0"/>
                                                                                      <w:marTop w:val="0"/>
                                                                                      <w:marBottom w:val="0"/>
                                                                                      <w:divBdr>
                                                                                        <w:top w:val="none" w:sz="0" w:space="0" w:color="auto"/>
                                                                                        <w:left w:val="none" w:sz="0" w:space="0" w:color="auto"/>
                                                                                        <w:bottom w:val="none" w:sz="0" w:space="0" w:color="auto"/>
                                                                                        <w:right w:val="none" w:sz="0" w:space="0" w:color="auto"/>
                                                                                      </w:divBdr>
                                                                                    </w:div>
                                                                                    <w:div w:id="19023995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8829362">
      <w:bodyDiv w:val="1"/>
      <w:marLeft w:val="0"/>
      <w:marRight w:val="0"/>
      <w:marTop w:val="0"/>
      <w:marBottom w:val="0"/>
      <w:divBdr>
        <w:top w:val="none" w:sz="0" w:space="0" w:color="auto"/>
        <w:left w:val="none" w:sz="0" w:space="0" w:color="auto"/>
        <w:bottom w:val="none" w:sz="0" w:space="0" w:color="auto"/>
        <w:right w:val="none" w:sz="0" w:space="0" w:color="auto"/>
      </w:divBdr>
      <w:divsChild>
        <w:div w:id="710570593">
          <w:marLeft w:val="0"/>
          <w:marRight w:val="0"/>
          <w:marTop w:val="0"/>
          <w:marBottom w:val="0"/>
          <w:divBdr>
            <w:top w:val="none" w:sz="0" w:space="0" w:color="auto"/>
            <w:left w:val="none" w:sz="0" w:space="0" w:color="auto"/>
            <w:bottom w:val="none" w:sz="0" w:space="0" w:color="auto"/>
            <w:right w:val="none" w:sz="0" w:space="0" w:color="auto"/>
          </w:divBdr>
          <w:divsChild>
            <w:div w:id="740103257">
              <w:marLeft w:val="0"/>
              <w:marRight w:val="0"/>
              <w:marTop w:val="0"/>
              <w:marBottom w:val="0"/>
              <w:divBdr>
                <w:top w:val="none" w:sz="0" w:space="0" w:color="auto"/>
                <w:left w:val="none" w:sz="0" w:space="0" w:color="auto"/>
                <w:bottom w:val="none" w:sz="0" w:space="0" w:color="auto"/>
                <w:right w:val="none" w:sz="0" w:space="0" w:color="auto"/>
              </w:divBdr>
              <w:divsChild>
                <w:div w:id="1321930000">
                  <w:marLeft w:val="0"/>
                  <w:marRight w:val="0"/>
                  <w:marTop w:val="0"/>
                  <w:marBottom w:val="0"/>
                  <w:divBdr>
                    <w:top w:val="none" w:sz="0" w:space="0" w:color="auto"/>
                    <w:left w:val="none" w:sz="0" w:space="0" w:color="auto"/>
                    <w:bottom w:val="none" w:sz="0" w:space="0" w:color="auto"/>
                    <w:right w:val="none" w:sz="0" w:space="0" w:color="auto"/>
                  </w:divBdr>
                  <w:divsChild>
                    <w:div w:id="346179391">
                      <w:marLeft w:val="0"/>
                      <w:marRight w:val="0"/>
                      <w:marTop w:val="0"/>
                      <w:marBottom w:val="0"/>
                      <w:divBdr>
                        <w:top w:val="none" w:sz="0" w:space="0" w:color="auto"/>
                        <w:left w:val="none" w:sz="0" w:space="0" w:color="auto"/>
                        <w:bottom w:val="none" w:sz="0" w:space="0" w:color="auto"/>
                        <w:right w:val="none" w:sz="0" w:space="0" w:color="auto"/>
                      </w:divBdr>
                      <w:divsChild>
                        <w:div w:id="389766601">
                          <w:marLeft w:val="0"/>
                          <w:marRight w:val="0"/>
                          <w:marTop w:val="0"/>
                          <w:marBottom w:val="0"/>
                          <w:divBdr>
                            <w:top w:val="none" w:sz="0" w:space="0" w:color="auto"/>
                            <w:left w:val="none" w:sz="0" w:space="0" w:color="auto"/>
                            <w:bottom w:val="none" w:sz="0" w:space="0" w:color="auto"/>
                            <w:right w:val="none" w:sz="0" w:space="0" w:color="auto"/>
                          </w:divBdr>
                        </w:div>
                        <w:div w:id="6405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20429">
          <w:marLeft w:val="0"/>
          <w:marRight w:val="0"/>
          <w:marTop w:val="0"/>
          <w:marBottom w:val="0"/>
          <w:divBdr>
            <w:top w:val="none" w:sz="0" w:space="0" w:color="auto"/>
            <w:left w:val="none" w:sz="0" w:space="0" w:color="auto"/>
            <w:bottom w:val="none" w:sz="0" w:space="0" w:color="auto"/>
            <w:right w:val="none" w:sz="0" w:space="0" w:color="auto"/>
          </w:divBdr>
          <w:divsChild>
            <w:div w:id="14306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5731">
      <w:bodyDiv w:val="1"/>
      <w:marLeft w:val="0"/>
      <w:marRight w:val="0"/>
      <w:marTop w:val="0"/>
      <w:marBottom w:val="0"/>
      <w:divBdr>
        <w:top w:val="none" w:sz="0" w:space="0" w:color="auto"/>
        <w:left w:val="none" w:sz="0" w:space="0" w:color="auto"/>
        <w:bottom w:val="none" w:sz="0" w:space="0" w:color="auto"/>
        <w:right w:val="none" w:sz="0" w:space="0" w:color="auto"/>
      </w:divBdr>
    </w:div>
    <w:div w:id="1306468505">
      <w:bodyDiv w:val="1"/>
      <w:marLeft w:val="0"/>
      <w:marRight w:val="0"/>
      <w:marTop w:val="0"/>
      <w:marBottom w:val="0"/>
      <w:divBdr>
        <w:top w:val="none" w:sz="0" w:space="0" w:color="auto"/>
        <w:left w:val="none" w:sz="0" w:space="0" w:color="auto"/>
        <w:bottom w:val="none" w:sz="0" w:space="0" w:color="auto"/>
        <w:right w:val="none" w:sz="0" w:space="0" w:color="auto"/>
      </w:divBdr>
    </w:div>
    <w:div w:id="1390811883">
      <w:bodyDiv w:val="1"/>
      <w:marLeft w:val="0"/>
      <w:marRight w:val="0"/>
      <w:marTop w:val="0"/>
      <w:marBottom w:val="0"/>
      <w:divBdr>
        <w:top w:val="none" w:sz="0" w:space="0" w:color="auto"/>
        <w:left w:val="none" w:sz="0" w:space="0" w:color="auto"/>
        <w:bottom w:val="none" w:sz="0" w:space="0" w:color="auto"/>
        <w:right w:val="none" w:sz="0" w:space="0" w:color="auto"/>
      </w:divBdr>
      <w:divsChild>
        <w:div w:id="856433389">
          <w:marLeft w:val="0"/>
          <w:marRight w:val="0"/>
          <w:marTop w:val="0"/>
          <w:marBottom w:val="0"/>
          <w:divBdr>
            <w:top w:val="none" w:sz="0" w:space="0" w:color="auto"/>
            <w:left w:val="none" w:sz="0" w:space="0" w:color="auto"/>
            <w:bottom w:val="none" w:sz="0" w:space="0" w:color="auto"/>
            <w:right w:val="none" w:sz="0" w:space="0" w:color="auto"/>
          </w:divBdr>
        </w:div>
        <w:div w:id="1249920921">
          <w:marLeft w:val="0"/>
          <w:marRight w:val="0"/>
          <w:marTop w:val="0"/>
          <w:marBottom w:val="0"/>
          <w:divBdr>
            <w:top w:val="none" w:sz="0" w:space="0" w:color="auto"/>
            <w:left w:val="none" w:sz="0" w:space="0" w:color="auto"/>
            <w:bottom w:val="none" w:sz="0" w:space="0" w:color="auto"/>
            <w:right w:val="none" w:sz="0" w:space="0" w:color="auto"/>
          </w:divBdr>
        </w:div>
      </w:divsChild>
    </w:div>
    <w:div w:id="1406026353">
      <w:bodyDiv w:val="1"/>
      <w:marLeft w:val="0"/>
      <w:marRight w:val="0"/>
      <w:marTop w:val="0"/>
      <w:marBottom w:val="0"/>
      <w:divBdr>
        <w:top w:val="none" w:sz="0" w:space="0" w:color="auto"/>
        <w:left w:val="none" w:sz="0" w:space="0" w:color="auto"/>
        <w:bottom w:val="none" w:sz="0" w:space="0" w:color="auto"/>
        <w:right w:val="none" w:sz="0" w:space="0" w:color="auto"/>
      </w:divBdr>
    </w:div>
    <w:div w:id="1523056755">
      <w:bodyDiv w:val="1"/>
      <w:marLeft w:val="0"/>
      <w:marRight w:val="0"/>
      <w:marTop w:val="0"/>
      <w:marBottom w:val="0"/>
      <w:divBdr>
        <w:top w:val="none" w:sz="0" w:space="0" w:color="auto"/>
        <w:left w:val="none" w:sz="0" w:space="0" w:color="auto"/>
        <w:bottom w:val="none" w:sz="0" w:space="0" w:color="auto"/>
        <w:right w:val="none" w:sz="0" w:space="0" w:color="auto"/>
      </w:divBdr>
    </w:div>
    <w:div w:id="1596400297">
      <w:bodyDiv w:val="1"/>
      <w:marLeft w:val="0"/>
      <w:marRight w:val="0"/>
      <w:marTop w:val="0"/>
      <w:marBottom w:val="0"/>
      <w:divBdr>
        <w:top w:val="none" w:sz="0" w:space="0" w:color="auto"/>
        <w:left w:val="none" w:sz="0" w:space="0" w:color="auto"/>
        <w:bottom w:val="none" w:sz="0" w:space="0" w:color="auto"/>
        <w:right w:val="none" w:sz="0" w:space="0" w:color="auto"/>
      </w:divBdr>
    </w:div>
    <w:div w:id="1651323741">
      <w:bodyDiv w:val="1"/>
      <w:marLeft w:val="0"/>
      <w:marRight w:val="0"/>
      <w:marTop w:val="0"/>
      <w:marBottom w:val="0"/>
      <w:divBdr>
        <w:top w:val="none" w:sz="0" w:space="0" w:color="auto"/>
        <w:left w:val="none" w:sz="0" w:space="0" w:color="auto"/>
        <w:bottom w:val="none" w:sz="0" w:space="0" w:color="auto"/>
        <w:right w:val="none" w:sz="0" w:space="0" w:color="auto"/>
      </w:divBdr>
    </w:div>
    <w:div w:id="1806773519">
      <w:bodyDiv w:val="1"/>
      <w:marLeft w:val="0"/>
      <w:marRight w:val="0"/>
      <w:marTop w:val="0"/>
      <w:marBottom w:val="0"/>
      <w:divBdr>
        <w:top w:val="none" w:sz="0" w:space="0" w:color="auto"/>
        <w:left w:val="none" w:sz="0" w:space="0" w:color="auto"/>
        <w:bottom w:val="none" w:sz="0" w:space="0" w:color="auto"/>
        <w:right w:val="none" w:sz="0" w:space="0" w:color="auto"/>
      </w:divBdr>
      <w:divsChild>
        <w:div w:id="1956404435">
          <w:marLeft w:val="0"/>
          <w:marRight w:val="0"/>
          <w:marTop w:val="0"/>
          <w:marBottom w:val="0"/>
          <w:divBdr>
            <w:top w:val="none" w:sz="0" w:space="0" w:color="auto"/>
            <w:left w:val="none" w:sz="0" w:space="0" w:color="auto"/>
            <w:bottom w:val="none" w:sz="0" w:space="0" w:color="auto"/>
            <w:right w:val="none" w:sz="0" w:space="0" w:color="auto"/>
          </w:divBdr>
        </w:div>
      </w:divsChild>
    </w:div>
    <w:div w:id="1840342749">
      <w:bodyDiv w:val="1"/>
      <w:marLeft w:val="0"/>
      <w:marRight w:val="0"/>
      <w:marTop w:val="0"/>
      <w:marBottom w:val="0"/>
      <w:divBdr>
        <w:top w:val="none" w:sz="0" w:space="0" w:color="auto"/>
        <w:left w:val="none" w:sz="0" w:space="0" w:color="auto"/>
        <w:bottom w:val="none" w:sz="0" w:space="0" w:color="auto"/>
        <w:right w:val="none" w:sz="0" w:space="0" w:color="auto"/>
      </w:divBdr>
    </w:div>
    <w:div w:id="1974406832">
      <w:bodyDiv w:val="1"/>
      <w:marLeft w:val="0"/>
      <w:marRight w:val="0"/>
      <w:marTop w:val="0"/>
      <w:marBottom w:val="0"/>
      <w:divBdr>
        <w:top w:val="none" w:sz="0" w:space="0" w:color="auto"/>
        <w:left w:val="none" w:sz="0" w:space="0" w:color="auto"/>
        <w:bottom w:val="none" w:sz="0" w:space="0" w:color="auto"/>
        <w:right w:val="none" w:sz="0" w:space="0" w:color="auto"/>
      </w:divBdr>
    </w:div>
    <w:div w:id="2046640451">
      <w:bodyDiv w:val="1"/>
      <w:marLeft w:val="0"/>
      <w:marRight w:val="0"/>
      <w:marTop w:val="0"/>
      <w:marBottom w:val="0"/>
      <w:divBdr>
        <w:top w:val="none" w:sz="0" w:space="0" w:color="auto"/>
        <w:left w:val="none" w:sz="0" w:space="0" w:color="auto"/>
        <w:bottom w:val="none" w:sz="0" w:space="0" w:color="auto"/>
        <w:right w:val="none" w:sz="0" w:space="0" w:color="auto"/>
      </w:divBdr>
    </w:div>
    <w:div w:id="2056082137">
      <w:bodyDiv w:val="1"/>
      <w:marLeft w:val="0"/>
      <w:marRight w:val="0"/>
      <w:marTop w:val="0"/>
      <w:marBottom w:val="0"/>
      <w:divBdr>
        <w:top w:val="none" w:sz="0" w:space="0" w:color="auto"/>
        <w:left w:val="none" w:sz="0" w:space="0" w:color="auto"/>
        <w:bottom w:val="none" w:sz="0" w:space="0" w:color="auto"/>
        <w:right w:val="none" w:sz="0" w:space="0" w:color="auto"/>
      </w:divBdr>
    </w:div>
    <w:div w:id="2087026398">
      <w:bodyDiv w:val="1"/>
      <w:marLeft w:val="0"/>
      <w:marRight w:val="0"/>
      <w:marTop w:val="0"/>
      <w:marBottom w:val="0"/>
      <w:divBdr>
        <w:top w:val="none" w:sz="0" w:space="0" w:color="auto"/>
        <w:left w:val="none" w:sz="0" w:space="0" w:color="auto"/>
        <w:bottom w:val="none" w:sz="0" w:space="0" w:color="auto"/>
        <w:right w:val="none" w:sz="0" w:space="0" w:color="auto"/>
      </w:divBdr>
    </w:div>
    <w:div w:id="2120634699">
      <w:bodyDiv w:val="1"/>
      <w:marLeft w:val="0"/>
      <w:marRight w:val="0"/>
      <w:marTop w:val="0"/>
      <w:marBottom w:val="0"/>
      <w:divBdr>
        <w:top w:val="none" w:sz="0" w:space="0" w:color="auto"/>
        <w:left w:val="none" w:sz="0" w:space="0" w:color="auto"/>
        <w:bottom w:val="none" w:sz="0" w:space="0" w:color="auto"/>
        <w:right w:val="none" w:sz="0" w:space="0" w:color="auto"/>
      </w:divBdr>
    </w:div>
    <w:div w:id="2131241123">
      <w:bodyDiv w:val="1"/>
      <w:marLeft w:val="0"/>
      <w:marRight w:val="0"/>
      <w:marTop w:val="0"/>
      <w:marBottom w:val="0"/>
      <w:divBdr>
        <w:top w:val="none" w:sz="0" w:space="0" w:color="auto"/>
        <w:left w:val="none" w:sz="0" w:space="0" w:color="auto"/>
        <w:bottom w:val="none" w:sz="0" w:space="0" w:color="auto"/>
        <w:right w:val="none" w:sz="0" w:space="0" w:color="auto"/>
      </w:divBdr>
      <w:divsChild>
        <w:div w:id="1221938325">
          <w:marLeft w:val="0"/>
          <w:marRight w:val="0"/>
          <w:marTop w:val="150"/>
          <w:marBottom w:val="0"/>
          <w:divBdr>
            <w:top w:val="none" w:sz="0" w:space="0" w:color="auto"/>
            <w:left w:val="none" w:sz="0" w:space="0" w:color="auto"/>
            <w:bottom w:val="none" w:sz="0" w:space="0" w:color="auto"/>
            <w:right w:val="none" w:sz="0" w:space="0" w:color="auto"/>
          </w:divBdr>
          <w:divsChild>
            <w:div w:id="1487238125">
              <w:marLeft w:val="0"/>
              <w:marRight w:val="0"/>
              <w:marTop w:val="0"/>
              <w:marBottom w:val="0"/>
              <w:divBdr>
                <w:top w:val="none" w:sz="0" w:space="0" w:color="auto"/>
                <w:left w:val="none" w:sz="0" w:space="0" w:color="auto"/>
                <w:bottom w:val="none" w:sz="0" w:space="0" w:color="auto"/>
                <w:right w:val="none" w:sz="0" w:space="0" w:color="auto"/>
              </w:divBdr>
            </w:div>
            <w:div w:id="20373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github.com/sajivijaysadas/PlanetDatabase" TargetMode="External"/><Relationship Id="rId17" Type="http://schemas.openxmlformats.org/officeDocument/2006/relationships/hyperlink" Target="http://localhost:808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sajivijaysadas/PlanetDatabase.gi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530942\My%20Documents\My%20Documents\Best%20Buy\Templates%20to%20Standardize\Deliverabl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F5AD6CFAA06B4795D60D849B686966" ma:contentTypeVersion="6" ma:contentTypeDescription="Create a new document." ma:contentTypeScope="" ma:versionID="d73312e75dd43b7f661fc916d218eb9c">
  <xsd:schema xmlns:xsd="http://www.w3.org/2001/XMLSchema" xmlns:xs="http://www.w3.org/2001/XMLSchema" xmlns:p="http://schemas.microsoft.com/office/2006/metadata/properties" targetNamespace="http://schemas.microsoft.com/office/2006/metadata/properties" ma:root="true" ma:fieldsID="dbdce857514447a0c1349bf2ece187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9D461-5874-485D-B46D-1A72AFDA5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C307816-0C4D-4023-8466-431909ABF66E}">
  <ds:schemaRefs>
    <ds:schemaRef ds:uri="http://schemas.microsoft.com/office/2006/metadata/properties"/>
  </ds:schemaRefs>
</ds:datastoreItem>
</file>

<file path=customXml/itemProps3.xml><?xml version="1.0" encoding="utf-8"?>
<ds:datastoreItem xmlns:ds="http://schemas.openxmlformats.org/officeDocument/2006/customXml" ds:itemID="{E81B51E7-CC23-4B36-B541-FB9F88E69BAE}">
  <ds:schemaRefs>
    <ds:schemaRef ds:uri="http://schemas.microsoft.com/sharepoint/v3/contenttype/forms"/>
  </ds:schemaRefs>
</ds:datastoreItem>
</file>

<file path=customXml/itemProps4.xml><?xml version="1.0" encoding="utf-8"?>
<ds:datastoreItem xmlns:ds="http://schemas.openxmlformats.org/officeDocument/2006/customXml" ds:itemID="{2A8169EF-BE65-489C-AE85-6D7B0E21C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Template.dot</Template>
  <TotalTime>258</TotalTime>
  <Pages>10</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FD_BBfB_Services_Enhancements</vt:lpstr>
    </vt:vector>
  </TitlesOfParts>
  <Manager>Sachin Jain</Manager>
  <Company>Best Buy</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FD_BBfB_Services_Enhancements</dc:title>
  <dc:subject/>
  <dc:creator>a805115</dc:creator>
  <cp:keywords/>
  <dc:description/>
  <cp:lastModifiedBy>Vijayakumari-Sadhasivam, Saji-CW</cp:lastModifiedBy>
  <cp:revision>149</cp:revision>
  <cp:lastPrinted>2010-04-25T01:38:00Z</cp:lastPrinted>
  <dcterms:created xsi:type="dcterms:W3CDTF">2019-04-03T16:51:00Z</dcterms:created>
  <dcterms:modified xsi:type="dcterms:W3CDTF">2019-04-04T04:47:00Z</dcterms:modified>
  <cp:category>Design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0x010100BEF5AD6CFAA06B4795D60D849B686966</vt:lpwstr>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